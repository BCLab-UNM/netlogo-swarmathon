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C691F9" w14:textId="20CC61F7" w:rsidR="004B5E5C" w:rsidRDefault="00831A72" w:rsidP="00831A72">
      <w:pPr>
        <w:pStyle w:val="Title"/>
        <w:tabs>
          <w:tab w:val="center" w:pos="4320"/>
        </w:tabs>
      </w:pPr>
      <w:r>
        <w:t xml:space="preserve">swarmathon </w:t>
      </w:r>
      <w:r w:rsidR="00B05FA3">
        <w:t>4</w:t>
      </w:r>
    </w:p>
    <w:p w14:paraId="6FDAC04A" w14:textId="49FE0D6B" w:rsidR="004B5E5C" w:rsidRDefault="00B05FA3" w:rsidP="00831A72">
      <w:pPr>
        <w:pStyle w:val="Date"/>
      </w:pPr>
      <w:r>
        <w:t>advanced</w:t>
      </w:r>
      <w:r w:rsidR="005258B0">
        <w:t xml:space="preserve"> deterministic</w:t>
      </w:r>
      <w:r w:rsidR="00831A72">
        <w:t xml:space="preserve"> search</w:t>
      </w:r>
      <w:r w:rsidR="00477E5C">
        <w:t xml:space="preserve"> (BFS)</w:t>
      </w:r>
    </w:p>
    <w:p w14:paraId="360FD7FC" w14:textId="3C29ECA5" w:rsidR="00831A72" w:rsidRDefault="00F57026" w:rsidP="00831A72">
      <w:pPr>
        <w:pStyle w:val="Heading1"/>
      </w:pPr>
      <w:r>
        <w:t>spiral search</w:t>
      </w:r>
    </w:p>
    <w:p w14:paraId="4FF3BD9C" w14:textId="771BE1FC" w:rsidR="00FD35C2" w:rsidRPr="006D7DEF" w:rsidRDefault="005258B0" w:rsidP="00FD35C2">
      <w:pPr>
        <w:rPr>
          <w:color w:val="000000" w:themeColor="text1"/>
        </w:rPr>
      </w:pPr>
      <w:r>
        <w:t xml:space="preserve">In </w:t>
      </w:r>
      <w:proofErr w:type="spellStart"/>
      <w:r>
        <w:t>Swarmathon</w:t>
      </w:r>
      <w:proofErr w:type="spellEnd"/>
      <w:r>
        <w:t xml:space="preserve"> 1 and 2, we examined biologically-inspired search techniques that employed randomness. </w:t>
      </w:r>
      <w:r w:rsidR="00024749">
        <w:t xml:space="preserve"> </w:t>
      </w:r>
      <w:r w:rsidR="0013118D">
        <w:t xml:space="preserve">In </w:t>
      </w:r>
      <w:proofErr w:type="spellStart"/>
      <w:r w:rsidR="0013118D">
        <w:t>Swarmathon</w:t>
      </w:r>
      <w:proofErr w:type="spellEnd"/>
      <w:r w:rsidR="0013118D">
        <w:t xml:space="preserve"> 3, we </w:t>
      </w:r>
      <w:r w:rsidR="006D7DEF">
        <w:t xml:space="preserve">examined a type of deterministic search called Depth-First Search (DFS). In </w:t>
      </w:r>
      <w:proofErr w:type="spellStart"/>
      <w:r w:rsidR="006D7DEF">
        <w:t>Swarmathon</w:t>
      </w:r>
      <w:proofErr w:type="spellEnd"/>
      <w:r w:rsidR="006D7DEF">
        <w:t xml:space="preserve"> 4, the final module before you begin your competition submission, we will explore another type of deterministic search called Breadth-First Search (BFS). We will also create a </w:t>
      </w:r>
      <w:proofErr w:type="spellStart"/>
      <w:r w:rsidR="006D7DEF" w:rsidRPr="006D7DEF">
        <w:rPr>
          <w:i/>
        </w:rPr>
        <w:t>heterogenous</w:t>
      </w:r>
      <w:proofErr w:type="spellEnd"/>
      <w:r w:rsidR="006D7DEF">
        <w:t xml:space="preserve"> swarm in which robots can have different behaviors.</w:t>
      </w:r>
    </w:p>
    <w:p w14:paraId="10FA4AAC" w14:textId="7AC46327" w:rsidR="00FD35C2" w:rsidRPr="00FD35C2" w:rsidRDefault="00FD35C2" w:rsidP="00FD35C2">
      <w:pPr>
        <w:pStyle w:val="Heading2"/>
      </w:pPr>
      <w:r>
        <w:t xml:space="preserve">what </w:t>
      </w:r>
      <w:r w:rsidR="006D7DEF">
        <w:t>is BFS?</w:t>
      </w:r>
    </w:p>
    <w:p w14:paraId="35A988F2" w14:textId="2D6773F1" w:rsidR="000000EE" w:rsidRPr="001310E4" w:rsidRDefault="001310E4" w:rsidP="005258B0">
      <w:pPr>
        <w:rPr>
          <w:color w:val="000000" w:themeColor="text1"/>
        </w:rPr>
      </w:pPr>
      <w:r w:rsidRPr="001310E4">
        <w:rPr>
          <w:color w:val="000000" w:themeColor="text1"/>
        </w:rPr>
        <w:t>Breadth-First Search</w:t>
      </w:r>
      <w:r w:rsidR="00CF398F">
        <w:rPr>
          <w:color w:val="000000" w:themeColor="text1"/>
        </w:rPr>
        <w:t xml:space="preserve"> (BFS)</w:t>
      </w:r>
      <w:r w:rsidRPr="001310E4">
        <w:rPr>
          <w:color w:val="000000" w:themeColor="text1"/>
        </w:rPr>
        <w:t xml:space="preserve"> is </w:t>
      </w:r>
      <w:r>
        <w:rPr>
          <w:color w:val="000000" w:themeColor="text1"/>
        </w:rPr>
        <w:t xml:space="preserve">an algorithm used in computer science. A robot performing </w:t>
      </w:r>
      <w:r w:rsidR="00CF398F">
        <w:rPr>
          <w:color w:val="000000" w:themeColor="text1"/>
        </w:rPr>
        <w:t>BFS</w:t>
      </w:r>
      <w:r>
        <w:rPr>
          <w:color w:val="000000" w:themeColor="text1"/>
        </w:rPr>
        <w:t xml:space="preserve"> will pick up the closest resources first. In our simulation, a robot moving in a spiral pattern will always collect the resources closest to the base first. Thus </w:t>
      </w:r>
      <w:r w:rsidR="00CF398F">
        <w:rPr>
          <w:color w:val="000000" w:themeColor="text1"/>
        </w:rPr>
        <w:t>the spiral-robots are performing BFS.</w:t>
      </w:r>
    </w:p>
    <w:p w14:paraId="5E230614" w14:textId="094CA49B" w:rsidR="00A50C9A" w:rsidRPr="00692917" w:rsidRDefault="00A50C9A" w:rsidP="00A50C9A">
      <w:pPr>
        <w:pStyle w:val="Heading2"/>
      </w:pPr>
      <w:r>
        <w:t>file setup</w:t>
      </w:r>
    </w:p>
    <w:p w14:paraId="674BD995" w14:textId="56BE253D" w:rsidR="00D96D50" w:rsidRPr="006D7DEF" w:rsidRDefault="00A50C9A" w:rsidP="00AA232B">
      <w:pPr>
        <w:rPr>
          <w:color w:val="000000" w:themeColor="text1"/>
        </w:rPr>
      </w:pPr>
      <w:r>
        <w:rPr>
          <w:color w:val="000000" w:themeColor="text1"/>
        </w:rPr>
        <w:t xml:space="preserve">As in </w:t>
      </w:r>
      <w:proofErr w:type="spellStart"/>
      <w:r>
        <w:rPr>
          <w:color w:val="000000" w:themeColor="text1"/>
        </w:rPr>
        <w:t>Swarmathon</w:t>
      </w:r>
      <w:proofErr w:type="spellEnd"/>
      <w:r>
        <w:rPr>
          <w:color w:val="000000" w:themeColor="text1"/>
        </w:rPr>
        <w:t xml:space="preserve"> 1</w:t>
      </w:r>
      <w:r w:rsidR="005258B0">
        <w:rPr>
          <w:color w:val="000000" w:themeColor="text1"/>
        </w:rPr>
        <w:t xml:space="preserve"> </w:t>
      </w:r>
      <w:r w:rsidR="006D7DEF">
        <w:rPr>
          <w:color w:val="000000" w:themeColor="text1"/>
        </w:rPr>
        <w:t>-3</w:t>
      </w:r>
      <w:r>
        <w:rPr>
          <w:color w:val="000000" w:themeColor="text1"/>
        </w:rPr>
        <w:t xml:space="preserve">, we will be using </w:t>
      </w:r>
      <w:proofErr w:type="spellStart"/>
      <w:r>
        <w:rPr>
          <w:color w:val="000000" w:themeColor="text1"/>
        </w:rPr>
        <w:t>Netlogo</w:t>
      </w:r>
      <w:proofErr w:type="spellEnd"/>
      <w:r>
        <w:rPr>
          <w:color w:val="000000" w:themeColor="text1"/>
        </w:rPr>
        <w:t xml:space="preserve"> base code.</w:t>
      </w:r>
      <w:r w:rsidR="006D7DEF">
        <w:rPr>
          <w:color w:val="000000" w:themeColor="text1"/>
        </w:rPr>
        <w:t xml:space="preserve"> Create a folder called </w:t>
      </w:r>
      <w:r w:rsidR="006D7DEF">
        <w:rPr>
          <w:i/>
          <w:color w:val="000000" w:themeColor="text1"/>
        </w:rPr>
        <w:t>yourlastname_</w:t>
      </w:r>
      <w:proofErr w:type="gramStart"/>
      <w:r w:rsidR="006D7DEF">
        <w:rPr>
          <w:i/>
          <w:color w:val="000000" w:themeColor="text1"/>
        </w:rPr>
        <w:t>Swarmathon4.nlogo .</w:t>
      </w:r>
      <w:proofErr w:type="gramEnd"/>
      <w:r w:rsidR="006D7DEF">
        <w:rPr>
          <w:i/>
          <w:color w:val="000000" w:themeColor="text1"/>
        </w:rPr>
        <w:t xml:space="preserve"> </w:t>
      </w:r>
      <w:r w:rsidR="006D7DEF">
        <w:rPr>
          <w:color w:val="000000" w:themeColor="text1"/>
        </w:rPr>
        <w:t xml:space="preserve">Place </w:t>
      </w:r>
      <w:r w:rsidR="005258B0">
        <w:rPr>
          <w:color w:val="000000" w:themeColor="text1"/>
        </w:rPr>
        <w:t xml:space="preserve">the file </w:t>
      </w:r>
      <w:r w:rsidR="005258B0" w:rsidRPr="005258B0">
        <w:rPr>
          <w:i/>
          <w:color w:val="000000" w:themeColor="text1"/>
        </w:rPr>
        <w:t>[Sw</w:t>
      </w:r>
      <w:proofErr w:type="gramStart"/>
      <w:r w:rsidR="006D7DEF">
        <w:rPr>
          <w:i/>
          <w:color w:val="000000" w:themeColor="text1"/>
        </w:rPr>
        <w:t>4</w:t>
      </w:r>
      <w:r w:rsidR="005258B0" w:rsidRPr="005258B0">
        <w:rPr>
          <w:i/>
          <w:color w:val="000000" w:themeColor="text1"/>
        </w:rPr>
        <w:t>]</w:t>
      </w:r>
      <w:proofErr w:type="spellStart"/>
      <w:r w:rsidR="006D7DEF">
        <w:rPr>
          <w:i/>
          <w:color w:val="000000" w:themeColor="text1"/>
        </w:rPr>
        <w:t>Adv</w:t>
      </w:r>
      <w:r w:rsidR="005258B0" w:rsidRPr="005258B0">
        <w:rPr>
          <w:i/>
          <w:color w:val="000000" w:themeColor="text1"/>
        </w:rPr>
        <w:t>DetSearchstudentCode</w:t>
      </w:r>
      <w:r w:rsidR="005258B0">
        <w:rPr>
          <w:i/>
          <w:color w:val="000000" w:themeColor="text1"/>
        </w:rPr>
        <w:t>.nlogo</w:t>
      </w:r>
      <w:proofErr w:type="spellEnd"/>
      <w:proofErr w:type="gramEnd"/>
      <w:r w:rsidR="005258B0">
        <w:rPr>
          <w:i/>
          <w:color w:val="000000" w:themeColor="text1"/>
        </w:rPr>
        <w:t xml:space="preserve"> </w:t>
      </w:r>
      <w:r w:rsidR="006D7DEF">
        <w:rPr>
          <w:color w:val="000000" w:themeColor="text1"/>
        </w:rPr>
        <w:t xml:space="preserve">and the </w:t>
      </w:r>
      <w:r w:rsidR="006D7DEF">
        <w:rPr>
          <w:i/>
          <w:color w:val="000000" w:themeColor="text1"/>
        </w:rPr>
        <w:t xml:space="preserve">parkingLot.jpg </w:t>
      </w:r>
      <w:r w:rsidR="006D7DEF">
        <w:rPr>
          <w:color w:val="000000" w:themeColor="text1"/>
        </w:rPr>
        <w:t>picture in the folder.</w:t>
      </w:r>
    </w:p>
    <w:p w14:paraId="4FD12506" w14:textId="016AC400" w:rsidR="009E1D07" w:rsidRPr="006D7DEF" w:rsidRDefault="006D7DEF" w:rsidP="009E1D07">
      <w:pPr>
        <w:pStyle w:val="Heading1"/>
      </w:pPr>
      <w:r>
        <w:rPr>
          <w:noProof/>
        </w:rPr>
        <w:lastRenderedPageBreak/>
        <w:t>circling towards</w:t>
      </w:r>
      <w:r w:rsidR="00462388">
        <w:t xml:space="preserve"> success</w:t>
      </w:r>
    </w:p>
    <w:p w14:paraId="077060FD" w14:textId="5C46ADB8" w:rsidR="006B788D" w:rsidRDefault="006B788D" w:rsidP="00A87A1B">
      <w:pPr>
        <w:pStyle w:val="Heading2"/>
      </w:pPr>
      <w:r>
        <w:t>what do we need to add?</w:t>
      </w:r>
    </w:p>
    <w:p w14:paraId="1DCCCEE4" w14:textId="1F487DAE" w:rsidR="00A87A1B" w:rsidRDefault="00A3678A" w:rsidP="00A87A1B">
      <w:r>
        <w:t xml:space="preserve">In </w:t>
      </w:r>
      <w:proofErr w:type="spellStart"/>
      <w:r>
        <w:t>Swarmathon</w:t>
      </w:r>
      <w:proofErr w:type="spellEnd"/>
      <w:r>
        <w:t xml:space="preserve"> 4, we want to create a </w:t>
      </w:r>
      <w:r w:rsidRPr="00A3678A">
        <w:rPr>
          <w:i/>
        </w:rPr>
        <w:t>heterogeneous</w:t>
      </w:r>
      <w:r>
        <w:t xml:space="preserve"> swarm where different robots perform different behaviors. To that end, robots have been divided into two breeds: </w:t>
      </w:r>
      <w:r>
        <w:rPr>
          <w:color w:val="E7635F" w:themeColor="accent2"/>
        </w:rPr>
        <w:t xml:space="preserve">spiral-robots </w:t>
      </w:r>
      <w:r w:rsidRPr="00A3678A">
        <w:rPr>
          <w:color w:val="000000" w:themeColor="text1"/>
        </w:rPr>
        <w:t>and</w:t>
      </w:r>
      <w:r>
        <w:rPr>
          <w:color w:val="E7635F" w:themeColor="accent2"/>
        </w:rPr>
        <w:t xml:space="preserve"> DFS-</w:t>
      </w:r>
      <w:r w:rsidRPr="00A3678A">
        <w:rPr>
          <w:color w:val="E7635F" w:themeColor="accent2"/>
        </w:rPr>
        <w:t>robots</w:t>
      </w:r>
      <w:r>
        <w:rPr>
          <w:color w:val="000000" w:themeColor="text1"/>
        </w:rPr>
        <w:t xml:space="preserve">. </w:t>
      </w:r>
      <w:r w:rsidR="000C0571">
        <w:rPr>
          <w:color w:val="000000" w:themeColor="text1"/>
        </w:rPr>
        <w:t xml:space="preserve">The breed of </w:t>
      </w:r>
      <w:r w:rsidR="000C0571">
        <w:rPr>
          <w:color w:val="E7635F" w:themeColor="accent2"/>
        </w:rPr>
        <w:t>DFS-</w:t>
      </w:r>
      <w:r w:rsidR="000C0571" w:rsidRPr="00A3678A">
        <w:rPr>
          <w:color w:val="E7635F" w:themeColor="accent2"/>
        </w:rPr>
        <w:t>robots</w:t>
      </w:r>
      <w:r w:rsidR="000C0571" w:rsidRPr="00A3678A">
        <w:rPr>
          <w:color w:val="000000" w:themeColor="text1"/>
        </w:rPr>
        <w:t xml:space="preserve"> </w:t>
      </w:r>
      <w:r w:rsidR="000C0571">
        <w:rPr>
          <w:color w:val="000000" w:themeColor="text1"/>
        </w:rPr>
        <w:t xml:space="preserve">will </w:t>
      </w:r>
      <w:r w:rsidR="00586A9E">
        <w:rPr>
          <w:color w:val="000000" w:themeColor="text1"/>
        </w:rPr>
        <w:t xml:space="preserve">perform the behaviors we created in </w:t>
      </w:r>
      <w:proofErr w:type="spellStart"/>
      <w:r w:rsidR="00586A9E">
        <w:rPr>
          <w:color w:val="000000" w:themeColor="text1"/>
        </w:rPr>
        <w:t>Swarmathon</w:t>
      </w:r>
      <w:proofErr w:type="spellEnd"/>
      <w:r w:rsidR="00586A9E">
        <w:rPr>
          <w:color w:val="000000" w:themeColor="text1"/>
        </w:rPr>
        <w:t xml:space="preserve"> 3. In </w:t>
      </w:r>
      <w:proofErr w:type="spellStart"/>
      <w:r w:rsidR="00586A9E">
        <w:rPr>
          <w:color w:val="000000" w:themeColor="text1"/>
        </w:rPr>
        <w:t>Swarmathon</w:t>
      </w:r>
      <w:proofErr w:type="spellEnd"/>
      <w:r w:rsidR="00586A9E">
        <w:rPr>
          <w:color w:val="000000" w:themeColor="text1"/>
        </w:rPr>
        <w:t xml:space="preserve"> 4, we will program the behaviors for the </w:t>
      </w:r>
      <w:r w:rsidR="00586A9E">
        <w:rPr>
          <w:color w:val="E7635F" w:themeColor="accent2"/>
        </w:rPr>
        <w:t>spiral-robots</w:t>
      </w:r>
      <w:r w:rsidR="00586A9E" w:rsidRPr="00586A9E">
        <w:rPr>
          <w:color w:val="000000" w:themeColor="text1"/>
        </w:rPr>
        <w:t>.</w:t>
      </w:r>
      <w:r w:rsidR="00586A9E">
        <w:rPr>
          <w:color w:val="E7635F" w:themeColor="accent2"/>
        </w:rPr>
        <w:t xml:space="preserve"> </w:t>
      </w:r>
      <w:r w:rsidR="00A87A1B" w:rsidRPr="00A3678A">
        <w:rPr>
          <w:color w:val="000000" w:themeColor="text1"/>
        </w:rPr>
        <w:t>To</w:t>
      </w:r>
      <w:r w:rsidR="00A87A1B">
        <w:t xml:space="preserve"> </w:t>
      </w:r>
      <w:r w:rsidR="006D7DEF">
        <w:t>implement spiral search</w:t>
      </w:r>
      <w:r w:rsidR="00A87A1B">
        <w:t xml:space="preserve"> in the robots, </w:t>
      </w:r>
      <w:r w:rsidR="00305E6C">
        <w:t>we’ll need to code the following behaviors:</w:t>
      </w:r>
    </w:p>
    <w:p w14:paraId="20BA4936" w14:textId="60809462" w:rsidR="00305E6C" w:rsidRDefault="007404E9" w:rsidP="00892647">
      <w:pPr>
        <w:pStyle w:val="Date"/>
      </w:pPr>
      <w:r>
        <w:t>main agenda</w:t>
      </w:r>
    </w:p>
    <w:p w14:paraId="465269CB" w14:textId="4F2FD7FB" w:rsidR="001F037A" w:rsidRDefault="001F037A" w:rsidP="001F037A">
      <w:pPr>
        <w:pStyle w:val="ListParagraph"/>
        <w:numPr>
          <w:ilvl w:val="0"/>
          <w:numId w:val="14"/>
        </w:numPr>
      </w:pPr>
      <w:r w:rsidRPr="00C33901">
        <w:rPr>
          <w:color w:val="E7635F" w:themeColor="accent2"/>
        </w:rPr>
        <w:t xml:space="preserve">spiral-robots </w:t>
      </w:r>
      <w:r>
        <w:t>need to know:</w:t>
      </w:r>
    </w:p>
    <w:p w14:paraId="7C8B508C" w14:textId="6453D599" w:rsidR="001F037A" w:rsidRDefault="001F037A" w:rsidP="00C161CF">
      <w:pPr>
        <w:pStyle w:val="ListParagraph"/>
        <w:numPr>
          <w:ilvl w:val="0"/>
          <w:numId w:val="17"/>
        </w:numPr>
      </w:pPr>
      <w:r>
        <w:t xml:space="preserve">their current </w:t>
      </w:r>
      <w:proofErr w:type="spellStart"/>
      <w:r>
        <w:t>stepCount</w:t>
      </w:r>
      <w:proofErr w:type="spellEnd"/>
    </w:p>
    <w:p w14:paraId="7EA78E50" w14:textId="03FA27DD" w:rsidR="001F037A" w:rsidRDefault="001F037A" w:rsidP="00C161CF">
      <w:pPr>
        <w:pStyle w:val="ListParagraph"/>
        <w:numPr>
          <w:ilvl w:val="0"/>
          <w:numId w:val="17"/>
        </w:numPr>
      </w:pPr>
      <w:r>
        <w:t xml:space="preserve">their </w:t>
      </w:r>
      <w:proofErr w:type="spellStart"/>
      <w:r>
        <w:t>maxStepCount</w:t>
      </w:r>
      <w:proofErr w:type="spellEnd"/>
    </w:p>
    <w:p w14:paraId="020F97FE" w14:textId="035096B1" w:rsidR="001F037A" w:rsidRDefault="001F037A" w:rsidP="00C161CF">
      <w:pPr>
        <w:pStyle w:val="ListParagraph"/>
        <w:numPr>
          <w:ilvl w:val="0"/>
          <w:numId w:val="17"/>
        </w:numPr>
      </w:pPr>
      <w:r>
        <w:t>if they are in the searching? state</w:t>
      </w:r>
    </w:p>
    <w:p w14:paraId="4D03376B" w14:textId="21030CB7" w:rsidR="001F037A" w:rsidRDefault="001F037A" w:rsidP="00C161CF">
      <w:pPr>
        <w:pStyle w:val="ListParagraph"/>
        <w:numPr>
          <w:ilvl w:val="0"/>
          <w:numId w:val="17"/>
        </w:numPr>
      </w:pPr>
      <w:r>
        <w:t>if they are in the returning? state</w:t>
      </w:r>
    </w:p>
    <w:p w14:paraId="1F5BD4E5" w14:textId="1D005940" w:rsidR="001F037A" w:rsidRDefault="009C2D1D" w:rsidP="001F037A">
      <w:pPr>
        <w:pStyle w:val="ListParagraph"/>
        <w:numPr>
          <w:ilvl w:val="0"/>
          <w:numId w:val="14"/>
        </w:numPr>
      </w:pPr>
      <w:r>
        <w:t>We need to write a new control procedure that tells robots to perform different behaviors based on their breed (</w:t>
      </w:r>
      <w:r w:rsidRPr="00D37D3C">
        <w:rPr>
          <w:color w:val="E7635F" w:themeColor="accent2"/>
        </w:rPr>
        <w:t xml:space="preserve">DFS-robots </w:t>
      </w:r>
      <w:r>
        <w:t xml:space="preserve">should DFS, </w:t>
      </w:r>
      <w:r w:rsidRPr="00D37D3C">
        <w:rPr>
          <w:color w:val="E7635F" w:themeColor="accent2"/>
        </w:rPr>
        <w:t xml:space="preserve">spiral-robots </w:t>
      </w:r>
      <w:r>
        <w:t>should spiral).</w:t>
      </w:r>
    </w:p>
    <w:p w14:paraId="120ADF18" w14:textId="0ACC5631" w:rsidR="009C2D1D" w:rsidRPr="00C33901" w:rsidRDefault="00C33901" w:rsidP="001F037A">
      <w:pPr>
        <w:pStyle w:val="ListParagraph"/>
        <w:numPr>
          <w:ilvl w:val="0"/>
          <w:numId w:val="14"/>
        </w:numPr>
      </w:pPr>
      <w:r w:rsidRPr="00C33901">
        <w:rPr>
          <w:color w:val="E7635F" w:themeColor="accent2"/>
        </w:rPr>
        <w:t>spiral-robots</w:t>
      </w:r>
      <w:r>
        <w:rPr>
          <w:color w:val="E7635F" w:themeColor="accent2"/>
        </w:rPr>
        <w:t xml:space="preserve"> </w:t>
      </w:r>
      <w:r>
        <w:rPr>
          <w:color w:val="000000" w:themeColor="text1"/>
        </w:rPr>
        <w:t>will look-for-rocks differently than DFS robots.</w:t>
      </w:r>
    </w:p>
    <w:p w14:paraId="7719EF0C" w14:textId="4DF5B82F" w:rsidR="00B0265C" w:rsidRPr="00B0265C" w:rsidRDefault="00C33901" w:rsidP="006D7DEF">
      <w:pPr>
        <w:pStyle w:val="ListParagraph"/>
        <w:numPr>
          <w:ilvl w:val="0"/>
          <w:numId w:val="14"/>
        </w:numPr>
      </w:pPr>
      <w:r w:rsidRPr="00C33901">
        <w:rPr>
          <w:color w:val="E7635F" w:themeColor="accent2"/>
        </w:rPr>
        <w:t>spiral-robots</w:t>
      </w:r>
      <w:r>
        <w:rPr>
          <w:color w:val="E7635F" w:themeColor="accent2"/>
        </w:rPr>
        <w:t xml:space="preserve"> </w:t>
      </w:r>
      <w:r w:rsidRPr="00C33901">
        <w:rPr>
          <w:color w:val="000000" w:themeColor="text1"/>
        </w:rPr>
        <w:t xml:space="preserve">will </w:t>
      </w:r>
      <w:r w:rsidR="00244E15">
        <w:rPr>
          <w:color w:val="000000" w:themeColor="text1"/>
        </w:rPr>
        <w:t>also need a</w:t>
      </w:r>
      <w:r w:rsidRPr="00C33901">
        <w:rPr>
          <w:color w:val="000000" w:themeColor="text1"/>
        </w:rPr>
        <w:t xml:space="preserve"> different</w:t>
      </w:r>
      <w:r>
        <w:rPr>
          <w:color w:val="000000" w:themeColor="text1"/>
        </w:rPr>
        <w:t xml:space="preserve"> </w:t>
      </w:r>
      <w:r w:rsidR="00244E15">
        <w:rPr>
          <w:color w:val="000000" w:themeColor="text1"/>
        </w:rPr>
        <w:t>return-to-base procedure than the DFS robots.</w:t>
      </w:r>
    </w:p>
    <w:p w14:paraId="3FAB1ABF" w14:textId="6352921B" w:rsidR="00476928" w:rsidRDefault="00B0265C" w:rsidP="007404E9">
      <w:r>
        <w:rPr>
          <w:noProof/>
        </w:rPr>
        <w:lastRenderedPageBreak/>
        <mc:AlternateContent>
          <mc:Choice Requires="wps">
            <w:drawing>
              <wp:anchor distT="0" distB="0" distL="114300" distR="114300" simplePos="0" relativeHeight="251668480" behindDoc="0" locked="0" layoutInCell="1" allowOverlap="1" wp14:anchorId="5A0351D4" wp14:editId="43069080">
                <wp:simplePos x="0" y="0"/>
                <wp:positionH relativeFrom="column">
                  <wp:posOffset>-29210</wp:posOffset>
                </wp:positionH>
                <wp:positionV relativeFrom="paragraph">
                  <wp:posOffset>455930</wp:posOffset>
                </wp:positionV>
                <wp:extent cx="6172835" cy="2059940"/>
                <wp:effectExtent l="0" t="0" r="24765" b="22860"/>
                <wp:wrapThrough wrapText="bothSides">
                  <wp:wrapPolygon edited="0">
                    <wp:start x="0" y="0"/>
                    <wp:lineTo x="0" y="21573"/>
                    <wp:lineTo x="21598" y="21573"/>
                    <wp:lineTo x="21598" y="0"/>
                    <wp:lineTo x="0" y="0"/>
                  </wp:wrapPolygon>
                </wp:wrapThrough>
                <wp:docPr id="10" name="Rectangle 10"/>
                <wp:cNvGraphicFramePr/>
                <a:graphic xmlns:a="http://schemas.openxmlformats.org/drawingml/2006/main">
                  <a:graphicData uri="http://schemas.microsoft.com/office/word/2010/wordprocessingShape">
                    <wps:wsp>
                      <wps:cNvSpPr/>
                      <wps:spPr>
                        <a:xfrm>
                          <a:off x="0" y="0"/>
                          <a:ext cx="6172835" cy="2059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5E57" w14:textId="068C5EA9" w:rsidR="00A04111" w:rsidRDefault="00A04111" w:rsidP="006D7DEF">
                            <w:pPr>
                              <w:pStyle w:val="Date"/>
                            </w:pPr>
                            <w:r>
                              <w:t xml:space="preserve">agenda </w:t>
                            </w:r>
                            <w:r w:rsidR="00313A2D">
                              <w:t>1</w:t>
                            </w:r>
                          </w:p>
                          <w:p w14:paraId="0BC45928" w14:textId="77777777" w:rsidR="00B0265C" w:rsidRPr="00B0265C" w:rsidRDefault="00B0265C" w:rsidP="00B0265C">
                            <w:pPr>
                              <w:pStyle w:val="ListParagraph"/>
                              <w:numPr>
                                <w:ilvl w:val="0"/>
                                <w:numId w:val="14"/>
                              </w:numPr>
                              <w:rPr>
                                <w:color w:val="FFFFFF" w:themeColor="background1"/>
                              </w:rPr>
                            </w:pPr>
                            <w:r w:rsidRPr="00B0265C">
                              <w:rPr>
                                <w:color w:val="FFFFFF" w:themeColor="background1"/>
                              </w:rPr>
                              <w:t>spiral-robots need to know:</w:t>
                            </w:r>
                          </w:p>
                          <w:p w14:paraId="069D152C"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 xml:space="preserve">their current </w:t>
                            </w:r>
                            <w:proofErr w:type="spellStart"/>
                            <w:r w:rsidRPr="00B0265C">
                              <w:rPr>
                                <w:color w:val="FFFFFF" w:themeColor="background1"/>
                              </w:rPr>
                              <w:t>stepCount</w:t>
                            </w:r>
                            <w:proofErr w:type="spellEnd"/>
                          </w:p>
                          <w:p w14:paraId="5341F0F4"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 xml:space="preserve">their </w:t>
                            </w:r>
                            <w:proofErr w:type="spellStart"/>
                            <w:r w:rsidRPr="00B0265C">
                              <w:rPr>
                                <w:color w:val="FFFFFF" w:themeColor="background1"/>
                              </w:rPr>
                              <w:t>maxStepCount</w:t>
                            </w:r>
                            <w:proofErr w:type="spellEnd"/>
                          </w:p>
                          <w:p w14:paraId="23C5B4C8"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if they are in the searching? state</w:t>
                            </w:r>
                          </w:p>
                          <w:p w14:paraId="72B524F6"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if they are in the returning? state</w:t>
                            </w:r>
                          </w:p>
                          <w:p w14:paraId="0A8DCC81" w14:textId="77777777" w:rsidR="006D7DEF" w:rsidRPr="006D7DEF" w:rsidRDefault="006D7DEF" w:rsidP="006D7DE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351D4" id="Rectangle 10" o:spid="_x0000_s1026" style="position:absolute;margin-left:-2.3pt;margin-top:35.9pt;width:486.05pt;height:16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" fillcolor="#33b7d3 [3204]" strokecolor="#175c6b [1604]" strokeweight="1pt">
                <v:textbox>
                  <w:txbxContent>
                    <w:p w14:paraId="08F45E57" w14:textId="068C5EA9" w:rsidR="00A04111" w:rsidRDefault="00A04111" w:rsidP="006D7DEF">
                      <w:pPr>
                        <w:pStyle w:val="Date"/>
                      </w:pPr>
                      <w:r>
                        <w:t xml:space="preserve">agenda </w:t>
                      </w:r>
                      <w:r w:rsidR="00313A2D">
                        <w:t>1</w:t>
                      </w:r>
                    </w:p>
                    <w:p w14:paraId="0BC45928" w14:textId="77777777" w:rsidR="00B0265C" w:rsidRPr="00B0265C" w:rsidRDefault="00B0265C" w:rsidP="00B0265C">
                      <w:pPr>
                        <w:pStyle w:val="ListParagraph"/>
                        <w:numPr>
                          <w:ilvl w:val="0"/>
                          <w:numId w:val="14"/>
                        </w:numPr>
                        <w:rPr>
                          <w:color w:val="FFFFFF" w:themeColor="background1"/>
                        </w:rPr>
                      </w:pPr>
                      <w:r w:rsidRPr="00B0265C">
                        <w:rPr>
                          <w:color w:val="FFFFFF" w:themeColor="background1"/>
                        </w:rPr>
                        <w:t>spiral-robots need to know:</w:t>
                      </w:r>
                    </w:p>
                    <w:p w14:paraId="069D152C"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 xml:space="preserve">their current </w:t>
                      </w:r>
                      <w:proofErr w:type="spellStart"/>
                      <w:r w:rsidRPr="00B0265C">
                        <w:rPr>
                          <w:color w:val="FFFFFF" w:themeColor="background1"/>
                        </w:rPr>
                        <w:t>stepCount</w:t>
                      </w:r>
                      <w:proofErr w:type="spellEnd"/>
                    </w:p>
                    <w:p w14:paraId="5341F0F4"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 xml:space="preserve">their </w:t>
                      </w:r>
                      <w:proofErr w:type="spellStart"/>
                      <w:r w:rsidRPr="00B0265C">
                        <w:rPr>
                          <w:color w:val="FFFFFF" w:themeColor="background1"/>
                        </w:rPr>
                        <w:t>maxStepCount</w:t>
                      </w:r>
                      <w:proofErr w:type="spellEnd"/>
                    </w:p>
                    <w:p w14:paraId="23C5B4C8"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if they are in the searching? state</w:t>
                      </w:r>
                    </w:p>
                    <w:p w14:paraId="72B524F6" w14:textId="77777777" w:rsidR="00B0265C" w:rsidRPr="00B0265C" w:rsidRDefault="00B0265C" w:rsidP="00B0265C">
                      <w:pPr>
                        <w:pStyle w:val="ListParagraph"/>
                        <w:numPr>
                          <w:ilvl w:val="0"/>
                          <w:numId w:val="17"/>
                        </w:numPr>
                        <w:rPr>
                          <w:color w:val="FFFFFF" w:themeColor="background1"/>
                        </w:rPr>
                      </w:pPr>
                      <w:r w:rsidRPr="00B0265C">
                        <w:rPr>
                          <w:color w:val="FFFFFF" w:themeColor="background1"/>
                        </w:rPr>
                        <w:t>if they are in the returning? state</w:t>
                      </w:r>
                    </w:p>
                    <w:p w14:paraId="0A8DCC81" w14:textId="77777777" w:rsidR="006D7DEF" w:rsidRPr="006D7DEF" w:rsidRDefault="006D7DEF" w:rsidP="006D7DEF"/>
                  </w:txbxContent>
                </v:textbox>
                <w10:wrap type="through"/>
              </v:rect>
            </w:pict>
          </mc:Fallback>
        </mc:AlternateContent>
      </w:r>
      <w:r w:rsidR="00B97DB7">
        <w:t>Let’</w:t>
      </w:r>
      <w:r w:rsidR="00DA5D0C">
        <w:t>s begin by tackling agenda item 1</w:t>
      </w:r>
      <w:r w:rsidR="007825C4">
        <w:t xml:space="preserve">: </w:t>
      </w:r>
    </w:p>
    <w:p w14:paraId="0130B1BE" w14:textId="489D2A09" w:rsidR="00CE35BB" w:rsidRDefault="007825C4" w:rsidP="007404E9">
      <w:pPr>
        <w:rPr>
          <w:color w:val="000000" w:themeColor="text1"/>
        </w:rPr>
      </w:pPr>
      <w:r>
        <w:rPr>
          <w:noProof/>
          <w:color w:val="000000" w:themeColor="text1"/>
        </w:rPr>
        <w:drawing>
          <wp:anchor distT="0" distB="0" distL="114300" distR="114300" simplePos="0" relativeHeight="251691008" behindDoc="0" locked="0" layoutInCell="1" allowOverlap="1" wp14:anchorId="2FAE7163" wp14:editId="6FC73079">
            <wp:simplePos x="0" y="0"/>
            <wp:positionH relativeFrom="margin">
              <wp:posOffset>84455</wp:posOffset>
            </wp:positionH>
            <wp:positionV relativeFrom="paragraph">
              <wp:posOffset>3285490</wp:posOffset>
            </wp:positionV>
            <wp:extent cx="5449570" cy="3980815"/>
            <wp:effectExtent l="50800" t="50800" r="62230" b="577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7">
                      <a:extLst>
                        <a:ext uri="{28A0092B-C50C-407E-A947-70E740481C1C}">
                          <a14:useLocalDpi xmlns:a14="http://schemas.microsoft.com/office/drawing/2010/main" val="0"/>
                        </a:ext>
                      </a:extLst>
                    </a:blip>
                    <a:stretch>
                      <a:fillRect/>
                    </a:stretch>
                  </pic:blipFill>
                  <pic:spPr>
                    <a:xfrm>
                      <a:off x="0" y="0"/>
                      <a:ext cx="5449570" cy="39808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E35BB">
        <w:t xml:space="preserve">Scroll to the top of the file. Write sections 1) and 2) </w:t>
      </w:r>
      <w:r w:rsidR="007A54F8">
        <w:t xml:space="preserve">using the picture below </w:t>
      </w:r>
      <w:r w:rsidR="00CE35BB">
        <w:t xml:space="preserve">to create the two breeds of robots and to tell the </w:t>
      </w:r>
      <w:r w:rsidR="00CE35BB" w:rsidRPr="00CE35BB">
        <w:rPr>
          <w:color w:val="E7635F" w:themeColor="accent2"/>
        </w:rPr>
        <w:t xml:space="preserve">spiral-robots </w:t>
      </w:r>
      <w:r w:rsidR="00CE35BB">
        <w:t xml:space="preserve">what they need to know. The </w:t>
      </w:r>
      <w:r w:rsidR="007A54F8">
        <w:rPr>
          <w:color w:val="E7635F" w:themeColor="accent2"/>
        </w:rPr>
        <w:t>DFS</w:t>
      </w:r>
      <w:r w:rsidR="007A54F8" w:rsidRPr="00CE35BB">
        <w:rPr>
          <w:color w:val="E7635F" w:themeColor="accent2"/>
        </w:rPr>
        <w:t>-</w:t>
      </w:r>
      <w:proofErr w:type="gramStart"/>
      <w:r w:rsidR="007A54F8" w:rsidRPr="00CE35BB">
        <w:rPr>
          <w:color w:val="E7635F" w:themeColor="accent2"/>
        </w:rPr>
        <w:t>robots</w:t>
      </w:r>
      <w:proofErr w:type="gramEnd"/>
      <w:r w:rsidR="007A54F8">
        <w:rPr>
          <w:color w:val="E7635F" w:themeColor="accent2"/>
        </w:rPr>
        <w:t xml:space="preserve"> </w:t>
      </w:r>
      <w:r w:rsidR="007A54F8">
        <w:rPr>
          <w:color w:val="000000" w:themeColor="text1"/>
        </w:rPr>
        <w:t xml:space="preserve">behavior is carried over from </w:t>
      </w:r>
      <w:proofErr w:type="spellStart"/>
      <w:r w:rsidR="007A54F8">
        <w:rPr>
          <w:color w:val="000000" w:themeColor="text1"/>
        </w:rPr>
        <w:t>Swarmathon</w:t>
      </w:r>
      <w:proofErr w:type="spellEnd"/>
      <w:r w:rsidR="007A54F8">
        <w:rPr>
          <w:color w:val="000000" w:themeColor="text1"/>
        </w:rPr>
        <w:t xml:space="preserve"> 3.</w:t>
      </w:r>
    </w:p>
    <w:p w14:paraId="020C6795" w14:textId="2A89399C" w:rsidR="00763084" w:rsidRDefault="00763084" w:rsidP="007404E9">
      <w:pPr>
        <w:rPr>
          <w:color w:val="000000" w:themeColor="text1"/>
        </w:rPr>
      </w:pPr>
    </w:p>
    <w:p w14:paraId="63801B60" w14:textId="5913D5E0" w:rsidR="00FE69C8" w:rsidRPr="00FE69C8" w:rsidRDefault="00FE69C8" w:rsidP="00FE69C8">
      <w:pPr>
        <w:rPr>
          <w:color w:val="000000" w:themeColor="text1"/>
        </w:rPr>
      </w:pPr>
      <w:r>
        <w:rPr>
          <w:color w:val="000000" w:themeColor="text1"/>
        </w:rPr>
        <w:lastRenderedPageBreak/>
        <w:t xml:space="preserve">Navigate to the Interface tab and notice that some new sliders have been implemented: </w:t>
      </w:r>
      <w:proofErr w:type="spellStart"/>
      <w:r w:rsidRPr="00FE69C8">
        <w:rPr>
          <w:color w:val="33B7D3" w:themeColor="accent1"/>
        </w:rPr>
        <w:t>numberOfSpiralRobots</w:t>
      </w:r>
      <w:proofErr w:type="spellEnd"/>
      <w:r>
        <w:rPr>
          <w:color w:val="000000" w:themeColor="text1"/>
        </w:rPr>
        <w:t xml:space="preserve"> and </w:t>
      </w:r>
      <w:proofErr w:type="spellStart"/>
      <w:r w:rsidRPr="00FE69C8">
        <w:rPr>
          <w:color w:val="33B7D3" w:themeColor="accent1"/>
        </w:rPr>
        <w:t>numberOfDFSRobots</w:t>
      </w:r>
      <w:proofErr w:type="spellEnd"/>
      <w:r>
        <w:rPr>
          <w:color w:val="000000" w:themeColor="text1"/>
        </w:rPr>
        <w:t xml:space="preserve">. </w:t>
      </w:r>
      <w:r w:rsidR="00763084">
        <w:rPr>
          <w:color w:val="000000" w:themeColor="text1"/>
        </w:rPr>
        <w:t xml:space="preserve">To complete section 2, let’s create a number of </w:t>
      </w:r>
      <w:r>
        <w:rPr>
          <w:color w:val="000000" w:themeColor="text1"/>
        </w:rPr>
        <w:t xml:space="preserve">spiral robots equal to the value of the </w:t>
      </w:r>
      <w:proofErr w:type="spellStart"/>
      <w:r w:rsidRPr="00FE69C8">
        <w:rPr>
          <w:color w:val="33B7D3" w:themeColor="accent1"/>
        </w:rPr>
        <w:t>numberOfSpiralRobots</w:t>
      </w:r>
      <w:proofErr w:type="spellEnd"/>
      <w:r>
        <w:rPr>
          <w:color w:val="33B7D3" w:themeColor="accent1"/>
        </w:rPr>
        <w:t xml:space="preserve"> </w:t>
      </w:r>
      <w:r>
        <w:rPr>
          <w:color w:val="000000" w:themeColor="text1"/>
        </w:rPr>
        <w:t xml:space="preserve">slider. </w:t>
      </w:r>
      <w:r>
        <w:rPr>
          <w:color w:val="000000" w:themeColor="text1"/>
        </w:rPr>
        <w:t xml:space="preserve">Let’s set their properties. </w:t>
      </w:r>
    </w:p>
    <w:p w14:paraId="7BF21914" w14:textId="4226BF27" w:rsidR="00763084" w:rsidRPr="00FE69C8" w:rsidRDefault="00FE69C8" w:rsidP="007404E9">
      <w:pPr>
        <w:rPr>
          <w:color w:val="000000" w:themeColor="text1"/>
        </w:rPr>
      </w:pPr>
      <w:r>
        <w:rPr>
          <w:color w:val="000000" w:themeColor="text1"/>
        </w:rPr>
        <w:t xml:space="preserve">Recall that the code for the DFS robots is carried over from </w:t>
      </w:r>
      <w:proofErr w:type="spellStart"/>
      <w:r>
        <w:rPr>
          <w:color w:val="000000" w:themeColor="text1"/>
        </w:rPr>
        <w:t>Swarmathon</w:t>
      </w:r>
      <w:proofErr w:type="spellEnd"/>
      <w:r>
        <w:rPr>
          <w:color w:val="000000" w:themeColor="text1"/>
        </w:rPr>
        <w:t xml:space="preserve"> 3. </w:t>
      </w:r>
    </w:p>
    <w:p w14:paraId="376BA408" w14:textId="6F5765C5" w:rsidR="007A54F8" w:rsidRPr="007A54F8" w:rsidRDefault="00640ACF" w:rsidP="007404E9">
      <w:pPr>
        <w:rPr>
          <w:color w:val="000000" w:themeColor="text1"/>
        </w:rPr>
      </w:pPr>
      <w:r>
        <w:rPr>
          <w:noProof/>
          <w:color w:val="000000" w:themeColor="text1"/>
        </w:rPr>
        <w:drawing>
          <wp:anchor distT="0" distB="0" distL="114300" distR="114300" simplePos="0" relativeHeight="251692032" behindDoc="0" locked="0" layoutInCell="1" allowOverlap="1" wp14:anchorId="42372D52" wp14:editId="4EBA9369">
            <wp:simplePos x="0" y="0"/>
            <wp:positionH relativeFrom="margin">
              <wp:align>center</wp:align>
            </wp:positionH>
            <wp:positionV relativeFrom="paragraph">
              <wp:posOffset>55245</wp:posOffset>
            </wp:positionV>
            <wp:extent cx="5449570" cy="4963160"/>
            <wp:effectExtent l="50800" t="50800" r="62230" b="406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8">
                      <a:extLst>
                        <a:ext uri="{28A0092B-C50C-407E-A947-70E740481C1C}">
                          <a14:useLocalDpi xmlns:a14="http://schemas.microsoft.com/office/drawing/2010/main" val="0"/>
                        </a:ext>
                      </a:extLst>
                    </a:blip>
                    <a:stretch>
                      <a:fillRect/>
                    </a:stretch>
                  </pic:blipFill>
                  <pic:spPr>
                    <a:xfrm>
                      <a:off x="0" y="0"/>
                      <a:ext cx="5449570" cy="496316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5C3A2974" w14:textId="7B1C65ED" w:rsidR="00E439A8" w:rsidRDefault="00780937" w:rsidP="00E439A8">
      <w:pPr>
        <w:pStyle w:val="Heading1"/>
        <w:rPr>
          <w:noProof/>
        </w:rPr>
      </w:pPr>
      <w:r>
        <w:rPr>
          <w:noProof/>
        </w:rPr>
        <w:lastRenderedPageBreak/>
        <w:t>control is key</w:t>
      </w:r>
    </w:p>
    <w:p w14:paraId="643BE5DC" w14:textId="263754BC" w:rsidR="00BC3511" w:rsidRDefault="00BC3511" w:rsidP="00763084">
      <w:r>
        <w:rPr>
          <w:noProof/>
        </w:rPr>
        <mc:AlternateContent>
          <mc:Choice Requires="wps">
            <w:drawing>
              <wp:anchor distT="0" distB="0" distL="114300" distR="114300" simplePos="0" relativeHeight="251694080" behindDoc="0" locked="0" layoutInCell="1" allowOverlap="1" wp14:anchorId="081B257F" wp14:editId="1543FE8C">
                <wp:simplePos x="0" y="0"/>
                <wp:positionH relativeFrom="margin">
                  <wp:posOffset>-29210</wp:posOffset>
                </wp:positionH>
                <wp:positionV relativeFrom="paragraph">
                  <wp:posOffset>245110</wp:posOffset>
                </wp:positionV>
                <wp:extent cx="5944235" cy="1602740"/>
                <wp:effectExtent l="0" t="0" r="24765" b="22860"/>
                <wp:wrapThrough wrapText="bothSides">
                  <wp:wrapPolygon edited="0">
                    <wp:start x="0" y="0"/>
                    <wp:lineTo x="0" y="21566"/>
                    <wp:lineTo x="21598" y="21566"/>
                    <wp:lineTo x="21598"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944235" cy="1602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32A1C" w14:textId="6C7BA921" w:rsidR="0006327E" w:rsidRDefault="0006327E" w:rsidP="0006327E">
                            <w:pPr>
                              <w:pStyle w:val="Date"/>
                            </w:pPr>
                            <w:r>
                              <w:t xml:space="preserve">agenda </w:t>
                            </w:r>
                            <w:r>
                              <w:t>2</w:t>
                            </w:r>
                          </w:p>
                          <w:p w14:paraId="379F7F04" w14:textId="1B0166B8" w:rsidR="0006327E" w:rsidRPr="0006327E" w:rsidRDefault="0006327E" w:rsidP="0006327E">
                            <w:pPr>
                              <w:pStyle w:val="ListParagraph"/>
                              <w:numPr>
                                <w:ilvl w:val="0"/>
                                <w:numId w:val="14"/>
                              </w:numPr>
                              <w:rPr>
                                <w:color w:val="FFFFFF" w:themeColor="background1"/>
                              </w:rPr>
                            </w:pPr>
                            <w:r w:rsidRPr="0006327E">
                              <w:rPr>
                                <w:color w:val="FFFFFF" w:themeColor="background1"/>
                              </w:rPr>
                              <w:t>We need to write a new control procedure that tells robots to perform different behaviors based on their breed</w:t>
                            </w:r>
                            <w:r w:rsidRPr="0006327E">
                              <w:rPr>
                                <w:color w:val="FFFFFF" w:themeColor="background1"/>
                              </w:rPr>
                              <w:t xml:space="preserve">. </w:t>
                            </w:r>
                            <w:r w:rsidRPr="0006327E">
                              <w:rPr>
                                <w:color w:val="FFFFFF" w:themeColor="background1"/>
                              </w:rPr>
                              <w:t>DFS-robots should DFS, spiral-robots should spiral.</w:t>
                            </w:r>
                          </w:p>
                          <w:p w14:paraId="3974953A" w14:textId="77777777" w:rsidR="0006327E" w:rsidRPr="006D7DEF" w:rsidRDefault="0006327E" w:rsidP="0006327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B257F" id="Rectangle 3" o:spid="_x0000_s1027" style="position:absolute;margin-left:-2.3pt;margin-top:19.3pt;width:468.05pt;height:126.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" fillcolor="#33b7d3 [3204]" strokecolor="#175c6b [1604]" strokeweight="1pt">
                <v:textbox>
                  <w:txbxContent>
                    <w:p w14:paraId="6F032A1C" w14:textId="6C7BA921" w:rsidR="0006327E" w:rsidRDefault="0006327E" w:rsidP="0006327E">
                      <w:pPr>
                        <w:pStyle w:val="Date"/>
                      </w:pPr>
                      <w:r>
                        <w:t xml:space="preserve">agenda </w:t>
                      </w:r>
                      <w:r>
                        <w:t>2</w:t>
                      </w:r>
                    </w:p>
                    <w:p w14:paraId="379F7F04" w14:textId="1B0166B8" w:rsidR="0006327E" w:rsidRPr="0006327E" w:rsidRDefault="0006327E" w:rsidP="0006327E">
                      <w:pPr>
                        <w:pStyle w:val="ListParagraph"/>
                        <w:numPr>
                          <w:ilvl w:val="0"/>
                          <w:numId w:val="14"/>
                        </w:numPr>
                        <w:rPr>
                          <w:color w:val="FFFFFF" w:themeColor="background1"/>
                        </w:rPr>
                      </w:pPr>
                      <w:r w:rsidRPr="0006327E">
                        <w:rPr>
                          <w:color w:val="FFFFFF" w:themeColor="background1"/>
                        </w:rPr>
                        <w:t>We need to write a new control procedure that tells robots to perform different behaviors based on their breed</w:t>
                      </w:r>
                      <w:r w:rsidRPr="0006327E">
                        <w:rPr>
                          <w:color w:val="FFFFFF" w:themeColor="background1"/>
                        </w:rPr>
                        <w:t xml:space="preserve">. </w:t>
                      </w:r>
                      <w:r w:rsidRPr="0006327E">
                        <w:rPr>
                          <w:color w:val="FFFFFF" w:themeColor="background1"/>
                        </w:rPr>
                        <w:t>DFS-robots should DFS, spiral-robots should spiral.</w:t>
                      </w:r>
                    </w:p>
                    <w:p w14:paraId="3974953A" w14:textId="77777777" w:rsidR="0006327E" w:rsidRPr="006D7DEF" w:rsidRDefault="0006327E" w:rsidP="0006327E"/>
                  </w:txbxContent>
                </v:textbox>
                <w10:wrap type="through" anchorx="margin"/>
              </v:rect>
            </w:pict>
          </mc:Fallback>
        </mc:AlternateContent>
      </w:r>
      <w:r w:rsidR="00367ED8">
        <w:t xml:space="preserve">Now that the robots are set up, let’s </w:t>
      </w:r>
      <w:r w:rsidR="00154CF4">
        <w:t xml:space="preserve">tackle Agenda item 2. </w:t>
      </w:r>
    </w:p>
    <w:p w14:paraId="52124C22" w14:textId="051D5BA0" w:rsidR="00BC3511" w:rsidRDefault="00BC3511" w:rsidP="00BC3511">
      <w:r>
        <w:rPr>
          <w:noProof/>
        </w:rPr>
        <w:drawing>
          <wp:anchor distT="0" distB="0" distL="114300" distR="114300" simplePos="0" relativeHeight="251696128" behindDoc="0" locked="0" layoutInCell="1" allowOverlap="1" wp14:anchorId="2008A891" wp14:editId="0433D010">
            <wp:simplePos x="0" y="0"/>
            <wp:positionH relativeFrom="margin">
              <wp:posOffset>85725</wp:posOffset>
            </wp:positionH>
            <wp:positionV relativeFrom="paragraph">
              <wp:posOffset>2385695</wp:posOffset>
            </wp:positionV>
            <wp:extent cx="5449570" cy="4544060"/>
            <wp:effectExtent l="50800" t="50800" r="62230" b="533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png"/>
                    <pic:cNvPicPr/>
                  </pic:nvPicPr>
                  <pic:blipFill rotWithShape="1">
                    <a:blip r:embed="rId9">
                      <a:extLst>
                        <a:ext uri="{28A0092B-C50C-407E-A947-70E740481C1C}">
                          <a14:useLocalDpi xmlns:a14="http://schemas.microsoft.com/office/drawing/2010/main" val="0"/>
                        </a:ext>
                      </a:extLst>
                    </a:blip>
                    <a:srcRect t="6286"/>
                    <a:stretch/>
                  </pic:blipFill>
                  <pic:spPr bwMode="auto">
                    <a:xfrm>
                      <a:off x="0" y="0"/>
                      <a:ext cx="5449570" cy="4544060"/>
                    </a:xfrm>
                    <a:prstGeom prst="rect">
                      <a:avLst/>
                    </a:prstGeom>
                    <a:ln w="38100" cap="flat" cmpd="sng" algn="ctr">
                      <a:solidFill>
                        <a:srgbClr val="33B7D3"/>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4CF4">
        <w:t xml:space="preserve">We will </w:t>
      </w:r>
      <w:r w:rsidR="00367ED8">
        <w:t>write a procedure that will control the</w:t>
      </w:r>
      <w:r w:rsidR="00154CF4">
        <w:t xml:space="preserve"> robots</w:t>
      </w:r>
      <w:r w:rsidR="00367ED8">
        <w:t xml:space="preserve"> based on </w:t>
      </w:r>
      <w:r w:rsidR="00154CF4">
        <w:t xml:space="preserve">their </w:t>
      </w:r>
      <w:r w:rsidR="00367ED8">
        <w:t xml:space="preserve">breed. </w:t>
      </w:r>
      <w:r>
        <w:t xml:space="preserve">Write the code in the </w:t>
      </w:r>
      <w:r w:rsidRPr="0006327E">
        <w:rPr>
          <w:color w:val="E7635F" w:themeColor="accent2"/>
        </w:rPr>
        <w:t xml:space="preserve">robot-control </w:t>
      </w:r>
      <w:r>
        <w:t>procedure as in the picture below.</w:t>
      </w:r>
    </w:p>
    <w:p w14:paraId="3839D90F" w14:textId="77777777" w:rsidR="00BC3511" w:rsidRDefault="00BC3511" w:rsidP="00763084"/>
    <w:p w14:paraId="09D23963" w14:textId="03258956" w:rsidR="001B40E8" w:rsidRDefault="0006327E" w:rsidP="00763084">
      <w:r>
        <w:t xml:space="preserve">We have implemented two breeds </w:t>
      </w:r>
      <w:r w:rsidR="003D47D3">
        <w:t xml:space="preserve">in </w:t>
      </w:r>
      <w:proofErr w:type="spellStart"/>
      <w:r w:rsidR="003D47D3">
        <w:t>Swar</w:t>
      </w:r>
      <w:r w:rsidR="00154CF4">
        <w:t>m</w:t>
      </w:r>
      <w:r w:rsidR="003D47D3">
        <w:t>a</w:t>
      </w:r>
      <w:r w:rsidR="00154CF4">
        <w:t>thon</w:t>
      </w:r>
      <w:proofErr w:type="spellEnd"/>
      <w:r w:rsidR="00154CF4">
        <w:t xml:space="preserve"> 4</w:t>
      </w:r>
      <w:r>
        <w:t xml:space="preserve">, but you can </w:t>
      </w:r>
      <w:r w:rsidR="003D47D3">
        <w:t xml:space="preserve">add additional breeds. As you </w:t>
      </w:r>
      <w:r w:rsidR="003D47D3">
        <w:t xml:space="preserve">write the </w:t>
      </w:r>
      <w:r w:rsidR="003D47D3" w:rsidRPr="0006327E">
        <w:rPr>
          <w:color w:val="E7635F" w:themeColor="accent2"/>
        </w:rPr>
        <w:t xml:space="preserve">robot-control </w:t>
      </w:r>
      <w:r w:rsidR="003D47D3">
        <w:t>procedure</w:t>
      </w:r>
      <w:r w:rsidR="003D47D3">
        <w:t>, think about other behaviors that we have explored in this series. How could you use breeds to add those behaviors to the swarm?</w:t>
      </w:r>
      <w:r>
        <w:t xml:space="preserve"> </w:t>
      </w:r>
    </w:p>
    <w:p w14:paraId="53759C23" w14:textId="61F3BCAF" w:rsidR="00D54986" w:rsidRDefault="002625C6" w:rsidP="00763084">
      <w:pPr>
        <w:rPr>
          <w:color w:val="000000" w:themeColor="text1"/>
        </w:rPr>
      </w:pPr>
      <w:r>
        <w:t xml:space="preserve">Notice that you can use the command </w:t>
      </w:r>
      <w:r>
        <w:rPr>
          <w:color w:val="E7635F" w:themeColor="accent2"/>
        </w:rPr>
        <w:t xml:space="preserve">ask turtles </w:t>
      </w:r>
      <w:r>
        <w:rPr>
          <w:color w:val="000000" w:themeColor="text1"/>
        </w:rPr>
        <w:t xml:space="preserve">to ask all agents, regardless of what breed they are, to do something. This command allows you to implement both specialized and general behaviors for your robots. Keep it in mind for your </w:t>
      </w:r>
      <w:proofErr w:type="spellStart"/>
      <w:r>
        <w:rPr>
          <w:color w:val="000000" w:themeColor="text1"/>
        </w:rPr>
        <w:t>Swarmathon</w:t>
      </w:r>
      <w:proofErr w:type="spellEnd"/>
      <w:r>
        <w:rPr>
          <w:color w:val="000000" w:themeColor="text1"/>
        </w:rPr>
        <w:t xml:space="preserve"> competition submission!</w:t>
      </w:r>
    </w:p>
    <w:p w14:paraId="0933161F" w14:textId="6A398733" w:rsidR="00080EC2" w:rsidRDefault="00310C95" w:rsidP="00080EC2">
      <w:pPr>
        <w:pStyle w:val="Heading1"/>
        <w:rPr>
          <w:noProof/>
        </w:rPr>
      </w:pPr>
      <w:r>
        <w:rPr>
          <w:noProof/>
        </w:rPr>
        <w:t>bfs robots</w:t>
      </w:r>
    </w:p>
    <w:p w14:paraId="69C45C7A" w14:textId="61715277" w:rsidR="00D54986" w:rsidRDefault="00080EC2" w:rsidP="00763084">
      <w:pPr>
        <w:rPr>
          <w:color w:val="000000" w:themeColor="text1"/>
        </w:rPr>
      </w:pPr>
      <w:r>
        <w:rPr>
          <w:noProof/>
        </w:rPr>
        <mc:AlternateContent>
          <mc:Choice Requires="wps">
            <w:drawing>
              <wp:anchor distT="0" distB="0" distL="114300" distR="114300" simplePos="0" relativeHeight="251698176" behindDoc="0" locked="0" layoutInCell="1" allowOverlap="1" wp14:anchorId="58F7B77B" wp14:editId="532C5324">
                <wp:simplePos x="0" y="0"/>
                <wp:positionH relativeFrom="margin">
                  <wp:posOffset>-27305</wp:posOffset>
                </wp:positionH>
                <wp:positionV relativeFrom="paragraph">
                  <wp:posOffset>871220</wp:posOffset>
                </wp:positionV>
                <wp:extent cx="5944235" cy="1602740"/>
                <wp:effectExtent l="0" t="0" r="24765" b="22860"/>
                <wp:wrapThrough wrapText="bothSides">
                  <wp:wrapPolygon edited="0">
                    <wp:start x="0" y="0"/>
                    <wp:lineTo x="0" y="21566"/>
                    <wp:lineTo x="21598" y="21566"/>
                    <wp:lineTo x="21598" y="0"/>
                    <wp:lineTo x="0" y="0"/>
                  </wp:wrapPolygon>
                </wp:wrapThrough>
                <wp:docPr id="6" name="Rectangle 6"/>
                <wp:cNvGraphicFramePr/>
                <a:graphic xmlns:a="http://schemas.openxmlformats.org/drawingml/2006/main">
                  <a:graphicData uri="http://schemas.microsoft.com/office/word/2010/wordprocessingShape">
                    <wps:wsp>
                      <wps:cNvSpPr/>
                      <wps:spPr>
                        <a:xfrm>
                          <a:off x="0" y="0"/>
                          <a:ext cx="5944235" cy="1602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339B80" w14:textId="05613877" w:rsidR="005E620C" w:rsidRDefault="005E620C" w:rsidP="005E620C">
                            <w:pPr>
                              <w:pStyle w:val="Date"/>
                            </w:pPr>
                            <w:r>
                              <w:t xml:space="preserve">agenda </w:t>
                            </w:r>
                            <w:r w:rsidR="006C6F9F">
                              <w:t>3-4</w:t>
                            </w:r>
                          </w:p>
                          <w:p w14:paraId="3E9BE413" w14:textId="77777777" w:rsidR="006C6F9F" w:rsidRPr="006C6F9F" w:rsidRDefault="006C6F9F" w:rsidP="006C6F9F">
                            <w:pPr>
                              <w:pStyle w:val="ListParagraph"/>
                              <w:numPr>
                                <w:ilvl w:val="0"/>
                                <w:numId w:val="14"/>
                              </w:numPr>
                              <w:rPr>
                                <w:color w:val="FFFFFF" w:themeColor="background1"/>
                              </w:rPr>
                            </w:pPr>
                            <w:r w:rsidRPr="006C6F9F">
                              <w:rPr>
                                <w:color w:val="FFFFFF" w:themeColor="background1"/>
                              </w:rPr>
                              <w:t>spiral-robots will look-for-rocks differently than DFS robots.</w:t>
                            </w:r>
                          </w:p>
                          <w:p w14:paraId="7D898E88" w14:textId="77777777" w:rsidR="006C6F9F" w:rsidRPr="006C6F9F" w:rsidRDefault="006C6F9F" w:rsidP="006C6F9F">
                            <w:pPr>
                              <w:pStyle w:val="ListParagraph"/>
                              <w:numPr>
                                <w:ilvl w:val="0"/>
                                <w:numId w:val="14"/>
                              </w:numPr>
                              <w:rPr>
                                <w:color w:val="FFFFFF" w:themeColor="background1"/>
                              </w:rPr>
                            </w:pPr>
                            <w:r w:rsidRPr="006C6F9F">
                              <w:rPr>
                                <w:color w:val="FFFFFF" w:themeColor="background1"/>
                              </w:rPr>
                              <w:t>spiral-robots will also need a different return-to-base procedure than the DFS robots.</w:t>
                            </w:r>
                          </w:p>
                          <w:p w14:paraId="0220617A" w14:textId="77777777" w:rsidR="005E620C" w:rsidRPr="006D7DEF" w:rsidRDefault="005E620C" w:rsidP="005E62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7B77B" id="Rectangle 6" o:spid="_x0000_s1028" style="position:absolute;margin-left:-2.15pt;margin-top:68.6pt;width:468.05pt;height:126.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" fillcolor="#33b7d3 [3204]" strokecolor="#175c6b [1604]" strokeweight="1pt">
                <v:textbox>
                  <w:txbxContent>
                    <w:p w14:paraId="28339B80" w14:textId="05613877" w:rsidR="005E620C" w:rsidRDefault="005E620C" w:rsidP="005E620C">
                      <w:pPr>
                        <w:pStyle w:val="Date"/>
                      </w:pPr>
                      <w:r>
                        <w:t xml:space="preserve">agenda </w:t>
                      </w:r>
                      <w:r w:rsidR="006C6F9F">
                        <w:t>3-4</w:t>
                      </w:r>
                    </w:p>
                    <w:p w14:paraId="3E9BE413" w14:textId="77777777" w:rsidR="006C6F9F" w:rsidRPr="006C6F9F" w:rsidRDefault="006C6F9F" w:rsidP="006C6F9F">
                      <w:pPr>
                        <w:pStyle w:val="ListParagraph"/>
                        <w:numPr>
                          <w:ilvl w:val="0"/>
                          <w:numId w:val="14"/>
                        </w:numPr>
                        <w:rPr>
                          <w:color w:val="FFFFFF" w:themeColor="background1"/>
                        </w:rPr>
                      </w:pPr>
                      <w:r w:rsidRPr="006C6F9F">
                        <w:rPr>
                          <w:color w:val="FFFFFF" w:themeColor="background1"/>
                        </w:rPr>
                        <w:t>spiral-robots will look-for-rocks differently than DFS robots.</w:t>
                      </w:r>
                    </w:p>
                    <w:p w14:paraId="7D898E88" w14:textId="77777777" w:rsidR="006C6F9F" w:rsidRPr="006C6F9F" w:rsidRDefault="006C6F9F" w:rsidP="006C6F9F">
                      <w:pPr>
                        <w:pStyle w:val="ListParagraph"/>
                        <w:numPr>
                          <w:ilvl w:val="0"/>
                          <w:numId w:val="14"/>
                        </w:numPr>
                        <w:rPr>
                          <w:color w:val="FFFFFF" w:themeColor="background1"/>
                        </w:rPr>
                      </w:pPr>
                      <w:r w:rsidRPr="006C6F9F">
                        <w:rPr>
                          <w:color w:val="FFFFFF" w:themeColor="background1"/>
                        </w:rPr>
                        <w:t>spiral-robots will also need a different return-to-base procedure than the DFS robots.</w:t>
                      </w:r>
                    </w:p>
                    <w:p w14:paraId="0220617A" w14:textId="77777777" w:rsidR="005E620C" w:rsidRPr="006D7DEF" w:rsidRDefault="005E620C" w:rsidP="005E620C"/>
                  </w:txbxContent>
                </v:textbox>
                <w10:wrap type="through" anchorx="margin"/>
              </v:rect>
            </w:pict>
          </mc:Fallback>
        </mc:AlternateContent>
      </w:r>
      <w:r>
        <w:rPr>
          <w:color w:val="000000" w:themeColor="text1"/>
        </w:rPr>
        <w:t xml:space="preserve">In this final section, we will write the </w:t>
      </w:r>
      <w:r>
        <w:rPr>
          <w:color w:val="E7635F" w:themeColor="accent2"/>
        </w:rPr>
        <w:t>spiral</w:t>
      </w:r>
      <w:r>
        <w:rPr>
          <w:color w:val="000000" w:themeColor="text1"/>
        </w:rPr>
        <w:t xml:space="preserve">, </w:t>
      </w:r>
      <w:r>
        <w:rPr>
          <w:color w:val="E7635F" w:themeColor="accent2"/>
        </w:rPr>
        <w:t>look-for-rocks</w:t>
      </w:r>
      <w:r>
        <w:rPr>
          <w:color w:val="000000" w:themeColor="text1"/>
        </w:rPr>
        <w:t xml:space="preserve">, and </w:t>
      </w:r>
      <w:r>
        <w:rPr>
          <w:color w:val="E7635F" w:themeColor="accent2"/>
        </w:rPr>
        <w:t xml:space="preserve">return-to-base-spiral </w:t>
      </w:r>
      <w:r>
        <w:rPr>
          <w:color w:val="000000" w:themeColor="text1"/>
        </w:rPr>
        <w:t>procedures. These procedures describe the main behavior of the robots.</w:t>
      </w:r>
    </w:p>
    <w:p w14:paraId="5E9A7AD6" w14:textId="77777777" w:rsidR="00D54986" w:rsidRDefault="00D54986" w:rsidP="00763084">
      <w:pPr>
        <w:rPr>
          <w:color w:val="000000" w:themeColor="text1"/>
        </w:rPr>
      </w:pPr>
    </w:p>
    <w:p w14:paraId="18330B8E" w14:textId="794F1422" w:rsidR="00D54986" w:rsidRDefault="00D54986" w:rsidP="00D54986">
      <w:pPr>
        <w:pStyle w:val="Heading2"/>
      </w:pPr>
      <w:r>
        <w:t xml:space="preserve">spiral </w:t>
      </w:r>
    </w:p>
    <w:p w14:paraId="667E683D" w14:textId="77777777" w:rsidR="00D54986" w:rsidRDefault="00B96781" w:rsidP="00763084">
      <w:pPr>
        <w:rPr>
          <w:color w:val="000000" w:themeColor="text1"/>
        </w:rPr>
      </w:pPr>
      <w:r>
        <w:rPr>
          <w:color w:val="000000" w:themeColor="text1"/>
        </w:rPr>
        <w:t xml:space="preserve">The main procedure, </w:t>
      </w:r>
      <w:r>
        <w:rPr>
          <w:color w:val="E7635F" w:themeColor="accent2"/>
        </w:rPr>
        <w:t>spiral</w:t>
      </w:r>
      <w:r>
        <w:rPr>
          <w:color w:val="000000" w:themeColor="text1"/>
        </w:rPr>
        <w:t xml:space="preserve">, </w:t>
      </w:r>
      <w:r>
        <w:rPr>
          <w:color w:val="000000" w:themeColor="text1"/>
        </w:rPr>
        <w:t xml:space="preserve">contains two </w:t>
      </w:r>
      <w:proofErr w:type="spellStart"/>
      <w:r>
        <w:rPr>
          <w:color w:val="000000" w:themeColor="text1"/>
        </w:rPr>
        <w:t>subprocedures</w:t>
      </w:r>
      <w:proofErr w:type="spellEnd"/>
      <w:r>
        <w:rPr>
          <w:color w:val="000000" w:themeColor="text1"/>
        </w:rPr>
        <w:t xml:space="preserve">: </w:t>
      </w:r>
      <w:r>
        <w:rPr>
          <w:color w:val="E7635F" w:themeColor="accent2"/>
        </w:rPr>
        <w:t xml:space="preserve">look-for-rocks </w:t>
      </w:r>
      <w:r>
        <w:rPr>
          <w:color w:val="000000" w:themeColor="text1"/>
        </w:rPr>
        <w:t xml:space="preserve">and </w:t>
      </w:r>
      <w:r>
        <w:rPr>
          <w:color w:val="E7635F" w:themeColor="accent2"/>
        </w:rPr>
        <w:t>return-to-base-spiral</w:t>
      </w:r>
      <w:r>
        <w:rPr>
          <w:color w:val="000000" w:themeColor="text1"/>
        </w:rPr>
        <w:t>.</w:t>
      </w:r>
      <w:r w:rsidR="00D54986">
        <w:rPr>
          <w:color w:val="000000" w:themeColor="text1"/>
        </w:rPr>
        <w:t xml:space="preserve"> </w:t>
      </w:r>
    </w:p>
    <w:p w14:paraId="09D89DCC" w14:textId="1A71D609" w:rsidR="00B96781" w:rsidRDefault="00FF1DB6" w:rsidP="00763084">
      <w:pPr>
        <w:rPr>
          <w:color w:val="000000" w:themeColor="text1"/>
        </w:rPr>
      </w:pPr>
      <w:r>
        <w:rPr>
          <w:color w:val="000000" w:themeColor="text1"/>
        </w:rPr>
        <w:lastRenderedPageBreak/>
        <w:t>The spiral procedure is heavily commented to help you and is split into two pictures because of length. Write the procedure now.</w:t>
      </w:r>
    </w:p>
    <w:p w14:paraId="77EAA77A" w14:textId="4EECB5EF" w:rsidR="00FF1DB6" w:rsidRDefault="00F55AA7" w:rsidP="008746E7">
      <w:pPr>
        <w:pStyle w:val="Heading3"/>
      </w:pPr>
      <w:r>
        <w:rPr>
          <w:noProof/>
        </w:rPr>
        <w:drawing>
          <wp:anchor distT="0" distB="0" distL="114300" distR="114300" simplePos="0" relativeHeight="251699200" behindDoc="0" locked="0" layoutInCell="1" allowOverlap="1" wp14:anchorId="790472EC" wp14:editId="0EE4714C">
            <wp:simplePos x="0" y="0"/>
            <wp:positionH relativeFrom="margin">
              <wp:align>center</wp:align>
            </wp:positionH>
            <wp:positionV relativeFrom="paragraph">
              <wp:posOffset>511175</wp:posOffset>
            </wp:positionV>
            <wp:extent cx="5449570" cy="6031230"/>
            <wp:effectExtent l="50800" t="50800" r="62230" b="393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1.png"/>
                    <pic:cNvPicPr/>
                  </pic:nvPicPr>
                  <pic:blipFill>
                    <a:blip r:embed="rId10">
                      <a:extLst>
                        <a:ext uri="{28A0092B-C50C-407E-A947-70E740481C1C}">
                          <a14:useLocalDpi xmlns:a14="http://schemas.microsoft.com/office/drawing/2010/main" val="0"/>
                        </a:ext>
                      </a:extLst>
                    </a:blip>
                    <a:stretch>
                      <a:fillRect/>
                    </a:stretch>
                  </pic:blipFill>
                  <pic:spPr>
                    <a:xfrm>
                      <a:off x="0" y="0"/>
                      <a:ext cx="5449570" cy="60312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8746E7">
        <w:t>spiral part 1</w:t>
      </w:r>
    </w:p>
    <w:p w14:paraId="4B6DB2EB" w14:textId="234FFEBF" w:rsidR="00F55AA7" w:rsidRDefault="00F55AA7" w:rsidP="00EC7AF8"/>
    <w:p w14:paraId="4822794A" w14:textId="601A84C0" w:rsidR="00EC7AF8" w:rsidRPr="00EC7AF8" w:rsidRDefault="00EC7AF8" w:rsidP="00EC7AF8"/>
    <w:p w14:paraId="44B4F7A1" w14:textId="14CF160C" w:rsidR="008746E7" w:rsidRDefault="004571D4" w:rsidP="008746E7">
      <w:pPr>
        <w:pStyle w:val="Heading3"/>
      </w:pPr>
      <w:r>
        <w:rPr>
          <w:noProof/>
        </w:rPr>
        <w:lastRenderedPageBreak/>
        <w:drawing>
          <wp:anchor distT="0" distB="0" distL="114300" distR="114300" simplePos="0" relativeHeight="251700224" behindDoc="0" locked="0" layoutInCell="1" allowOverlap="1" wp14:anchorId="2FC9C581" wp14:editId="350A0379">
            <wp:simplePos x="0" y="0"/>
            <wp:positionH relativeFrom="margin">
              <wp:posOffset>83820</wp:posOffset>
            </wp:positionH>
            <wp:positionV relativeFrom="paragraph">
              <wp:posOffset>454660</wp:posOffset>
            </wp:positionV>
            <wp:extent cx="5449570" cy="2120265"/>
            <wp:effectExtent l="50800" t="50800" r="62230" b="387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1.png"/>
                    <pic:cNvPicPr/>
                  </pic:nvPicPr>
                  <pic:blipFill>
                    <a:blip r:embed="rId11">
                      <a:extLst>
                        <a:ext uri="{28A0092B-C50C-407E-A947-70E740481C1C}">
                          <a14:useLocalDpi xmlns:a14="http://schemas.microsoft.com/office/drawing/2010/main" val="0"/>
                        </a:ext>
                      </a:extLst>
                    </a:blip>
                    <a:stretch>
                      <a:fillRect/>
                    </a:stretch>
                  </pic:blipFill>
                  <pic:spPr>
                    <a:xfrm>
                      <a:off x="0" y="0"/>
                      <a:ext cx="5449570" cy="21202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8746E7">
        <w:t>spiral part 2</w:t>
      </w:r>
    </w:p>
    <w:p w14:paraId="621D92DC" w14:textId="77777777" w:rsidR="004571D4" w:rsidRDefault="004571D4" w:rsidP="004571D4"/>
    <w:p w14:paraId="696BC0B6" w14:textId="77777777" w:rsidR="004571D4" w:rsidRDefault="004571D4" w:rsidP="004571D4">
      <w:pPr>
        <w:pStyle w:val="Heading2"/>
      </w:pPr>
      <w:r>
        <w:t>look-for-rocks</w:t>
      </w:r>
    </w:p>
    <w:p w14:paraId="2E88E463" w14:textId="45B8550E" w:rsidR="00E346CE" w:rsidRPr="00E346CE" w:rsidRDefault="007B0C34" w:rsidP="004571D4">
      <w:r w:rsidRPr="007B0C34">
        <w:rPr>
          <w:color w:val="000000" w:themeColor="text1"/>
        </w:rPr>
        <w:t>The</w:t>
      </w:r>
      <w:r>
        <w:rPr>
          <w:color w:val="E7635F" w:themeColor="accent2"/>
        </w:rPr>
        <w:t xml:space="preserve"> </w:t>
      </w:r>
      <w:r w:rsidR="004571D4" w:rsidRPr="004571D4">
        <w:rPr>
          <w:color w:val="E7635F" w:themeColor="accent2"/>
        </w:rPr>
        <w:t xml:space="preserve">look-for-rocks </w:t>
      </w:r>
      <w:proofErr w:type="spellStart"/>
      <w:r w:rsidR="004571D4">
        <w:t>sub</w:t>
      </w:r>
      <w:r w:rsidR="00DB39DC">
        <w:t>procedure</w:t>
      </w:r>
      <w:proofErr w:type="spellEnd"/>
      <w:r w:rsidR="00DB39DC">
        <w:t xml:space="preserve"> is written the same way as in </w:t>
      </w:r>
      <w:proofErr w:type="spellStart"/>
      <w:r w:rsidR="00DB39DC">
        <w:t>Swarmathon</w:t>
      </w:r>
      <w:proofErr w:type="spellEnd"/>
      <w:r w:rsidR="00DB39DC">
        <w:t xml:space="preserve"> 1, before we added site fidelity. Since you’ve written this code before, use the comments </w:t>
      </w:r>
      <w:r w:rsidR="00581E83">
        <w:t>in the procedure to</w:t>
      </w:r>
      <w:r w:rsidR="00DB39DC">
        <w:t xml:space="preserve"> write </w:t>
      </w:r>
      <w:r w:rsidR="00DB39DC">
        <w:rPr>
          <w:color w:val="E7635F" w:themeColor="accent2"/>
        </w:rPr>
        <w:t>look-for-rocks</w:t>
      </w:r>
      <w:r w:rsidR="00DB39DC">
        <w:rPr>
          <w:color w:val="000000" w:themeColor="text1"/>
        </w:rPr>
        <w:t xml:space="preserve"> without looking at the </w:t>
      </w:r>
      <w:r w:rsidR="00E346CE">
        <w:rPr>
          <w:color w:val="000000" w:themeColor="text1"/>
        </w:rPr>
        <w:t>code solution</w:t>
      </w:r>
      <w:r w:rsidR="00DB39DC">
        <w:rPr>
          <w:color w:val="000000" w:themeColor="text1"/>
        </w:rPr>
        <w:t>.</w:t>
      </w:r>
    </w:p>
    <w:p w14:paraId="79030556" w14:textId="117599E7" w:rsidR="00DB39DC" w:rsidRDefault="00E346CE" w:rsidP="004571D4">
      <w:pPr>
        <w:rPr>
          <w:color w:val="000000" w:themeColor="text1"/>
        </w:rPr>
      </w:pPr>
      <w:r>
        <w:rPr>
          <w:noProof/>
          <w:color w:val="000000" w:themeColor="text1"/>
        </w:rPr>
        <w:lastRenderedPageBreak/>
        <w:drawing>
          <wp:anchor distT="0" distB="0" distL="114300" distR="114300" simplePos="0" relativeHeight="251701248" behindDoc="0" locked="0" layoutInCell="1" allowOverlap="1" wp14:anchorId="1DF74097" wp14:editId="5074FAC5">
            <wp:simplePos x="0" y="0"/>
            <wp:positionH relativeFrom="margin">
              <wp:align>center</wp:align>
            </wp:positionH>
            <wp:positionV relativeFrom="paragraph">
              <wp:posOffset>55245</wp:posOffset>
            </wp:positionV>
            <wp:extent cx="4829536" cy="3190240"/>
            <wp:effectExtent l="50800" t="50800" r="47625" b="609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warmieCloseup.png"/>
                    <pic:cNvPicPr/>
                  </pic:nvPicPr>
                  <pic:blipFill>
                    <a:blip r:embed="rId12">
                      <a:extLst>
                        <a:ext uri="{28A0092B-C50C-407E-A947-70E740481C1C}">
                          <a14:useLocalDpi xmlns:a14="http://schemas.microsoft.com/office/drawing/2010/main" val="0"/>
                        </a:ext>
                      </a:extLst>
                    </a:blip>
                    <a:stretch>
                      <a:fillRect/>
                    </a:stretch>
                  </pic:blipFill>
                  <pic:spPr>
                    <a:xfrm>
                      <a:off x="0" y="0"/>
                      <a:ext cx="4829536" cy="3190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DB39DC">
        <w:rPr>
          <w:color w:val="000000" w:themeColor="text1"/>
        </w:rPr>
        <w:t xml:space="preserve"> </w:t>
      </w:r>
    </w:p>
    <w:p w14:paraId="231540E8" w14:textId="3A5A36FB" w:rsidR="00DB39DC" w:rsidRDefault="00D67ADB" w:rsidP="004571D4">
      <w:pPr>
        <w:rPr>
          <w:color w:val="000000" w:themeColor="text1"/>
        </w:rPr>
      </w:pPr>
      <w:r>
        <w:rPr>
          <w:noProof/>
          <w:color w:val="000000" w:themeColor="text1"/>
        </w:rPr>
        <w:lastRenderedPageBreak/>
        <w:drawing>
          <wp:anchor distT="0" distB="0" distL="114300" distR="114300" simplePos="0" relativeHeight="251702272" behindDoc="0" locked="0" layoutInCell="1" allowOverlap="1" wp14:anchorId="3938A5AB" wp14:editId="71B17FDD">
            <wp:simplePos x="0" y="0"/>
            <wp:positionH relativeFrom="margin">
              <wp:align>center</wp:align>
            </wp:positionH>
            <wp:positionV relativeFrom="paragraph">
              <wp:posOffset>558800</wp:posOffset>
            </wp:positionV>
            <wp:extent cx="5449570" cy="4044315"/>
            <wp:effectExtent l="50800" t="50800" r="62230" b="450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2.1.png"/>
                    <pic:cNvPicPr/>
                  </pic:nvPicPr>
                  <pic:blipFill>
                    <a:blip r:embed="rId13">
                      <a:extLst>
                        <a:ext uri="{28A0092B-C50C-407E-A947-70E740481C1C}">
                          <a14:useLocalDpi xmlns:a14="http://schemas.microsoft.com/office/drawing/2010/main" val="0"/>
                        </a:ext>
                      </a:extLst>
                    </a:blip>
                    <a:stretch>
                      <a:fillRect/>
                    </a:stretch>
                  </pic:blipFill>
                  <pic:spPr>
                    <a:xfrm>
                      <a:off x="0" y="0"/>
                      <a:ext cx="5449570" cy="40443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B0C34">
        <w:rPr>
          <w:color w:val="000000" w:themeColor="text1"/>
        </w:rPr>
        <w:t>Now</w:t>
      </w:r>
      <w:r w:rsidR="00DB39DC">
        <w:rPr>
          <w:color w:val="000000" w:themeColor="text1"/>
        </w:rPr>
        <w:t xml:space="preserve"> check your answers using the picture below:</w:t>
      </w:r>
    </w:p>
    <w:p w14:paraId="07B16C88" w14:textId="77777777" w:rsidR="00D67ADB" w:rsidRDefault="00D67ADB" w:rsidP="004571D4">
      <w:pPr>
        <w:rPr>
          <w:color w:val="000000" w:themeColor="text1"/>
        </w:rPr>
      </w:pPr>
    </w:p>
    <w:p w14:paraId="325B8B8C" w14:textId="3A3F9580" w:rsidR="00375B21" w:rsidRDefault="00375B21" w:rsidP="00375B21">
      <w:pPr>
        <w:pStyle w:val="Heading2"/>
      </w:pPr>
      <w:r>
        <w:t>return-to-base-spiral</w:t>
      </w:r>
    </w:p>
    <w:p w14:paraId="2DE4C4F7" w14:textId="5F8CB49B" w:rsidR="00375B21" w:rsidRDefault="00375B21" w:rsidP="00375B21">
      <w:r>
        <w:t xml:space="preserve">Let’s complete </w:t>
      </w:r>
      <w:proofErr w:type="spellStart"/>
      <w:r>
        <w:t>Swarmathon</w:t>
      </w:r>
      <w:proofErr w:type="spellEnd"/>
      <w:r>
        <w:t xml:space="preserve"> 4 by writing </w:t>
      </w:r>
      <w:r w:rsidRPr="00375B21">
        <w:rPr>
          <w:color w:val="E7635F" w:themeColor="accent2"/>
        </w:rPr>
        <w:t>return-to-base-spiral</w:t>
      </w:r>
      <w:r>
        <w:t xml:space="preserve">. As you did in Section </w:t>
      </w:r>
      <w:r w:rsidRPr="00375B21">
        <w:rPr>
          <w:b/>
          <w:color w:val="33B7D3" w:themeColor="accent1"/>
          <w:sz w:val="24"/>
          <w:szCs w:val="24"/>
        </w:rPr>
        <w:t>4.2</w:t>
      </w:r>
      <w:r>
        <w:t>, try to write the code first by using the comments to help you.</w:t>
      </w:r>
    </w:p>
    <w:p w14:paraId="5A1F3B74" w14:textId="77777777" w:rsidR="00514951" w:rsidRDefault="00375B21" w:rsidP="004571D4">
      <w:pPr>
        <w:rPr>
          <w:rFonts w:cstheme="minorHAnsi"/>
        </w:rPr>
      </w:pPr>
      <w:r>
        <w:t xml:space="preserve">The </w:t>
      </w:r>
      <w:r w:rsidRPr="00375B21">
        <w:rPr>
          <w:rFonts w:ascii="Consolas" w:hAnsi="Consolas"/>
        </w:rPr>
        <w:t>choose a cardinal direction for the robot</w:t>
      </w:r>
      <w:r>
        <w:rPr>
          <w:rFonts w:ascii="Consolas" w:hAnsi="Consolas"/>
        </w:rPr>
        <w:t xml:space="preserve"> </w:t>
      </w:r>
      <w:r>
        <w:rPr>
          <w:rFonts w:cstheme="minorHAnsi"/>
        </w:rPr>
        <w:t xml:space="preserve">code may be difficult. </w:t>
      </w:r>
    </w:p>
    <w:p w14:paraId="6BA19EF2" w14:textId="2AC9CD72" w:rsidR="00375B21" w:rsidRDefault="00375B21" w:rsidP="004571D4">
      <w:pPr>
        <w:rPr>
          <w:rFonts w:cstheme="minorHAnsi"/>
        </w:rPr>
      </w:pPr>
      <w:r>
        <w:rPr>
          <w:rFonts w:cstheme="minorHAnsi"/>
        </w:rPr>
        <w:t>Try to write the rest</w:t>
      </w:r>
      <w:r w:rsidR="00705366">
        <w:rPr>
          <w:rFonts w:cstheme="minorHAnsi"/>
        </w:rPr>
        <w:t xml:space="preserve"> of the code</w:t>
      </w:r>
      <w:r>
        <w:rPr>
          <w:rFonts w:cstheme="minorHAnsi"/>
        </w:rPr>
        <w:t xml:space="preserve">, then scroll to the next page to </w:t>
      </w:r>
      <w:proofErr w:type="spellStart"/>
      <w:r>
        <w:rPr>
          <w:rFonts w:cstheme="minorHAnsi"/>
        </w:rPr>
        <w:t>chck</w:t>
      </w:r>
      <w:proofErr w:type="spellEnd"/>
      <w:r>
        <w:rPr>
          <w:rFonts w:cstheme="minorHAnsi"/>
        </w:rPr>
        <w:t xml:space="preserve"> your answers.</w:t>
      </w:r>
    </w:p>
    <w:p w14:paraId="29AA607A" w14:textId="77777777" w:rsidR="00375B21" w:rsidRDefault="00375B21" w:rsidP="004571D4">
      <w:pPr>
        <w:rPr>
          <w:rFonts w:cstheme="minorHAnsi"/>
        </w:rPr>
      </w:pPr>
    </w:p>
    <w:p w14:paraId="5BB123C6" w14:textId="60C07025" w:rsidR="00D54C1C" w:rsidRDefault="00D54C1C" w:rsidP="004571D4">
      <w:pPr>
        <w:rPr>
          <w:rFonts w:cstheme="minorHAnsi"/>
        </w:rPr>
      </w:pPr>
      <w:r>
        <w:rPr>
          <w:rFonts w:cstheme="minorHAnsi"/>
          <w:noProof/>
        </w:rPr>
        <w:drawing>
          <wp:anchor distT="0" distB="0" distL="114300" distR="114300" simplePos="0" relativeHeight="251703296" behindDoc="0" locked="0" layoutInCell="1" allowOverlap="1" wp14:anchorId="62E07D66" wp14:editId="16669A31">
            <wp:simplePos x="0" y="0"/>
            <wp:positionH relativeFrom="margin">
              <wp:align>center</wp:align>
            </wp:positionH>
            <wp:positionV relativeFrom="paragraph">
              <wp:posOffset>50800</wp:posOffset>
            </wp:positionV>
            <wp:extent cx="5449570" cy="4507230"/>
            <wp:effectExtent l="50800" t="50800" r="62230" b="393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1.png"/>
                    <pic:cNvPicPr/>
                  </pic:nvPicPr>
                  <pic:blipFill>
                    <a:blip r:embed="rId14">
                      <a:extLst>
                        <a:ext uri="{28A0092B-C50C-407E-A947-70E740481C1C}">
                          <a14:useLocalDpi xmlns:a14="http://schemas.microsoft.com/office/drawing/2010/main" val="0"/>
                        </a:ext>
                      </a:extLst>
                    </a:blip>
                    <a:stretch>
                      <a:fillRect/>
                    </a:stretch>
                  </pic:blipFill>
                  <pic:spPr>
                    <a:xfrm>
                      <a:off x="0" y="0"/>
                      <a:ext cx="5449570" cy="45072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11FDEC51" w14:textId="37EE507C" w:rsidR="00D54C1C" w:rsidRDefault="00D54C1C" w:rsidP="004571D4">
      <w:pPr>
        <w:rPr>
          <w:rFonts w:cstheme="minorHAnsi"/>
        </w:rPr>
      </w:pPr>
      <w:r>
        <w:rPr>
          <w:rFonts w:cstheme="minorHAnsi"/>
        </w:rPr>
        <w:t xml:space="preserve">That completes </w:t>
      </w:r>
      <w:proofErr w:type="spellStart"/>
      <w:r>
        <w:rPr>
          <w:rFonts w:cstheme="minorHAnsi"/>
        </w:rPr>
        <w:t>Swarmathon</w:t>
      </w:r>
      <w:proofErr w:type="spellEnd"/>
      <w:r>
        <w:rPr>
          <w:rFonts w:cstheme="minorHAnsi"/>
        </w:rPr>
        <w:t xml:space="preserve"> 4.</w:t>
      </w:r>
    </w:p>
    <w:p w14:paraId="796BCEED" w14:textId="6CFFD232" w:rsidR="00D54C1C" w:rsidRDefault="00D54C1C" w:rsidP="004571D4">
      <w:pPr>
        <w:rPr>
          <w:rFonts w:cstheme="minorHAnsi"/>
        </w:rPr>
      </w:pPr>
      <w:r>
        <w:rPr>
          <w:rFonts w:cstheme="minorHAnsi"/>
        </w:rPr>
        <w:t xml:space="preserve">Notice that throughout this series of tutorials, we have built upon previous code to create more complex behaviors. Before beginning to write your </w:t>
      </w:r>
      <w:proofErr w:type="spellStart"/>
      <w:r>
        <w:rPr>
          <w:rFonts w:cstheme="minorHAnsi"/>
        </w:rPr>
        <w:t>Swarmathon</w:t>
      </w:r>
      <w:proofErr w:type="spellEnd"/>
      <w:r>
        <w:rPr>
          <w:rFonts w:cstheme="minorHAnsi"/>
        </w:rPr>
        <w:t xml:space="preserve"> competition submission, look over </w:t>
      </w:r>
      <w:proofErr w:type="spellStart"/>
      <w:r>
        <w:rPr>
          <w:rFonts w:cstheme="minorHAnsi"/>
        </w:rPr>
        <w:t>Swarmathon</w:t>
      </w:r>
      <w:proofErr w:type="spellEnd"/>
      <w:r>
        <w:rPr>
          <w:rFonts w:cstheme="minorHAnsi"/>
        </w:rPr>
        <w:t xml:space="preserve"> 1 and 2 again. How did we build from </w:t>
      </w:r>
      <w:proofErr w:type="spellStart"/>
      <w:r>
        <w:rPr>
          <w:rFonts w:cstheme="minorHAnsi"/>
        </w:rPr>
        <w:t>Swarmathon</w:t>
      </w:r>
      <w:proofErr w:type="spellEnd"/>
      <w:r>
        <w:rPr>
          <w:rFonts w:cstheme="minorHAnsi"/>
        </w:rPr>
        <w:t xml:space="preserve"> 1 up to </w:t>
      </w:r>
      <w:proofErr w:type="spellStart"/>
      <w:r>
        <w:rPr>
          <w:rFonts w:cstheme="minorHAnsi"/>
        </w:rPr>
        <w:t>Swarmathon</w:t>
      </w:r>
      <w:proofErr w:type="spellEnd"/>
      <w:r>
        <w:rPr>
          <w:rFonts w:cstheme="minorHAnsi"/>
        </w:rPr>
        <w:t xml:space="preserve"> 4? How can you modify some of the procedures and </w:t>
      </w:r>
      <w:proofErr w:type="spellStart"/>
      <w:r>
        <w:rPr>
          <w:rFonts w:cstheme="minorHAnsi"/>
        </w:rPr>
        <w:t>subprocedures</w:t>
      </w:r>
      <w:proofErr w:type="spellEnd"/>
      <w:r>
        <w:rPr>
          <w:rFonts w:cstheme="minorHAnsi"/>
        </w:rPr>
        <w:t xml:space="preserve"> to create new and interesting behavior in the robots?</w:t>
      </w:r>
    </w:p>
    <w:p w14:paraId="35B638E0" w14:textId="21A45DD4" w:rsidR="00D54C1C" w:rsidRDefault="00D54C1C" w:rsidP="004571D4">
      <w:pPr>
        <w:rPr>
          <w:rFonts w:cstheme="minorHAnsi"/>
        </w:rPr>
      </w:pPr>
      <w:r>
        <w:rPr>
          <w:rFonts w:cstheme="minorHAnsi"/>
        </w:rPr>
        <w:lastRenderedPageBreak/>
        <w:t>Navigate to the Interface tab and be sure that several robots of each breed will be created by setting the sliders for the numbers of each.</w:t>
      </w:r>
    </w:p>
    <w:p w14:paraId="2FB3D94E" w14:textId="18F39F19" w:rsidR="00D54C1C" w:rsidRDefault="00D54C1C" w:rsidP="004571D4">
      <w:pPr>
        <w:rPr>
          <w:rFonts w:cstheme="minorHAnsi"/>
        </w:rPr>
      </w:pPr>
      <w:r>
        <w:rPr>
          <w:noProof/>
        </w:rPr>
        <w:drawing>
          <wp:anchor distT="0" distB="0" distL="114300" distR="114300" simplePos="0" relativeHeight="251695104" behindDoc="0" locked="0" layoutInCell="1" allowOverlap="1" wp14:anchorId="59022440" wp14:editId="04E49479">
            <wp:simplePos x="0" y="0"/>
            <wp:positionH relativeFrom="margin">
              <wp:align>center</wp:align>
            </wp:positionH>
            <wp:positionV relativeFrom="paragraph">
              <wp:posOffset>517525</wp:posOffset>
            </wp:positionV>
            <wp:extent cx="6023610" cy="5133340"/>
            <wp:effectExtent l="50800" t="50800" r="46990" b="4826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4]finishedScreenshot.png"/>
                    <pic:cNvPicPr/>
                  </pic:nvPicPr>
                  <pic:blipFill>
                    <a:blip r:embed="rId15">
                      <a:extLst>
                        <a:ext uri="{28A0092B-C50C-407E-A947-70E740481C1C}">
                          <a14:useLocalDpi xmlns:a14="http://schemas.microsoft.com/office/drawing/2010/main" val="0"/>
                        </a:ext>
                      </a:extLst>
                    </a:blip>
                    <a:stretch>
                      <a:fillRect/>
                    </a:stretch>
                  </pic:blipFill>
                  <pic:spPr>
                    <a:xfrm>
                      <a:off x="0" y="0"/>
                      <a:ext cx="6023610" cy="51333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rFonts w:cstheme="minorHAnsi"/>
        </w:rPr>
        <w:t>Now click setup, and robot-control. Look at them go!</w:t>
      </w:r>
    </w:p>
    <w:p w14:paraId="39B05559" w14:textId="558CE32A" w:rsidR="00D54C1C" w:rsidRDefault="00D54C1C" w:rsidP="004571D4">
      <w:pPr>
        <w:rPr>
          <w:rFonts w:cstheme="minorHAnsi"/>
        </w:rPr>
      </w:pPr>
    </w:p>
    <w:p w14:paraId="0F3AF277" w14:textId="5447366B" w:rsidR="00D54C1C" w:rsidRDefault="00D54C1C" w:rsidP="004571D4">
      <w:pPr>
        <w:rPr>
          <w:rFonts w:cstheme="minorHAnsi"/>
        </w:rPr>
      </w:pPr>
    </w:p>
    <w:p w14:paraId="325EC43A" w14:textId="54D90C6A" w:rsidR="00375B21" w:rsidRDefault="00375B21" w:rsidP="004571D4">
      <w:pPr>
        <w:rPr>
          <w:rFonts w:cstheme="minorHAnsi"/>
        </w:rPr>
      </w:pPr>
    </w:p>
    <w:p w14:paraId="5DDCC348" w14:textId="77777777" w:rsidR="003B0FAB" w:rsidRDefault="003B0FAB" w:rsidP="003B0FAB">
      <w:pPr>
        <w:pStyle w:val="Footer"/>
        <w:rPr>
          <w:rFonts w:cstheme="minorHAnsi"/>
          <w:color w:val="000000" w:themeColor="text1"/>
          <w:sz w:val="28"/>
        </w:rPr>
      </w:pPr>
      <w:bookmarkStart w:id="0" w:name="_GoBack"/>
    </w:p>
    <w:bookmarkEnd w:id="0"/>
    <w:p w14:paraId="28B33951" w14:textId="77777777" w:rsidR="00D54C1C" w:rsidRDefault="00D54C1C" w:rsidP="003B0FAB">
      <w:pPr>
        <w:pStyle w:val="Footer"/>
        <w:rPr>
          <w:sz w:val="40"/>
          <w:szCs w:val="40"/>
        </w:rPr>
      </w:pPr>
    </w:p>
    <w:p w14:paraId="59F608B1" w14:textId="5A14ADA0" w:rsidR="003B0FAB" w:rsidRDefault="003B0FAB" w:rsidP="003B0FAB">
      <w:pPr>
        <w:pStyle w:val="Footer"/>
        <w:rPr>
          <w:sz w:val="40"/>
          <w:szCs w:val="40"/>
        </w:rPr>
      </w:pPr>
      <w:r w:rsidRPr="00F83C16">
        <w:rPr>
          <w:sz w:val="40"/>
          <w:szCs w:val="40"/>
        </w:rPr>
        <w:t xml:space="preserve">GREAT JOB! You completed </w:t>
      </w:r>
      <w:r>
        <w:rPr>
          <w:sz w:val="40"/>
          <w:szCs w:val="40"/>
        </w:rPr>
        <w:t xml:space="preserve">SWARMATHON </w:t>
      </w:r>
      <w:r w:rsidR="006D7DEF">
        <w:rPr>
          <w:sz w:val="40"/>
          <w:szCs w:val="40"/>
        </w:rPr>
        <w:t>4</w:t>
      </w:r>
      <w:r w:rsidRPr="00F83C16">
        <w:rPr>
          <w:sz w:val="40"/>
          <w:szCs w:val="40"/>
        </w:rPr>
        <w:t>.</w:t>
      </w:r>
    </w:p>
    <w:p w14:paraId="7EAAA945" w14:textId="77777777" w:rsidR="00D54C1C" w:rsidRPr="00F83C16" w:rsidRDefault="00D54C1C" w:rsidP="003B0FAB">
      <w:pPr>
        <w:pStyle w:val="Footer"/>
        <w:rPr>
          <w:color w:val="000000" w:themeColor="text1"/>
          <w:sz w:val="40"/>
          <w:szCs w:val="40"/>
        </w:rPr>
      </w:pPr>
    </w:p>
    <w:p w14:paraId="10216E54" w14:textId="182A7533" w:rsidR="003B0FAB" w:rsidRPr="00041564" w:rsidRDefault="00D54C1C" w:rsidP="003B0FAB">
      <w:r>
        <w:rPr>
          <w:noProof/>
        </w:rPr>
        <w:drawing>
          <wp:anchor distT="0" distB="0" distL="114300" distR="114300" simplePos="0" relativeHeight="251689984" behindDoc="0" locked="0" layoutInCell="1" allowOverlap="1" wp14:anchorId="4A188807" wp14:editId="150F37D4">
            <wp:simplePos x="0" y="0"/>
            <wp:positionH relativeFrom="column">
              <wp:posOffset>-30480</wp:posOffset>
            </wp:positionH>
            <wp:positionV relativeFrom="paragraph">
              <wp:posOffset>447040</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16" r:link="rId17">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p>
    <w:p w14:paraId="56F51EE3" w14:textId="3B4F9D9D" w:rsidR="00D54C1C" w:rsidRDefault="00D54C1C" w:rsidP="003B0FAB">
      <w:pPr>
        <w:pStyle w:val="Footer"/>
        <w:rPr>
          <w:sz w:val="40"/>
          <w:szCs w:val="40"/>
        </w:rPr>
      </w:pPr>
    </w:p>
    <w:p w14:paraId="14AEDF22" w14:textId="785E6094" w:rsidR="00D54C1C" w:rsidRDefault="00D54C1C" w:rsidP="003B0FAB">
      <w:pPr>
        <w:pStyle w:val="Footer"/>
        <w:rPr>
          <w:sz w:val="40"/>
          <w:szCs w:val="40"/>
        </w:rPr>
      </w:pPr>
      <w:r>
        <w:rPr>
          <w:noProof/>
        </w:rPr>
        <mc:AlternateContent>
          <mc:Choice Requires="wps">
            <w:drawing>
              <wp:anchor distT="0" distB="0" distL="114300" distR="114300" simplePos="0" relativeHeight="251688960" behindDoc="0" locked="0" layoutInCell="1" allowOverlap="1" wp14:anchorId="3EB51145" wp14:editId="6DD4BFC5">
                <wp:simplePos x="0" y="0"/>
                <wp:positionH relativeFrom="column">
                  <wp:posOffset>-29210</wp:posOffset>
                </wp:positionH>
                <wp:positionV relativeFrom="paragraph">
                  <wp:posOffset>376555</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0774A978" w:rsidR="003B0FAB" w:rsidRDefault="003B0FAB" w:rsidP="003B0FAB">
                            <w:r>
                              <w:t xml:space="preserve">email </w:t>
                            </w:r>
                            <w:r w:rsidRPr="006C7407">
                              <w:rPr>
                                <w:color w:val="FFFFFF" w:themeColor="background1"/>
                              </w:rPr>
                              <w:t xml:space="preserve">elizabeth@cs.unm.edu </w:t>
                            </w:r>
                            <w:r>
                              <w:t xml:space="preserve">with the subject </w:t>
                            </w:r>
                            <w:r w:rsidR="006D7DEF">
                              <w:rPr>
                                <w:color w:val="FFFFFF" w:themeColor="background1"/>
                              </w:rPr>
                              <w:t>SW4</w:t>
                            </w:r>
                            <w:r w:rsidRPr="006C7407">
                              <w:rPr>
                                <w:color w:val="FFFFFF" w:themeColor="background1"/>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51145" id="Rectangle 46" o:spid="_x0000_s1029" style="position:absolute;margin-left:-2.3pt;margin-top:29.65pt;width:7in;height:135.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" fillcolor="#33b7d3 [3204]" strokecolor="#e7635f [3205]" strokeweight="1pt">
                <v:textbo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0774A978" w:rsidR="003B0FAB" w:rsidRDefault="003B0FAB" w:rsidP="003B0FAB">
                      <w:r>
                        <w:t xml:space="preserve">email </w:t>
                      </w:r>
                      <w:r w:rsidRPr="006C7407">
                        <w:rPr>
                          <w:color w:val="FFFFFF" w:themeColor="background1"/>
                        </w:rPr>
                        <w:t xml:space="preserve">elizabeth@cs.unm.edu </w:t>
                      </w:r>
                      <w:r>
                        <w:t xml:space="preserve">with the subject </w:t>
                      </w:r>
                      <w:r w:rsidR="006D7DEF">
                        <w:rPr>
                          <w:color w:val="FFFFFF" w:themeColor="background1"/>
                        </w:rPr>
                        <w:t>SW4</w:t>
                      </w:r>
                      <w:r w:rsidRPr="006C7407">
                        <w:rPr>
                          <w:color w:val="FFFFFF" w:themeColor="background1"/>
                        </w:rPr>
                        <w:t xml:space="preserve"> report</w:t>
                      </w:r>
                    </w:p>
                  </w:txbxContent>
                </v:textbox>
                <w10:wrap type="through"/>
              </v:rect>
            </w:pict>
          </mc:Fallback>
        </mc:AlternateContent>
      </w:r>
    </w:p>
    <w:p w14:paraId="57F629B6" w14:textId="02BFBE41" w:rsidR="00D54C1C" w:rsidRDefault="00D54C1C" w:rsidP="003B0FAB">
      <w:pPr>
        <w:pStyle w:val="Footer"/>
        <w:rPr>
          <w:sz w:val="40"/>
          <w:szCs w:val="40"/>
        </w:rPr>
      </w:pPr>
    </w:p>
    <w:p w14:paraId="19AB227B" w14:textId="4AF3C545" w:rsidR="00D54C1C" w:rsidRDefault="00D54C1C" w:rsidP="003B0FAB">
      <w:pPr>
        <w:pStyle w:val="Footer"/>
        <w:rPr>
          <w:sz w:val="40"/>
          <w:szCs w:val="40"/>
        </w:rPr>
      </w:pPr>
    </w:p>
    <w:p w14:paraId="6D924D40" w14:textId="406CFEE3" w:rsidR="003B0FAB" w:rsidRDefault="003B0FAB" w:rsidP="003B0FAB">
      <w:pPr>
        <w:pStyle w:val="Footer"/>
        <w:rPr>
          <w:sz w:val="40"/>
          <w:szCs w:val="40"/>
        </w:rPr>
      </w:pPr>
      <w:r>
        <w:rPr>
          <w:sz w:val="40"/>
          <w:szCs w:val="40"/>
        </w:rPr>
        <w:t>NEXT UP</w:t>
      </w:r>
    </w:p>
    <w:p w14:paraId="0CE25724" w14:textId="5FA4DA3D" w:rsidR="002B6FD5" w:rsidRPr="003B0FAB" w:rsidRDefault="006D7DEF" w:rsidP="003B0FAB">
      <w:pPr>
        <w:pStyle w:val="Footer"/>
        <w:rPr>
          <w:color w:val="000000" w:themeColor="text1"/>
          <w:sz w:val="40"/>
          <w:szCs w:val="40"/>
        </w:rPr>
      </w:pPr>
      <w:r>
        <w:rPr>
          <w:sz w:val="40"/>
          <w:szCs w:val="40"/>
        </w:rPr>
        <w:t>SWARMATHON 5</w:t>
      </w:r>
      <w:r w:rsidR="003B0FAB">
        <w:rPr>
          <w:sz w:val="40"/>
          <w:szCs w:val="40"/>
        </w:rPr>
        <w:t xml:space="preserve">: </w:t>
      </w:r>
      <w:r>
        <w:rPr>
          <w:sz w:val="40"/>
          <w:szCs w:val="40"/>
        </w:rPr>
        <w:t>competition</w:t>
      </w:r>
    </w:p>
    <w:p w14:paraId="5500959C" w14:textId="46330406" w:rsidR="004C687D" w:rsidRPr="007A7D69" w:rsidRDefault="004C687D" w:rsidP="000C6FDA">
      <w:pPr>
        <w:pStyle w:val="Header"/>
        <w:spacing w:line="360" w:lineRule="auto"/>
        <w:rPr>
          <w:color w:val="000000" w:themeColor="text1"/>
        </w:rPr>
      </w:pPr>
    </w:p>
    <w:sectPr w:rsidR="004C687D" w:rsidRPr="007A7D69" w:rsidSect="00255B2D">
      <w:headerReference w:type="default" r:id="rId18"/>
      <w:footerReference w:type="even" r:id="rId19"/>
      <w:footerReference w:type="default" r:id="rId20"/>
      <w:pgSz w:w="12240" w:h="15840" w:code="1"/>
      <w:pgMar w:top="1094" w:right="2448" w:bottom="1771" w:left="1210" w:header="720" w:footer="720" w:gutter="0"/>
      <w:cols w:space="720"/>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7721E2" w14:textId="77777777" w:rsidR="009032A4" w:rsidRDefault="009032A4">
      <w:pPr>
        <w:spacing w:line="240" w:lineRule="auto"/>
      </w:pPr>
      <w:r>
        <w:separator/>
      </w:r>
    </w:p>
    <w:p w14:paraId="2E5B82BD" w14:textId="77777777" w:rsidR="009032A4" w:rsidRDefault="009032A4"/>
  </w:endnote>
  <w:endnote w:type="continuationSeparator" w:id="0">
    <w:p w14:paraId="08F1685B" w14:textId="77777777" w:rsidR="009032A4" w:rsidRDefault="009032A4">
      <w:pPr>
        <w:spacing w:line="240" w:lineRule="auto"/>
      </w:pPr>
      <w:r>
        <w:continuationSeparator/>
      </w:r>
    </w:p>
    <w:p w14:paraId="303D2474" w14:textId="77777777" w:rsidR="009032A4" w:rsidRDefault="009032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91C0D" w14:textId="77777777" w:rsidR="00DC4B05" w:rsidRDefault="00DC4B05"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E35178" w14:textId="77777777" w:rsidR="005061FB" w:rsidRDefault="005061F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0195F" w14:textId="0C9CADD7" w:rsidR="005061FB" w:rsidRDefault="00DC4B05">
    <w:pPr>
      <w:pStyle w:val="Footer"/>
    </w:pPr>
    <w:r>
      <w:rPr>
        <w:noProof/>
      </w:rPr>
      <mc:AlternateContent>
        <mc:Choice Requires="wpg">
          <w:drawing>
            <wp:anchor distT="0" distB="0" distL="114300" distR="114300" simplePos="0" relativeHeight="251661312" behindDoc="0" locked="0" layoutInCell="1" allowOverlap="1" wp14:anchorId="69BC15A0" wp14:editId="4D7372FF">
              <wp:simplePos x="0" y="0"/>
              <wp:positionH relativeFrom="page">
                <wp:posOffset>165735</wp:posOffset>
              </wp:positionH>
              <wp:positionV relativeFrom="bottomMargin">
                <wp:posOffset>100330</wp:posOffset>
              </wp:positionV>
              <wp:extent cx="7623174" cy="358140"/>
              <wp:effectExtent l="0" t="0" r="0" b="0"/>
              <wp:wrapNone/>
              <wp:docPr id="164" name="Group 164"/>
              <wp:cNvGraphicFramePr/>
              <a:graphic xmlns:a="http://schemas.openxmlformats.org/drawingml/2006/main">
                <a:graphicData uri="http://schemas.microsoft.com/office/word/2010/wordprocessingGroup">
                  <wpg:wgp>
                    <wpg:cNvGrpSpPr/>
                    <wpg:grpSpPr>
                      <a:xfrm>
                        <a:off x="0" y="0"/>
                        <a:ext cx="7623174" cy="358140"/>
                        <a:chOff x="228600" y="0"/>
                        <a:chExt cx="1264674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3856701" y="7782"/>
                          <a:ext cx="901863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05720" w14:textId="37E1B84D" w:rsidR="005061FB" w:rsidRDefault="009032A4"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Swarmathon 2</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Advanced Bio-Inspired Search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C15A0" id="Group 164" o:spid="_x0000_s1030" style="position:absolute;margin-left:13.05pt;margin-top:7.9pt;width:600.25pt;height:28.2pt;z-index:251661312;mso-position-horizontal-relative:page;mso-position-vertical-relative:bottom-margin-area;mso-width-relative:margin;mso-height-relative:margin" coordorigin="228600" coordsize="12646740,2743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">
              <v:rect id="Rectangle 165" o:spid="_x0000_s1031" style="position:absolute;left:228600;width:5943600;height:274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XWCTxAAA&#10;ANwAAAAPAAAAZHJzL2Rvd25yZXYueG1sRE/basJAEH0X/IdlBF9ENxUNEl1FKoLSUvCGr0N2TILZ&#10;2ZhdNfXru4VC3+ZwrjNbNKYUD6pdYVnB2yACQZxaXXCm4HhY9ycgnEfWWFomBd/kYDFvt2aYaPvk&#10;HT32PhMhhF2CCnLvq0RKl+Zk0A1sRRy4i60N+gDrTOoanyHclHIYRbE0WHBoyLGi95zS6/5uFNxG&#10;E94eP4bxp7+cX6/zqXcYr76U6naa5RSEp8b/i//cGx3mx2P4fSZcIO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11gk8QAAADcAAAADwAAAAAAAAAAAAAAAACXAgAAZHJzL2Rv&#10;d25yZXYueG1sUEsFBgAAAAAEAAQA9QAAAIgDAAAAAA==&#10;" fillcolor="white [3212]" stroked="f" strokeweight="1pt">
                <v:fill opacity="0"/>
              </v:rect>
              <v:shapetype id="_x0000_t202" coordsize="21600,21600" o:spt="202" path="m0,0l0,21600,21600,21600,21600,0xe">
                <v:stroke joinstyle="miter"/>
                <v:path gradientshapeok="t" o:connecttype="rect"/>
              </v:shapetype>
              <v:shape id="Text Box 166" o:spid="_x0000_s1032" type="#_x0000_t202" style="position:absolute;left:3856701;top:7782;width:9018639;height:252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FybwAAA&#10;ANwAAAAPAAAAZHJzL2Rvd25yZXYueG1sRE9Li8IwEL4L+x/CLHizqXso2jWKCD4OXnws7HFopg+2&#10;mZQkW+u/N4LgbT6+5yxWg2lFT843lhVMkxQEcWF1w5WC62U7mYHwAVlja5kU3MnDavkxWmCu7Y1P&#10;1J9DJWII+xwV1CF0uZS+qMmgT2xHHLnSOoMhQldJ7fAWw00rv9I0kwYbjg01drSpqfg7/xsFwZft&#10;dqb3+titf3Y7V/Vz+i2VGn8O628QgYbwFr/cBx3nZxk8n4kXyO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rFybwAAAANwAAAAPAAAAAAAAAAAAAAAAAJcCAABkcnMvZG93bnJl&#10;di54bWxQSwUGAAAAAAQABAD1AAAAhAMAAAAA&#10;" filled="f" stroked="f" strokeweight=".5pt">
                <v:textbox inset="0,,0">
                  <w:txbxContent>
                    <w:p w14:paraId="7D705720" w14:textId="37E1B84D" w:rsidR="005061FB" w:rsidRDefault="009032A4"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Swarmathon 2</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Advanced Bio-Inspired Search</w:t>
                          </w:r>
                        </w:sdtContent>
                      </w:sdt>
                    </w:p>
                  </w:txbxContent>
                </v:textbox>
              </v:shape>
              <w10:wrap anchorx="page" anchory="margin"/>
            </v:group>
          </w:pict>
        </mc:Fallback>
      </mc:AlternateContent>
    </w:r>
    <w:r w:rsidR="005061FB">
      <w:rPr>
        <w:noProof/>
      </w:rPr>
      <w:drawing>
        <wp:anchor distT="0" distB="0" distL="114300" distR="114300" simplePos="0" relativeHeight="251663360" behindDoc="0" locked="0" layoutInCell="1" allowOverlap="1" wp14:anchorId="0C0211A7" wp14:editId="227E5234">
          <wp:simplePos x="0" y="0"/>
          <wp:positionH relativeFrom="column">
            <wp:posOffset>5337175</wp:posOffset>
          </wp:positionH>
          <wp:positionV relativeFrom="paragraph">
            <wp:posOffset>-240030</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sidR="005061FB">
      <w:rPr>
        <w:noProof/>
      </w:rPr>
      <w:drawing>
        <wp:anchor distT="0" distB="0" distL="114300" distR="114300" simplePos="0" relativeHeight="251659264" behindDoc="0" locked="0" layoutInCell="1" allowOverlap="1" wp14:anchorId="688EE2B1" wp14:editId="7C15B57A">
          <wp:simplePos x="0" y="0"/>
          <wp:positionH relativeFrom="column">
            <wp:posOffset>-150495</wp:posOffset>
          </wp:positionH>
          <wp:positionV relativeFrom="paragraph">
            <wp:posOffset>-120015</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p>
  <w:p w14:paraId="119CA891" w14:textId="77777777" w:rsidR="00DC4B05" w:rsidRDefault="00DC4B05" w:rsidP="00DC4B05">
    <w:pPr>
      <w:pStyle w:val="Footer"/>
      <w:framePr w:wrap="none" w:vAnchor="text" w:hAnchor="page" w:x="5482" w:yAlign="center"/>
      <w:rPr>
        <w:rStyle w:val="PageNumber"/>
      </w:rPr>
    </w:pPr>
    <w:r>
      <w:rPr>
        <w:rStyle w:val="PageNumber"/>
      </w:rPr>
      <w:fldChar w:fldCharType="begin"/>
    </w:r>
    <w:r>
      <w:rPr>
        <w:rStyle w:val="PageNumber"/>
      </w:rPr>
      <w:instrText xml:space="preserve">PAGE  </w:instrText>
    </w:r>
    <w:r>
      <w:rPr>
        <w:rStyle w:val="PageNumber"/>
      </w:rPr>
      <w:fldChar w:fldCharType="separate"/>
    </w:r>
    <w:r w:rsidR="00255B2D">
      <w:rPr>
        <w:rStyle w:val="PageNumber"/>
        <w:noProof/>
      </w:rPr>
      <w:t>1</w:t>
    </w:r>
    <w:r>
      <w:rPr>
        <w:rStyle w:val="PageNumber"/>
      </w:rPr>
      <w:fldChar w:fldCharType="end"/>
    </w:r>
  </w:p>
  <w:p w14:paraId="332DE07A" w14:textId="5F8C21A1" w:rsidR="004B5E5C" w:rsidRDefault="005061FB" w:rsidP="005061FB">
    <w:pPr>
      <w:pStyle w:val="Footer"/>
      <w:tabs>
        <w:tab w:val="right" w:pos="6860"/>
      </w:tabs>
    </w:pPr>
    <w:r>
      <w:tab/>
    </w: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89DAA3" w14:textId="77777777" w:rsidR="009032A4" w:rsidRDefault="009032A4">
      <w:pPr>
        <w:spacing w:line="240" w:lineRule="auto"/>
      </w:pPr>
      <w:r>
        <w:separator/>
      </w:r>
    </w:p>
    <w:p w14:paraId="7295A509" w14:textId="77777777" w:rsidR="009032A4" w:rsidRDefault="009032A4"/>
  </w:footnote>
  <w:footnote w:type="continuationSeparator" w:id="0">
    <w:p w14:paraId="1A7C7C81" w14:textId="77777777" w:rsidR="009032A4" w:rsidRDefault="009032A4">
      <w:pPr>
        <w:spacing w:line="240" w:lineRule="auto"/>
      </w:pPr>
      <w:r>
        <w:continuationSeparator/>
      </w:r>
    </w:p>
    <w:p w14:paraId="34C123A0" w14:textId="77777777" w:rsidR="009032A4" w:rsidRDefault="009032A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BE613" w14:textId="11BB77E9" w:rsidR="00255B2D" w:rsidRPr="00255B2D" w:rsidRDefault="00255B2D">
    <w:pPr>
      <w:pStyle w:val="Header"/>
      <w:rPr>
        <w:sz w:val="20"/>
        <w:szCs w:val="20"/>
      </w:rPr>
    </w:pPr>
    <w:r w:rsidRPr="00255B2D">
      <w:rPr>
        <w:sz w:val="20"/>
        <w:szCs w:val="20"/>
      </w:rPr>
      <w:t>Version 1.0 Jan 2017</w:t>
    </w:r>
  </w:p>
  <w:p w14:paraId="20525F50" w14:textId="77777777" w:rsidR="005061FB" w:rsidRDefault="005061F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180A6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BE4561C"/>
    <w:multiLevelType w:val="multilevel"/>
    <w:tmpl w:val="C464C730"/>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C5B4084"/>
    <w:multiLevelType w:val="hybridMultilevel"/>
    <w:tmpl w:val="6DCC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2A31EA"/>
    <w:multiLevelType w:val="hybridMultilevel"/>
    <w:tmpl w:val="251E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CE06E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25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20E660CB"/>
    <w:multiLevelType w:val="hybridMultilevel"/>
    <w:tmpl w:val="2D544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BB5D6F"/>
    <w:multiLevelType w:val="hybridMultilevel"/>
    <w:tmpl w:val="5ABA1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7D2CBD"/>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89706E"/>
    <w:multiLevelType w:val="hybridMultilevel"/>
    <w:tmpl w:val="E96EDDF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33770D3F"/>
    <w:multiLevelType w:val="hybridMultilevel"/>
    <w:tmpl w:val="AEFC9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A0795E"/>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62611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573423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56E73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6D73276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nsid w:val="6E921CDF"/>
    <w:multiLevelType w:val="hybridMultilevel"/>
    <w:tmpl w:val="9594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532976"/>
    <w:multiLevelType w:val="hybridMultilevel"/>
    <w:tmpl w:val="880A5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4"/>
  </w:num>
  <w:num w:numId="4">
    <w:abstractNumId w:val="12"/>
  </w:num>
  <w:num w:numId="5">
    <w:abstractNumId w:val="4"/>
  </w:num>
  <w:num w:numId="6">
    <w:abstractNumId w:val="9"/>
  </w:num>
  <w:num w:numId="7">
    <w:abstractNumId w:val="16"/>
  </w:num>
  <w:num w:numId="8">
    <w:abstractNumId w:val="15"/>
  </w:num>
  <w:num w:numId="9">
    <w:abstractNumId w:val="10"/>
  </w:num>
  <w:num w:numId="10">
    <w:abstractNumId w:val="7"/>
  </w:num>
  <w:num w:numId="11">
    <w:abstractNumId w:val="6"/>
  </w:num>
  <w:num w:numId="12">
    <w:abstractNumId w:val="0"/>
  </w:num>
  <w:num w:numId="13">
    <w:abstractNumId w:val="2"/>
  </w:num>
  <w:num w:numId="14">
    <w:abstractNumId w:val="11"/>
  </w:num>
  <w:num w:numId="15">
    <w:abstractNumId w:val="1"/>
  </w:num>
  <w:num w:numId="16">
    <w:abstractNumId w:val="8"/>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A72"/>
    <w:rsid w:val="000000EE"/>
    <w:rsid w:val="00006604"/>
    <w:rsid w:val="00013A05"/>
    <w:rsid w:val="00024749"/>
    <w:rsid w:val="0003016C"/>
    <w:rsid w:val="000569DD"/>
    <w:rsid w:val="0006327E"/>
    <w:rsid w:val="00070A79"/>
    <w:rsid w:val="00080EC2"/>
    <w:rsid w:val="000856BF"/>
    <w:rsid w:val="000B3E75"/>
    <w:rsid w:val="000B56F9"/>
    <w:rsid w:val="000C0571"/>
    <w:rsid w:val="000C3081"/>
    <w:rsid w:val="000C6FDA"/>
    <w:rsid w:val="000D34D6"/>
    <w:rsid w:val="000D524A"/>
    <w:rsid w:val="000E33C0"/>
    <w:rsid w:val="000F184D"/>
    <w:rsid w:val="000F7CEA"/>
    <w:rsid w:val="001056DC"/>
    <w:rsid w:val="00105CFE"/>
    <w:rsid w:val="00126029"/>
    <w:rsid w:val="00127D5C"/>
    <w:rsid w:val="001310E4"/>
    <w:rsid w:val="0013118D"/>
    <w:rsid w:val="00141495"/>
    <w:rsid w:val="00153109"/>
    <w:rsid w:val="001537B1"/>
    <w:rsid w:val="00154CF4"/>
    <w:rsid w:val="00165C20"/>
    <w:rsid w:val="001724E2"/>
    <w:rsid w:val="001A6615"/>
    <w:rsid w:val="001B40E8"/>
    <w:rsid w:val="001D73E2"/>
    <w:rsid w:val="001F037A"/>
    <w:rsid w:val="002138AB"/>
    <w:rsid w:val="002179E5"/>
    <w:rsid w:val="00236A55"/>
    <w:rsid w:val="00244E15"/>
    <w:rsid w:val="00252E81"/>
    <w:rsid w:val="00255B2D"/>
    <w:rsid w:val="002625C6"/>
    <w:rsid w:val="00270785"/>
    <w:rsid w:val="00271D20"/>
    <w:rsid w:val="00294579"/>
    <w:rsid w:val="002A1D71"/>
    <w:rsid w:val="002B18D4"/>
    <w:rsid w:val="002B3478"/>
    <w:rsid w:val="002B6FD5"/>
    <w:rsid w:val="002C2166"/>
    <w:rsid w:val="002E0853"/>
    <w:rsid w:val="002F3E6B"/>
    <w:rsid w:val="002F5789"/>
    <w:rsid w:val="00305E6C"/>
    <w:rsid w:val="00310C95"/>
    <w:rsid w:val="00313A2D"/>
    <w:rsid w:val="00360BC1"/>
    <w:rsid w:val="00363099"/>
    <w:rsid w:val="00367ED8"/>
    <w:rsid w:val="00375B21"/>
    <w:rsid w:val="00377F58"/>
    <w:rsid w:val="00395170"/>
    <w:rsid w:val="003A1FA7"/>
    <w:rsid w:val="003B0FAB"/>
    <w:rsid w:val="003D1539"/>
    <w:rsid w:val="003D47D3"/>
    <w:rsid w:val="003D556A"/>
    <w:rsid w:val="0040395E"/>
    <w:rsid w:val="004160C9"/>
    <w:rsid w:val="00420BB4"/>
    <w:rsid w:val="00437475"/>
    <w:rsid w:val="00447C21"/>
    <w:rsid w:val="0045162C"/>
    <w:rsid w:val="00456F91"/>
    <w:rsid w:val="004571D4"/>
    <w:rsid w:val="00457A6D"/>
    <w:rsid w:val="00462388"/>
    <w:rsid w:val="00466FF4"/>
    <w:rsid w:val="00476928"/>
    <w:rsid w:val="00477E5C"/>
    <w:rsid w:val="004A251E"/>
    <w:rsid w:val="004A40A6"/>
    <w:rsid w:val="004B5E5C"/>
    <w:rsid w:val="004C687D"/>
    <w:rsid w:val="004C6C88"/>
    <w:rsid w:val="004D48EC"/>
    <w:rsid w:val="004F523D"/>
    <w:rsid w:val="005061FB"/>
    <w:rsid w:val="00510977"/>
    <w:rsid w:val="00513408"/>
    <w:rsid w:val="00514951"/>
    <w:rsid w:val="00515067"/>
    <w:rsid w:val="0052131F"/>
    <w:rsid w:val="005258B0"/>
    <w:rsid w:val="005365DF"/>
    <w:rsid w:val="005454A3"/>
    <w:rsid w:val="005458AB"/>
    <w:rsid w:val="00546441"/>
    <w:rsid w:val="00554317"/>
    <w:rsid w:val="00557F92"/>
    <w:rsid w:val="00581E83"/>
    <w:rsid w:val="00586A9E"/>
    <w:rsid w:val="0059610E"/>
    <w:rsid w:val="005A0CC3"/>
    <w:rsid w:val="005D113D"/>
    <w:rsid w:val="005E620C"/>
    <w:rsid w:val="005E724C"/>
    <w:rsid w:val="005F1291"/>
    <w:rsid w:val="005F1307"/>
    <w:rsid w:val="0061528A"/>
    <w:rsid w:val="00640ACF"/>
    <w:rsid w:val="00654D3E"/>
    <w:rsid w:val="00670C47"/>
    <w:rsid w:val="00692917"/>
    <w:rsid w:val="006A5E8A"/>
    <w:rsid w:val="006B788D"/>
    <w:rsid w:val="006C6F9F"/>
    <w:rsid w:val="006D7DEF"/>
    <w:rsid w:val="006E0A14"/>
    <w:rsid w:val="00705366"/>
    <w:rsid w:val="007113B8"/>
    <w:rsid w:val="007253BE"/>
    <w:rsid w:val="00733C44"/>
    <w:rsid w:val="00736B9F"/>
    <w:rsid w:val="007404E9"/>
    <w:rsid w:val="00742BC5"/>
    <w:rsid w:val="007445AE"/>
    <w:rsid w:val="007554A5"/>
    <w:rsid w:val="0076297B"/>
    <w:rsid w:val="00763084"/>
    <w:rsid w:val="007752DD"/>
    <w:rsid w:val="0077760E"/>
    <w:rsid w:val="00780937"/>
    <w:rsid w:val="007825C4"/>
    <w:rsid w:val="007A09DA"/>
    <w:rsid w:val="007A54F8"/>
    <w:rsid w:val="007A7D69"/>
    <w:rsid w:val="007B0C34"/>
    <w:rsid w:val="007C06DF"/>
    <w:rsid w:val="007D6B49"/>
    <w:rsid w:val="00807767"/>
    <w:rsid w:val="00831A72"/>
    <w:rsid w:val="0083654D"/>
    <w:rsid w:val="008746E7"/>
    <w:rsid w:val="00890D62"/>
    <w:rsid w:val="00892647"/>
    <w:rsid w:val="00897C72"/>
    <w:rsid w:val="008A0C54"/>
    <w:rsid w:val="008B5B67"/>
    <w:rsid w:val="008B7F4E"/>
    <w:rsid w:val="008F5367"/>
    <w:rsid w:val="008F7DDF"/>
    <w:rsid w:val="009025A0"/>
    <w:rsid w:val="009032A4"/>
    <w:rsid w:val="00903B74"/>
    <w:rsid w:val="00904FCB"/>
    <w:rsid w:val="00921FB2"/>
    <w:rsid w:val="00922D56"/>
    <w:rsid w:val="00930739"/>
    <w:rsid w:val="009460AE"/>
    <w:rsid w:val="00950F6B"/>
    <w:rsid w:val="00971D45"/>
    <w:rsid w:val="00974452"/>
    <w:rsid w:val="00982127"/>
    <w:rsid w:val="009904ED"/>
    <w:rsid w:val="00991B5B"/>
    <w:rsid w:val="0099692A"/>
    <w:rsid w:val="009A5A90"/>
    <w:rsid w:val="009B2B48"/>
    <w:rsid w:val="009C2D1D"/>
    <w:rsid w:val="009E0AED"/>
    <w:rsid w:val="009E1D07"/>
    <w:rsid w:val="009E4FCF"/>
    <w:rsid w:val="009F3B23"/>
    <w:rsid w:val="00A00B54"/>
    <w:rsid w:val="00A04111"/>
    <w:rsid w:val="00A3678A"/>
    <w:rsid w:val="00A369C6"/>
    <w:rsid w:val="00A417F0"/>
    <w:rsid w:val="00A50C9A"/>
    <w:rsid w:val="00A54088"/>
    <w:rsid w:val="00A57971"/>
    <w:rsid w:val="00A76CEF"/>
    <w:rsid w:val="00A779BD"/>
    <w:rsid w:val="00A84AC4"/>
    <w:rsid w:val="00A87A1B"/>
    <w:rsid w:val="00AA232B"/>
    <w:rsid w:val="00AB3DC2"/>
    <w:rsid w:val="00AD02E6"/>
    <w:rsid w:val="00B00164"/>
    <w:rsid w:val="00B0265C"/>
    <w:rsid w:val="00B05FA3"/>
    <w:rsid w:val="00B1399E"/>
    <w:rsid w:val="00B1657E"/>
    <w:rsid w:val="00B17081"/>
    <w:rsid w:val="00B346A4"/>
    <w:rsid w:val="00B54960"/>
    <w:rsid w:val="00B61BCF"/>
    <w:rsid w:val="00B63793"/>
    <w:rsid w:val="00B70EFD"/>
    <w:rsid w:val="00B71F59"/>
    <w:rsid w:val="00B72B25"/>
    <w:rsid w:val="00B74C49"/>
    <w:rsid w:val="00B96781"/>
    <w:rsid w:val="00B97DB7"/>
    <w:rsid w:val="00BB187F"/>
    <w:rsid w:val="00BC3511"/>
    <w:rsid w:val="00BD1695"/>
    <w:rsid w:val="00BE074A"/>
    <w:rsid w:val="00BE2F29"/>
    <w:rsid w:val="00BE7A0C"/>
    <w:rsid w:val="00C161CF"/>
    <w:rsid w:val="00C16C33"/>
    <w:rsid w:val="00C33901"/>
    <w:rsid w:val="00C3673E"/>
    <w:rsid w:val="00C6192D"/>
    <w:rsid w:val="00C63538"/>
    <w:rsid w:val="00C73932"/>
    <w:rsid w:val="00C866C9"/>
    <w:rsid w:val="00C92438"/>
    <w:rsid w:val="00C9690A"/>
    <w:rsid w:val="00CA4D70"/>
    <w:rsid w:val="00CC567E"/>
    <w:rsid w:val="00CC584C"/>
    <w:rsid w:val="00CE324F"/>
    <w:rsid w:val="00CE35BB"/>
    <w:rsid w:val="00CF398F"/>
    <w:rsid w:val="00CF7000"/>
    <w:rsid w:val="00D048FA"/>
    <w:rsid w:val="00D26042"/>
    <w:rsid w:val="00D377D8"/>
    <w:rsid w:val="00D37D3C"/>
    <w:rsid w:val="00D37E82"/>
    <w:rsid w:val="00D54986"/>
    <w:rsid w:val="00D54C1C"/>
    <w:rsid w:val="00D64916"/>
    <w:rsid w:val="00D67ADB"/>
    <w:rsid w:val="00D910C0"/>
    <w:rsid w:val="00D918F9"/>
    <w:rsid w:val="00D96D50"/>
    <w:rsid w:val="00DA5D0C"/>
    <w:rsid w:val="00DB0BCB"/>
    <w:rsid w:val="00DB39DC"/>
    <w:rsid w:val="00DC2E7E"/>
    <w:rsid w:val="00DC4B05"/>
    <w:rsid w:val="00DD04EF"/>
    <w:rsid w:val="00DE7BF8"/>
    <w:rsid w:val="00DF0426"/>
    <w:rsid w:val="00E120E2"/>
    <w:rsid w:val="00E26346"/>
    <w:rsid w:val="00E346CE"/>
    <w:rsid w:val="00E439A8"/>
    <w:rsid w:val="00E55676"/>
    <w:rsid w:val="00E5599E"/>
    <w:rsid w:val="00E62C32"/>
    <w:rsid w:val="00E85EDC"/>
    <w:rsid w:val="00EA01CF"/>
    <w:rsid w:val="00EA6CC4"/>
    <w:rsid w:val="00EB69C1"/>
    <w:rsid w:val="00EC2631"/>
    <w:rsid w:val="00EC7AF8"/>
    <w:rsid w:val="00ED152E"/>
    <w:rsid w:val="00ED6411"/>
    <w:rsid w:val="00EF4FB9"/>
    <w:rsid w:val="00F23847"/>
    <w:rsid w:val="00F25AC7"/>
    <w:rsid w:val="00F33CB8"/>
    <w:rsid w:val="00F55AA7"/>
    <w:rsid w:val="00F57026"/>
    <w:rsid w:val="00F66E35"/>
    <w:rsid w:val="00F72A1A"/>
    <w:rsid w:val="00F7498F"/>
    <w:rsid w:val="00F7728B"/>
    <w:rsid w:val="00F77B9F"/>
    <w:rsid w:val="00F90369"/>
    <w:rsid w:val="00FB331D"/>
    <w:rsid w:val="00FB5E0D"/>
    <w:rsid w:val="00FD1E01"/>
    <w:rsid w:val="00FD35C2"/>
    <w:rsid w:val="00FE1521"/>
    <w:rsid w:val="00FE69C8"/>
    <w:rsid w:val="00FF1D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89D5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81">
    <w:lsdException w:name="Normal" w:uiPriority="0" w:qFormat="1"/>
    <w:lsdException w:name="heading 1" w:uiPriority="5" w:qFormat="1"/>
    <w:lsdException w:name="heading 2" w:semiHidden="1" w:uiPriority="6" w:unhideWhenUsed="1" w:qFormat="1"/>
    <w:lsdException w:name="heading 3" w:semiHidden="1" w:uiPriority="7"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5"/>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FD35C2"/>
    <w:pPr>
      <w:keepNext/>
      <w:keepLines/>
      <w:numPr>
        <w:ilvl w:val="1"/>
        <w:numId w:val="5"/>
      </w:numPr>
      <w:spacing w:before="140" w:after="120" w:line="240" w:lineRule="auto"/>
      <w:ind w:left="576"/>
      <w:outlineLvl w:val="1"/>
    </w:pPr>
    <w:rPr>
      <w:rFonts w:eastAsiaTheme="majorEastAsia" w:cstheme="majorBidi"/>
      <w:b/>
      <w:caps/>
      <w:color w:val="33B7D3" w:themeColor="accent1"/>
      <w:sz w:val="24"/>
      <w:szCs w:val="26"/>
    </w:rPr>
  </w:style>
  <w:style w:type="paragraph" w:styleId="Heading3">
    <w:name w:val="heading 3"/>
    <w:basedOn w:val="Normal"/>
    <w:next w:val="Normal"/>
    <w:link w:val="Heading3Char"/>
    <w:uiPriority w:val="7"/>
    <w:unhideWhenUsed/>
    <w:qFormat/>
    <w:rsid w:val="00FD35C2"/>
    <w:pPr>
      <w:keepNext/>
      <w:keepLines/>
      <w:numPr>
        <w:ilvl w:val="2"/>
        <w:numId w:val="5"/>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5"/>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5"/>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5"/>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5"/>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5"/>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5"/>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FD35C2"/>
    <w:rPr>
      <w:rFonts w:eastAsiaTheme="majorEastAsia" w:cstheme="majorBidi"/>
      <w:b/>
      <w:caps/>
      <w:color w:val="33B7D3" w:themeColor="accent1"/>
      <w:sz w:val="24"/>
      <w:szCs w:val="26"/>
    </w:rPr>
  </w:style>
  <w:style w:type="character" w:customStyle="1" w:styleId="Heading3Char">
    <w:name w:val="Heading 3 Char"/>
    <w:basedOn w:val="DefaultParagraphFont"/>
    <w:link w:val="Heading3"/>
    <w:uiPriority w:val="7"/>
    <w:rsid w:val="00FD35C2"/>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numPr>
        <w:numId w:val="0"/>
      </w:num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PageNumber">
    <w:name w:val="page number"/>
    <w:basedOn w:val="DefaultParagraphFont"/>
    <w:uiPriority w:val="99"/>
    <w:semiHidden/>
    <w:unhideWhenUsed/>
    <w:rsid w:val="00DC4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203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glossaryDocument" Target="glossary/document.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jpg"/><Relationship Id="rId17" Type="http://schemas.openxmlformats.org/officeDocument/2006/relationships/image" Target="file://localhost/Users/Muninn/Desktop/%5BSw1%5D%20walkthroughImages/SwarmathonLogo.jpg" TargetMode="External"/><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2.jp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uninn/Library/Containers/com.microsoft.Word/Data/Library/Caches/TM10002070/Trip%20Journ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6EB"/>
    <w:rsid w:val="002036EB"/>
    <w:rsid w:val="00B112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F55952538CEB54FA1F09C3DF74FB60F">
    <w:name w:val="4F55952538CEB54FA1F09C3DF74FB60F"/>
    <w:rsid w:val="002036EB"/>
  </w:style>
  <w:style w:type="paragraph" w:customStyle="1" w:styleId="CF95D10D06BD9440ACA4D9A007F5D0E6">
    <w:name w:val="CF95D10D06BD9440ACA4D9A007F5D0E6"/>
    <w:rsid w:val="002036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Trip Journal.dotx</Template>
  <TotalTime>89</TotalTime>
  <Pages>13</Pages>
  <Words>768</Words>
  <Characters>4382</Characters>
  <Application>Microsoft Macintosh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Swarmathon 2</vt:lpstr>
    </vt:vector>
  </TitlesOfParts>
  <Company/>
  <LinksUpToDate>false</LinksUpToDate>
  <CharactersWithSpaces>5140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2</dc:title>
  <dc:subject>Advanced Bio-Inspired Search</dc:subject>
  <dc:creator>Elizabeth E. Esterly</dc:creator>
  <cp:keywords/>
  <dc:description/>
  <cp:lastModifiedBy>Elizabeth E. Esterly</cp:lastModifiedBy>
  <cp:revision>59</cp:revision>
  <dcterms:created xsi:type="dcterms:W3CDTF">2017-01-16T15:49:00Z</dcterms:created>
  <dcterms:modified xsi:type="dcterms:W3CDTF">2017-01-18T17:13:00Z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