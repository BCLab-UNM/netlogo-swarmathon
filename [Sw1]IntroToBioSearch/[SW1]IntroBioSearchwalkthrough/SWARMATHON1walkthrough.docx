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FBE679" w14:textId="77777777" w:rsidR="00D25964" w:rsidRDefault="00D240FF" w:rsidP="00D240FF">
      <w:pPr>
        <w:pStyle w:val="Title"/>
        <w:tabs>
          <w:tab w:val="center" w:pos="4320"/>
        </w:tabs>
      </w:pPr>
      <w:r>
        <w:t>SWARMATHON 1</w:t>
      </w:r>
    </w:p>
    <w:p w14:paraId="4DA01988" w14:textId="3C36FFB7" w:rsidR="00D25964" w:rsidRDefault="00D240FF">
      <w:pPr>
        <w:pStyle w:val="Date"/>
      </w:pPr>
      <w:r>
        <w:t>intro to bio-inspired search</w:t>
      </w:r>
    </w:p>
    <w:p w14:paraId="1200448F" w14:textId="0D472B2F" w:rsidR="00D25964" w:rsidRDefault="00C859F9">
      <w:pPr>
        <w:pStyle w:val="Heading1"/>
      </w:pPr>
      <w:r>
        <w:t xml:space="preserve">swarm </w:t>
      </w:r>
      <w:r w:rsidR="0026010B">
        <w:t>robots on mars</w:t>
      </w:r>
    </w:p>
    <w:p w14:paraId="7A0AF129" w14:textId="622182F4" w:rsidR="000143EF" w:rsidRPr="000143EF" w:rsidRDefault="000143EF" w:rsidP="000143EF">
      <w:pPr>
        <w:rPr>
          <w:i/>
        </w:rPr>
      </w:pPr>
      <w:r w:rsidRPr="000143EF">
        <w:rPr>
          <w:i/>
          <w:noProof/>
          <w:color w:val="7F7F7F" w:themeColor="text1" w:themeTint="80"/>
        </w:rPr>
        <w:drawing>
          <wp:anchor distT="0" distB="0" distL="114300" distR="114300" simplePos="0" relativeHeight="251691008" behindDoc="0" locked="0" layoutInCell="1" allowOverlap="1" wp14:anchorId="555BCAC3" wp14:editId="57C95728">
            <wp:simplePos x="0" y="0"/>
            <wp:positionH relativeFrom="column">
              <wp:posOffset>6350</wp:posOffset>
            </wp:positionH>
            <wp:positionV relativeFrom="paragraph">
              <wp:posOffset>0</wp:posOffset>
            </wp:positionV>
            <wp:extent cx="5449570" cy="3632835"/>
            <wp:effectExtent l="50800" t="50800" r="62230" b="50165"/>
            <wp:wrapTopAndBottom/>
            <wp:docPr id="31" name="kennedySwarm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nedySwarmies.jpg"/>
                    <pic:cNvPicPr/>
                  </pic:nvPicPr>
                  <pic:blipFill>
                    <a:blip r:embed="rId7" r:link="rId8">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0143EF">
        <w:rPr>
          <w:i/>
          <w:color w:val="7F7F7F" w:themeColor="text1" w:themeTint="80"/>
        </w:rPr>
        <w:t>nasa.gov</w:t>
      </w:r>
    </w:p>
    <w:p w14:paraId="2F52E6BC" w14:textId="49F6267A" w:rsidR="00D25964" w:rsidRDefault="008274A9">
      <w:pPr>
        <w:pStyle w:val="Heading2"/>
      </w:pPr>
      <w:r>
        <w:t>Background</w:t>
      </w:r>
    </w:p>
    <w:p w14:paraId="686BD59D" w14:textId="1FDDB8B0" w:rsidR="00396632" w:rsidRDefault="00396632" w:rsidP="00396632">
      <w:r>
        <w:t xml:space="preserve">The Moses Biological Computation Lab at the University of New Mexico </w:t>
      </w:r>
      <w:r w:rsidR="0064560A">
        <w:t xml:space="preserve">builds and </w:t>
      </w:r>
      <w:r>
        <w:t xml:space="preserve">does research </w:t>
      </w:r>
      <w:r w:rsidR="00A531FD">
        <w:t>with</w:t>
      </w:r>
      <w:r>
        <w:t xml:space="preserve"> robots. The r</w:t>
      </w:r>
      <w:r w:rsidR="0064560A">
        <w:t xml:space="preserve">obots are </w:t>
      </w:r>
      <w:r w:rsidR="00CC431F">
        <w:rPr>
          <w:i/>
        </w:rPr>
        <w:t>biologically-</w:t>
      </w:r>
      <w:r w:rsidR="0064560A" w:rsidRPr="00CC431F">
        <w:rPr>
          <w:i/>
        </w:rPr>
        <w:t>inspired</w:t>
      </w:r>
      <w:r w:rsidR="0064560A">
        <w:t>.</w:t>
      </w:r>
      <w:r w:rsidR="00CC431F">
        <w:t xml:space="preserve"> T</w:t>
      </w:r>
      <w:r>
        <w:t>he</w:t>
      </w:r>
      <w:r w:rsidR="00CC431F">
        <w:t>y take inspiration from nature by</w:t>
      </w:r>
      <w:r>
        <w:t xml:space="preserve"> </w:t>
      </w:r>
      <w:r w:rsidR="00CC431F">
        <w:t xml:space="preserve">simulating </w:t>
      </w:r>
      <w:r>
        <w:t xml:space="preserve">the behavior of </w:t>
      </w:r>
      <w:r w:rsidR="0004745B">
        <w:t xml:space="preserve">swarms of </w:t>
      </w:r>
      <w:r>
        <w:t>ants, who are exceptionally good at finding and gathering resources as a group.</w:t>
      </w:r>
    </w:p>
    <w:p w14:paraId="0BEEC5B3" w14:textId="3212AC22" w:rsidR="00396632" w:rsidRDefault="00396632" w:rsidP="00396632">
      <w:r>
        <w:lastRenderedPageBreak/>
        <w:t>The goal of the research</w:t>
      </w:r>
      <w:r w:rsidR="00CC431F">
        <w:t xml:space="preserve"> done by the Moses Biological Computation Lab</w:t>
      </w:r>
      <w:r>
        <w:t xml:space="preserve"> is to </w:t>
      </w:r>
      <w:r w:rsidR="00033456">
        <w:t>develop</w:t>
      </w:r>
      <w:r>
        <w:t xml:space="preserve"> robots </w:t>
      </w:r>
      <w:r w:rsidR="00033456">
        <w:t xml:space="preserve">that can be placed </w:t>
      </w:r>
      <w:r>
        <w:t xml:space="preserve">on Mars and other distant planets and asteroids to gather resources such as rocks and ice. </w:t>
      </w:r>
      <w:r w:rsidR="00CC431F">
        <w:t>We need these materials</w:t>
      </w:r>
      <w:r>
        <w:t xml:space="preserve"> for building and creating a steady water supply. </w:t>
      </w:r>
      <w:r w:rsidR="00CC431F">
        <w:t>The robots</w:t>
      </w:r>
      <w:r w:rsidR="00033456">
        <w:t xml:space="preserve"> will help us to colonize Mars!</w:t>
      </w:r>
      <w:r w:rsidR="00CC431F">
        <w:t xml:space="preserve"> </w:t>
      </w:r>
      <w:r w:rsidR="00033456">
        <w:t>To this end,</w:t>
      </w:r>
      <w:r w:rsidR="00CC431F">
        <w:t xml:space="preserve"> the lab is collaborating with NASA on the </w:t>
      </w:r>
      <w:proofErr w:type="spellStart"/>
      <w:r w:rsidR="00CC431F">
        <w:t>Swarmathon</w:t>
      </w:r>
      <w:proofErr w:type="spellEnd"/>
      <w:r w:rsidR="00CC431F">
        <w:t xml:space="preserve"> competition. By </w:t>
      </w:r>
      <w:r w:rsidR="00446AC5">
        <w:t xml:space="preserve">using the tools presented to you in this series of modules, </w:t>
      </w:r>
      <w:r w:rsidR="00CC431F">
        <w:t>you will</w:t>
      </w:r>
      <w:r w:rsidR="0031329B">
        <w:t xml:space="preserve"> </w:t>
      </w:r>
      <w:r w:rsidR="00446AC5">
        <w:t xml:space="preserve">be able to create your own submission to the high school </w:t>
      </w:r>
      <w:proofErr w:type="spellStart"/>
      <w:r w:rsidR="00446AC5">
        <w:t>NetLogo</w:t>
      </w:r>
      <w:proofErr w:type="spellEnd"/>
      <w:r w:rsidR="00446AC5">
        <w:t xml:space="preserve"> divisio</w:t>
      </w:r>
      <w:r w:rsidR="00033456">
        <w:t xml:space="preserve">n of the </w:t>
      </w:r>
      <w:proofErr w:type="spellStart"/>
      <w:r w:rsidR="00033456">
        <w:t>Swarmathon</w:t>
      </w:r>
      <w:proofErr w:type="spellEnd"/>
      <w:r w:rsidR="00033456">
        <w:t xml:space="preserve"> competition—and help send robots to Mars!</w:t>
      </w:r>
    </w:p>
    <w:p w14:paraId="35F0DD57" w14:textId="4FF3EF52" w:rsidR="00CC431F" w:rsidRDefault="008427F4" w:rsidP="00CC431F">
      <w:pPr>
        <w:pStyle w:val="Heading2"/>
      </w:pPr>
      <w:r>
        <w:t>activity description</w:t>
      </w:r>
    </w:p>
    <w:p w14:paraId="7212AA6B" w14:textId="22FB4FA6" w:rsidR="0031329B" w:rsidRPr="0031329B" w:rsidRDefault="00396632" w:rsidP="0031329B">
      <w:r>
        <w:t xml:space="preserve">In this exercise, you will create a </w:t>
      </w:r>
      <w:proofErr w:type="spellStart"/>
      <w:r>
        <w:t>NetLogo</w:t>
      </w:r>
      <w:proofErr w:type="spellEnd"/>
      <w:r>
        <w:t xml:space="preserve"> model that simulates the Moses Biological Computation Lab’s </w:t>
      </w:r>
      <w:proofErr w:type="spellStart"/>
      <w:r>
        <w:t>Swarmie</w:t>
      </w:r>
      <w:proofErr w:type="spellEnd"/>
      <w:r>
        <w:t xml:space="preserve"> r</w:t>
      </w:r>
      <w:r w:rsidR="00CC431F">
        <w:t xml:space="preserve">obots collecting rocks on Mars. </w:t>
      </w:r>
      <w:r w:rsidR="0031329B">
        <w:t xml:space="preserve">You will create robots that search for individual rocks and bring them back to a central base. Additionally, you will learn about and implement a </w:t>
      </w:r>
      <w:r w:rsidR="0031329B" w:rsidRPr="0031329B">
        <w:rPr>
          <w:i/>
        </w:rPr>
        <w:t>biologically-inspired</w:t>
      </w:r>
      <w:r w:rsidR="0031329B">
        <w:rPr>
          <w:i/>
        </w:rPr>
        <w:t xml:space="preserve"> </w:t>
      </w:r>
      <w:r w:rsidR="0031329B">
        <w:t xml:space="preserve">strategy that ants use to collect resources more efficiently: </w:t>
      </w:r>
      <w:r w:rsidR="0031329B" w:rsidRPr="00837083">
        <w:rPr>
          <w:color w:val="E7635F" w:themeColor="accent2"/>
        </w:rPr>
        <w:t>site fidelity</w:t>
      </w:r>
      <w:r w:rsidR="0031329B">
        <w:t>.</w:t>
      </w:r>
    </w:p>
    <w:p w14:paraId="7D07B210" w14:textId="678596E8" w:rsidR="004F6B3D" w:rsidRDefault="00396632" w:rsidP="004F6B3D">
      <w:r>
        <w:t>Follow the instructions step-by-step. Don’t skip ahead!</w:t>
      </w:r>
      <w:r w:rsidR="00CC431F">
        <w:t xml:space="preserve"> </w:t>
      </w:r>
      <w:r>
        <w:t xml:space="preserve">Some parts of the program are already done for you. While you are working, </w:t>
      </w:r>
      <w:r w:rsidRPr="009E1166">
        <w:rPr>
          <w:b/>
        </w:rPr>
        <w:t xml:space="preserve">don’t change the code that’s already been written, or the program may not run. </w:t>
      </w:r>
      <w:r>
        <w:t>Once you’ve finished the program, you may experiment by changing the code</w:t>
      </w:r>
      <w:r w:rsidR="004F6B3D">
        <w:t>.</w:t>
      </w:r>
    </w:p>
    <w:p w14:paraId="6F16207A" w14:textId="123B75AF" w:rsidR="0024070F" w:rsidRDefault="00DC754C" w:rsidP="004F6B3D">
      <w:pPr>
        <w:pStyle w:val="Heading1"/>
      </w:pPr>
      <w:r>
        <w:rPr>
          <w:noProof/>
        </w:rPr>
        <w:lastRenderedPageBreak/>
        <w:drawing>
          <wp:anchor distT="0" distB="0" distL="114300" distR="114300" simplePos="0" relativeHeight="251689984" behindDoc="0" locked="0" layoutInCell="1" allowOverlap="1" wp14:anchorId="44AF0084" wp14:editId="14D7C91D">
            <wp:simplePos x="0" y="0"/>
            <wp:positionH relativeFrom="column">
              <wp:posOffset>83820</wp:posOffset>
            </wp:positionH>
            <wp:positionV relativeFrom="paragraph">
              <wp:posOffset>537210</wp:posOffset>
            </wp:positionV>
            <wp:extent cx="5449570" cy="2646680"/>
            <wp:effectExtent l="50800" t="50800" r="62230" b="45720"/>
            <wp:wrapTopAndBottom/>
            <wp:docPr id="30" name="setupSwar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Swarmies.png"/>
                    <pic:cNvPicPr/>
                  </pic:nvPicPr>
                  <pic:blipFill>
                    <a:blip r:embed="rId9" r:link="rId10">
                      <a:extLst>
                        <a:ext uri="{28A0092B-C50C-407E-A947-70E740481C1C}">
                          <a14:useLocalDpi xmlns:a14="http://schemas.microsoft.com/office/drawing/2010/main" val="0"/>
                        </a:ext>
                      </a:extLst>
                    </a:blip>
                    <a:stretch>
                      <a:fillRect/>
                    </a:stretch>
                  </pic:blipFill>
                  <pic:spPr>
                    <a:xfrm>
                      <a:off x="0" y="0"/>
                      <a:ext cx="5449570" cy="26466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F6B3D">
        <w:t>getting started</w:t>
      </w:r>
      <w:r w:rsidR="002E0D90">
        <w:t xml:space="preserve"> and setting up</w:t>
      </w:r>
    </w:p>
    <w:p w14:paraId="239F9439" w14:textId="3C06125E" w:rsidR="00DC754C" w:rsidRPr="00DC754C" w:rsidRDefault="00DC754C" w:rsidP="004F6B3D">
      <w:pPr>
        <w:rPr>
          <w:i/>
          <w:color w:val="7F7F7F" w:themeColor="text1" w:themeTint="80"/>
        </w:rPr>
      </w:pPr>
      <w:r w:rsidRPr="00DC754C">
        <w:rPr>
          <w:i/>
          <w:color w:val="7F7F7F" w:themeColor="text1" w:themeTint="80"/>
        </w:rPr>
        <w:t>nasaswarmathon.com</w:t>
      </w:r>
    </w:p>
    <w:p w14:paraId="4E3ED324" w14:textId="4B10078C" w:rsidR="004F6B3D" w:rsidRDefault="004F6B3D" w:rsidP="004F6B3D">
      <w:r>
        <w:t xml:space="preserve">Let’s setup our </w:t>
      </w:r>
      <w:proofErr w:type="spellStart"/>
      <w:r>
        <w:t>NetLogo</w:t>
      </w:r>
      <w:proofErr w:type="spellEnd"/>
      <w:r>
        <w:t xml:space="preserve"> file.</w:t>
      </w:r>
    </w:p>
    <w:p w14:paraId="07414CC8" w14:textId="19164F14" w:rsidR="004F6B3D" w:rsidRDefault="00837083" w:rsidP="004F6B3D">
      <w:pPr>
        <w:pStyle w:val="Heading2"/>
      </w:pPr>
      <w:r>
        <w:t>first steps</w:t>
      </w:r>
    </w:p>
    <w:p w14:paraId="351F822B" w14:textId="50C0961D" w:rsidR="00837083" w:rsidRDefault="004F6B3D" w:rsidP="00837083">
      <w:pPr>
        <w:pStyle w:val="ListParagraph"/>
        <w:numPr>
          <w:ilvl w:val="0"/>
          <w:numId w:val="7"/>
        </w:numPr>
      </w:pPr>
      <w:r>
        <w:t xml:space="preserve">Create a folder and name it </w:t>
      </w:r>
      <w:proofErr w:type="spellStart"/>
      <w:r w:rsidRPr="00837083">
        <w:rPr>
          <w:i/>
        </w:rPr>
        <w:t>yourlastname</w:t>
      </w:r>
      <w:proofErr w:type="spellEnd"/>
      <w:r w:rsidR="00837083" w:rsidRPr="00837083">
        <w:rPr>
          <w:i/>
        </w:rPr>
        <w:t xml:space="preserve"> </w:t>
      </w:r>
      <w:r w:rsidRPr="00837083">
        <w:rPr>
          <w:i/>
        </w:rPr>
        <w:t>_Swarmathon1</w:t>
      </w:r>
      <w:r>
        <w:t>. Your instructor will tell you how to access the</w:t>
      </w:r>
      <w:r w:rsidR="008427F4">
        <w:t xml:space="preserve"> </w:t>
      </w:r>
      <w:r>
        <w:t xml:space="preserve">.jpg and </w:t>
      </w:r>
      <w:proofErr w:type="gramStart"/>
      <w:r w:rsidR="008427F4">
        <w:t>the .</w:t>
      </w:r>
      <w:proofErr w:type="spellStart"/>
      <w:r w:rsidR="008427F4">
        <w:t>nlogo</w:t>
      </w:r>
      <w:proofErr w:type="spellEnd"/>
      <w:proofErr w:type="gramEnd"/>
      <w:r w:rsidR="008427F4">
        <w:t xml:space="preserve"> file. </w:t>
      </w:r>
    </w:p>
    <w:p w14:paraId="09D15467" w14:textId="3C655CA1" w:rsidR="004F6B3D" w:rsidRDefault="008427F4" w:rsidP="00837083">
      <w:pPr>
        <w:pStyle w:val="ListParagraph"/>
        <w:numPr>
          <w:ilvl w:val="0"/>
          <w:numId w:val="7"/>
        </w:numPr>
      </w:pPr>
      <w:r>
        <w:t xml:space="preserve">Place both the .jpg and </w:t>
      </w:r>
      <w:proofErr w:type="gramStart"/>
      <w:r>
        <w:t>the .</w:t>
      </w:r>
      <w:proofErr w:type="spellStart"/>
      <w:r>
        <w:t>nlogo</w:t>
      </w:r>
      <w:proofErr w:type="spellEnd"/>
      <w:proofErr w:type="gramEnd"/>
      <w:r>
        <w:t xml:space="preserve"> file in the same folder.</w:t>
      </w:r>
    </w:p>
    <w:p w14:paraId="5323CC95" w14:textId="7519F674" w:rsidR="00837083" w:rsidRDefault="00837083" w:rsidP="00837083">
      <w:pPr>
        <w:pStyle w:val="ListParagraph"/>
        <w:numPr>
          <w:ilvl w:val="0"/>
          <w:numId w:val="7"/>
        </w:numPr>
      </w:pPr>
      <w:r>
        <w:t xml:space="preserve">Double-click </w:t>
      </w:r>
      <w:proofErr w:type="gramStart"/>
      <w:r>
        <w:t>the .</w:t>
      </w:r>
      <w:proofErr w:type="spellStart"/>
      <w:r>
        <w:t>nlogo</w:t>
      </w:r>
      <w:proofErr w:type="spellEnd"/>
      <w:proofErr w:type="gramEnd"/>
      <w:r>
        <w:t xml:space="preserve"> file. It should open in </w:t>
      </w:r>
      <w:proofErr w:type="spellStart"/>
      <w:r>
        <w:t>NetLogo</w:t>
      </w:r>
      <w:proofErr w:type="spellEnd"/>
      <w:r>
        <w:t xml:space="preserve">. If not, open </w:t>
      </w:r>
      <w:proofErr w:type="spellStart"/>
      <w:r>
        <w:t>NetLogo</w:t>
      </w:r>
      <w:proofErr w:type="spellEnd"/>
      <w:r>
        <w:t xml:space="preserve"> directly, go to File-&gt;Open, and navigate to </w:t>
      </w:r>
      <w:proofErr w:type="gramStart"/>
      <w:r>
        <w:t>the .</w:t>
      </w:r>
      <w:proofErr w:type="spellStart"/>
      <w:r>
        <w:t>nlogo</w:t>
      </w:r>
      <w:proofErr w:type="spellEnd"/>
      <w:proofErr w:type="gramEnd"/>
      <w:r>
        <w:t xml:space="preserve"> file.</w:t>
      </w:r>
    </w:p>
    <w:p w14:paraId="1B67B701" w14:textId="233140BB" w:rsidR="00837083" w:rsidRDefault="00837083" w:rsidP="00837083">
      <w:pPr>
        <w:pStyle w:val="ListParagraph"/>
        <w:numPr>
          <w:ilvl w:val="0"/>
          <w:numId w:val="7"/>
        </w:numPr>
      </w:pPr>
      <w:r>
        <w:t>Click the Code tab at the top of the screen.</w:t>
      </w:r>
    </w:p>
    <w:p w14:paraId="327199E3" w14:textId="338D0FE4" w:rsidR="00161B7D" w:rsidRDefault="00C26BE4" w:rsidP="00161B7D">
      <w:r>
        <w:rPr>
          <w:noProof/>
        </w:rPr>
        <w:lastRenderedPageBreak/>
        <w:drawing>
          <wp:anchor distT="0" distB="0" distL="114300" distR="114300" simplePos="0" relativeHeight="251658240" behindDoc="0" locked="0" layoutInCell="1" allowOverlap="1" wp14:anchorId="4F4158AC" wp14:editId="6CE18F1E">
            <wp:simplePos x="0" y="0"/>
            <wp:positionH relativeFrom="margin">
              <wp:posOffset>337185</wp:posOffset>
            </wp:positionH>
            <wp:positionV relativeFrom="paragraph">
              <wp:posOffset>457200</wp:posOffset>
            </wp:positionV>
            <wp:extent cx="4759960" cy="2208530"/>
            <wp:effectExtent l="50800" t="50800" r="40640" b="52070"/>
            <wp:wrapTopAndBottom/>
            <wp:docPr id="1" n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1">
                      <a:extLst>
                        <a:ext uri="{28A0092B-C50C-407E-A947-70E740481C1C}">
                          <a14:useLocalDpi xmlns:a14="http://schemas.microsoft.com/office/drawing/2010/main" val="0"/>
                        </a:ext>
                      </a:extLst>
                    </a:blip>
                    <a:stretch>
                      <a:fillRect/>
                    </a:stretch>
                  </pic:blipFill>
                  <pic:spPr>
                    <a:xfrm>
                      <a:off x="0" y="0"/>
                      <a:ext cx="4759960" cy="22085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D0B420F" w14:textId="13C92FC2" w:rsidR="00837083" w:rsidRDefault="00837083" w:rsidP="00B00FF9">
      <w:pPr>
        <w:pStyle w:val="ListParagraph"/>
        <w:numPr>
          <w:ilvl w:val="0"/>
          <w:numId w:val="7"/>
        </w:numPr>
      </w:pPr>
      <w:r>
        <w:t xml:space="preserve">The gray code is </w:t>
      </w:r>
      <w:r w:rsidRPr="00837083">
        <w:rPr>
          <w:color w:val="E7635F" w:themeColor="accent2"/>
        </w:rPr>
        <w:t>comment code</w:t>
      </w:r>
      <w:r>
        <w:t xml:space="preserve">. Comments are useful for explaining what a program does. </w:t>
      </w:r>
      <w:proofErr w:type="spellStart"/>
      <w:r>
        <w:t>NetLogo</w:t>
      </w:r>
      <w:proofErr w:type="spellEnd"/>
      <w:r>
        <w:t xml:space="preserve"> ignores comment code when it runs the program. </w:t>
      </w:r>
      <w:r w:rsidR="00A560AC">
        <w:t xml:space="preserve">You can create comments in your </w:t>
      </w:r>
      <w:proofErr w:type="spellStart"/>
      <w:r w:rsidR="00A560AC">
        <w:t>Netlogo</w:t>
      </w:r>
      <w:proofErr w:type="spellEnd"/>
      <w:r w:rsidR="00A560AC">
        <w:t xml:space="preserve"> code by adding </w:t>
      </w:r>
      <w:r w:rsidR="00E93698">
        <w:t xml:space="preserve">2 semicolons </w:t>
      </w:r>
      <w:proofErr w:type="gramStart"/>
      <w:r w:rsidR="00E93698">
        <w:t>(</w:t>
      </w:r>
      <w:r w:rsidR="00A560AC">
        <w:t>;;</w:t>
      </w:r>
      <w:r w:rsidR="00E93698">
        <w:t>)</w:t>
      </w:r>
      <w:proofErr w:type="gramEnd"/>
      <w:r w:rsidR="00A560AC">
        <w:t xml:space="preserve"> to the beginning of your text. </w:t>
      </w:r>
      <w:r>
        <w:t xml:space="preserve">The black and colorful code is used to run the program. Notice that some code in the </w:t>
      </w:r>
      <w:proofErr w:type="spellStart"/>
      <w:r>
        <w:t>Globals</w:t>
      </w:r>
      <w:proofErr w:type="spellEnd"/>
      <w:r w:rsidR="00D32D15">
        <w:t xml:space="preserve"> and Properties</w:t>
      </w:r>
      <w:r>
        <w:t xml:space="preserve"> and Setup sections is already written for you.</w:t>
      </w:r>
    </w:p>
    <w:p w14:paraId="454BF518" w14:textId="70020B17" w:rsidR="00837083" w:rsidRDefault="007C7A81" w:rsidP="00837083">
      <w:pPr>
        <w:pStyle w:val="Heading2"/>
      </w:pPr>
      <w:r>
        <w:t>setup the program</w:t>
      </w:r>
    </w:p>
    <w:p w14:paraId="7A5D7C76" w14:textId="6FAE3D9B" w:rsidR="007C7A81" w:rsidRDefault="00C903F7" w:rsidP="00C903F7">
      <w:pPr>
        <w:pStyle w:val="ListParagraph"/>
        <w:numPr>
          <w:ilvl w:val="0"/>
          <w:numId w:val="8"/>
        </w:numPr>
      </w:pPr>
      <w:r>
        <w:t>Click the Interface tab.</w:t>
      </w:r>
    </w:p>
    <w:p w14:paraId="742DBDEB" w14:textId="5609D739" w:rsidR="00246B70" w:rsidRDefault="00246B70" w:rsidP="00246B70">
      <w:pPr>
        <w:pStyle w:val="ListParagraph"/>
        <w:numPr>
          <w:ilvl w:val="0"/>
          <w:numId w:val="8"/>
        </w:numPr>
      </w:pPr>
      <w:r>
        <w:rPr>
          <w:noProof/>
        </w:rPr>
        <w:drawing>
          <wp:anchor distT="0" distB="0" distL="114300" distR="114300" simplePos="0" relativeHeight="251659264" behindDoc="0" locked="0" layoutInCell="1" allowOverlap="1" wp14:anchorId="04BB64C5" wp14:editId="53A722AD">
            <wp:simplePos x="0" y="0"/>
            <wp:positionH relativeFrom="margin">
              <wp:posOffset>742950</wp:posOffset>
            </wp:positionH>
            <wp:positionV relativeFrom="paragraph">
              <wp:posOffset>876300</wp:posOffset>
            </wp:positionV>
            <wp:extent cx="3949700" cy="1384300"/>
            <wp:effectExtent l="50800" t="50800" r="63500" b="63500"/>
            <wp:wrapTopAndBottom/>
            <wp:docPr id="4" nam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png"/>
                    <pic:cNvPicPr/>
                  </pic:nvPicPr>
                  <pic:blipFill>
                    <a:blip r:embed="rId12">
                      <a:extLst>
                        <a:ext uri="{28A0092B-C50C-407E-A947-70E740481C1C}">
                          <a14:useLocalDpi xmlns:a14="http://schemas.microsoft.com/office/drawing/2010/main" val="0"/>
                        </a:ext>
                      </a:extLst>
                    </a:blip>
                    <a:stretch>
                      <a:fillRect/>
                    </a:stretch>
                  </pic:blipFill>
                  <pic:spPr>
                    <a:xfrm>
                      <a:off x="0" y="0"/>
                      <a:ext cx="3949700" cy="13843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903F7" w:rsidRPr="00C903F7">
        <w:t xml:space="preserve">Create a new button by clicking the drop-down menu next to the </w:t>
      </w:r>
      <w:r w:rsidR="00C903F7">
        <w:t>Add button and selecting Button.</w:t>
      </w:r>
    </w:p>
    <w:p w14:paraId="076DE26F" w14:textId="4967A4E3" w:rsidR="00246B70" w:rsidRDefault="00246B70" w:rsidP="00246B70"/>
    <w:p w14:paraId="0AE44B37" w14:textId="4EF1C2B7" w:rsidR="00246B70" w:rsidRDefault="0098638B" w:rsidP="00246B70">
      <w:pPr>
        <w:pStyle w:val="ListParagraph"/>
        <w:numPr>
          <w:ilvl w:val="0"/>
          <w:numId w:val="8"/>
        </w:numPr>
      </w:pPr>
      <w:r>
        <w:rPr>
          <w:noProof/>
        </w:rPr>
        <w:lastRenderedPageBreak/>
        <mc:AlternateContent>
          <mc:Choice Requires="wps">
            <w:drawing>
              <wp:anchor distT="0" distB="0" distL="114300" distR="114300" simplePos="0" relativeHeight="251660288" behindDoc="0" locked="0" layoutInCell="1" allowOverlap="1" wp14:anchorId="7481297C" wp14:editId="4B9E71C3">
                <wp:simplePos x="0" y="0"/>
                <wp:positionH relativeFrom="column">
                  <wp:posOffset>-29210</wp:posOffset>
                </wp:positionH>
                <wp:positionV relativeFrom="paragraph">
                  <wp:posOffset>1134110</wp:posOffset>
                </wp:positionV>
                <wp:extent cx="6057265" cy="1475740"/>
                <wp:effectExtent l="0" t="0" r="13335" b="22860"/>
                <wp:wrapThrough wrapText="bothSides">
                  <wp:wrapPolygon edited="0">
                    <wp:start x="0" y="0"/>
                    <wp:lineTo x="0" y="21563"/>
                    <wp:lineTo x="21557" y="21563"/>
                    <wp:lineTo x="21557"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71CDD" w14:textId="5BBB875B" w:rsidR="000151F5" w:rsidRDefault="000151F5" w:rsidP="000151F5">
                            <w:pPr>
                              <w:pStyle w:val="Date"/>
                            </w:pPr>
                            <w:r>
                              <w:t>BUTTONS IN NETLOGO</w:t>
                            </w:r>
                          </w:p>
                          <w:p w14:paraId="6636B49B" w14:textId="0446ADD0" w:rsidR="000151F5" w:rsidRDefault="000151F5" w:rsidP="000151F5">
                            <w:r>
                              <w:t xml:space="preserve">When you click a button that you made on the </w:t>
                            </w:r>
                            <w:proofErr w:type="spellStart"/>
                            <w:r>
                              <w:t>NetLogo</w:t>
                            </w:r>
                            <w:proofErr w:type="spellEnd"/>
                            <w:r>
                              <w:t xml:space="preserve"> interface, the code that corresponds to that button will run.</w:t>
                            </w:r>
                            <w:r w:rsidR="00860877">
                              <w:t xml:space="preserve"> We call that code a </w:t>
                            </w:r>
                            <w:r w:rsidR="00860877" w:rsidRPr="00860877">
                              <w:rPr>
                                <w:b/>
                              </w:rPr>
                              <w:t>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1297C" id="Rectangle 5" o:spid="_x0000_s1026" style="position:absolute;left:0;text-align:left;margin-left:-2.3pt;margin-top:89.3pt;width:476.9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" fillcolor="#33b7d3 [3204]" strokecolor="#175c6b [1604]" strokeweight="1pt">
                <v:textbox>
                  <w:txbxContent>
                    <w:p w14:paraId="75E71CDD" w14:textId="5BBB875B" w:rsidR="000151F5" w:rsidRDefault="000151F5" w:rsidP="000151F5">
                      <w:pPr>
                        <w:pStyle w:val="Date"/>
                      </w:pPr>
                      <w:r>
                        <w:t>BUTTONS IN NETLOGO</w:t>
                      </w:r>
                    </w:p>
                    <w:p w14:paraId="6636B49B" w14:textId="0446ADD0" w:rsidR="000151F5" w:rsidRDefault="000151F5" w:rsidP="000151F5">
                      <w:r>
                        <w:t xml:space="preserve">When you click a button that you made on the </w:t>
                      </w:r>
                      <w:proofErr w:type="spellStart"/>
                      <w:r>
                        <w:t>NetLogo</w:t>
                      </w:r>
                      <w:proofErr w:type="spellEnd"/>
                      <w:r>
                        <w:t xml:space="preserve"> interface, the code that corresponds to that button will run.</w:t>
                      </w:r>
                      <w:r w:rsidR="00860877">
                        <w:t xml:space="preserve"> We call that code a </w:t>
                      </w:r>
                      <w:r w:rsidR="00860877" w:rsidRPr="00860877">
                        <w:rPr>
                          <w:b/>
                        </w:rPr>
                        <w:t>procedure.</w:t>
                      </w:r>
                    </w:p>
                  </w:txbxContent>
                </v:textbox>
                <w10:wrap type="through"/>
              </v:rect>
            </w:pict>
          </mc:Fallback>
        </mc:AlternateContent>
      </w:r>
      <w:r w:rsidR="002D6F9A" w:rsidRPr="002D6F9A">
        <w:t xml:space="preserve">The cursor changes to crosshairs. Click to the left of the black display panel. A button appears and a </w:t>
      </w:r>
      <w:r w:rsidR="002D6F9A">
        <w:t xml:space="preserve">dialogue screen comes up. Type </w:t>
      </w:r>
      <w:r w:rsidR="002D6F9A" w:rsidRPr="002D6F9A">
        <w:rPr>
          <w:color w:val="E7635F" w:themeColor="accent2"/>
        </w:rPr>
        <w:t>setup</w:t>
      </w:r>
      <w:r w:rsidR="002D6F9A" w:rsidRPr="002D6F9A">
        <w:t xml:space="preserve"> in the Commands box and click OK.</w:t>
      </w:r>
    </w:p>
    <w:p w14:paraId="6823A196" w14:textId="77777777" w:rsidR="0098638B" w:rsidRDefault="0098638B" w:rsidP="0098638B"/>
    <w:p w14:paraId="46061D86" w14:textId="581232CF" w:rsidR="00DF28C1" w:rsidRDefault="00DF28C1" w:rsidP="00DF28C1">
      <w:r>
        <w:rPr>
          <w:noProof/>
        </w:rPr>
        <w:drawing>
          <wp:anchor distT="0" distB="0" distL="114300" distR="114300" simplePos="0" relativeHeight="251661312" behindDoc="0" locked="0" layoutInCell="1" allowOverlap="1" wp14:anchorId="29F4C465" wp14:editId="7E888D58">
            <wp:simplePos x="0" y="0"/>
            <wp:positionH relativeFrom="margin">
              <wp:posOffset>1225550</wp:posOffset>
            </wp:positionH>
            <wp:positionV relativeFrom="paragraph">
              <wp:posOffset>52070</wp:posOffset>
            </wp:positionV>
            <wp:extent cx="3008630" cy="2806065"/>
            <wp:effectExtent l="50800" t="50800" r="39370" b="38735"/>
            <wp:wrapTopAndBottom/>
            <wp:docPr id="6" nam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png"/>
                    <pic:cNvPicPr/>
                  </pic:nvPicPr>
                  <pic:blipFill>
                    <a:blip r:embed="rId13">
                      <a:extLst>
                        <a:ext uri="{28A0092B-C50C-407E-A947-70E740481C1C}">
                          <a14:useLocalDpi xmlns:a14="http://schemas.microsoft.com/office/drawing/2010/main" val="0"/>
                        </a:ext>
                      </a:extLst>
                    </a:blip>
                    <a:stretch>
                      <a:fillRect/>
                    </a:stretch>
                  </pic:blipFill>
                  <pic:spPr>
                    <a:xfrm>
                      <a:off x="0" y="0"/>
                      <a:ext cx="3008630" cy="28060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39FAF898" w14:textId="10883915" w:rsidR="0098638B" w:rsidRPr="009C419A" w:rsidRDefault="009C419A" w:rsidP="00DF28C1">
      <w:pPr>
        <w:pStyle w:val="ListParagraph"/>
        <w:numPr>
          <w:ilvl w:val="0"/>
          <w:numId w:val="9"/>
        </w:numPr>
      </w:pPr>
      <w:r>
        <w:t>The</w:t>
      </w:r>
      <w:r w:rsidR="009A6922">
        <w:t xml:space="preserve"> </w:t>
      </w:r>
      <w:r w:rsidR="009A6922" w:rsidRPr="009C419A">
        <w:rPr>
          <w:color w:val="E7635F" w:themeColor="accent2"/>
        </w:rPr>
        <w:t>setup</w:t>
      </w:r>
      <w:r w:rsidR="009A6922">
        <w:t xml:space="preserve"> </w:t>
      </w:r>
      <w:r w:rsidRPr="009C419A">
        <w:rPr>
          <w:b/>
        </w:rPr>
        <w:t xml:space="preserve">procedure </w:t>
      </w:r>
      <w:r w:rsidR="009A6922">
        <w:t xml:space="preserve">will run when the </w:t>
      </w:r>
      <w:r w:rsidR="009A6922" w:rsidRPr="009C419A">
        <w:rPr>
          <w:color w:val="E7635F" w:themeColor="accent2"/>
        </w:rPr>
        <w:t xml:space="preserve">setup button </w:t>
      </w:r>
      <w:r w:rsidR="009A6922">
        <w:t>is clicked.</w:t>
      </w:r>
      <w:r w:rsidR="009A6922" w:rsidRPr="00DF28C1">
        <w:rPr>
          <w:b/>
        </w:rPr>
        <w:t xml:space="preserve"> </w:t>
      </w:r>
    </w:p>
    <w:p w14:paraId="278F3690" w14:textId="55029B4B" w:rsidR="00C8251F" w:rsidRDefault="00BE71C2" w:rsidP="00C8251F">
      <w:pPr>
        <w:pStyle w:val="ListParagraph"/>
        <w:numPr>
          <w:ilvl w:val="0"/>
          <w:numId w:val="9"/>
        </w:numPr>
      </w:pPr>
      <w:r>
        <w:rPr>
          <w:noProof/>
        </w:rPr>
        <w:lastRenderedPageBreak/>
        <w:drawing>
          <wp:anchor distT="0" distB="0" distL="114300" distR="114300" simplePos="0" relativeHeight="251662336" behindDoc="0" locked="0" layoutInCell="1" allowOverlap="1" wp14:anchorId="647611C1" wp14:editId="3CA1345E">
            <wp:simplePos x="0" y="0"/>
            <wp:positionH relativeFrom="margin">
              <wp:posOffset>1569720</wp:posOffset>
            </wp:positionH>
            <wp:positionV relativeFrom="paragraph">
              <wp:posOffset>667385</wp:posOffset>
            </wp:positionV>
            <wp:extent cx="2526665" cy="2204085"/>
            <wp:effectExtent l="50800" t="50800" r="38735" b="56515"/>
            <wp:wrapTopAndBottom/>
            <wp:docPr id="7" nam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png"/>
                    <pic:cNvPicPr/>
                  </pic:nvPicPr>
                  <pic:blipFill>
                    <a:blip r:embed="rId14">
                      <a:extLst>
                        <a:ext uri="{28A0092B-C50C-407E-A947-70E740481C1C}">
                          <a14:useLocalDpi xmlns:a14="http://schemas.microsoft.com/office/drawing/2010/main" val="0"/>
                        </a:ext>
                      </a:extLst>
                    </a:blip>
                    <a:stretch>
                      <a:fillRect/>
                    </a:stretch>
                  </pic:blipFill>
                  <pic:spPr>
                    <a:xfrm>
                      <a:off x="0" y="0"/>
                      <a:ext cx="2526665" cy="22040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8251F">
        <w:t>Click your new setup button now. An image of Mars should appear. The green circle in the center is your base.</w:t>
      </w:r>
    </w:p>
    <w:p w14:paraId="00C88259" w14:textId="1CAB0283" w:rsidR="00C8251F" w:rsidRDefault="00C8251F" w:rsidP="00C8251F"/>
    <w:p w14:paraId="68CADEE1" w14:textId="13450AFD" w:rsidR="00C903F7" w:rsidRDefault="00C8251F" w:rsidP="00C8251F">
      <w:pPr>
        <w:pStyle w:val="ListParagraph"/>
        <w:numPr>
          <w:ilvl w:val="0"/>
          <w:numId w:val="10"/>
        </w:numPr>
      </w:pPr>
      <w:r>
        <w:t xml:space="preserve">If the image does not appear, make sure that the .jpg image is in the same folder with the </w:t>
      </w:r>
      <w:proofErr w:type="spellStart"/>
      <w:r>
        <w:t>NetLogo</w:t>
      </w:r>
      <w:proofErr w:type="spellEnd"/>
      <w:r>
        <w:t xml:space="preserve"> file that you are working on.</w:t>
      </w:r>
    </w:p>
    <w:p w14:paraId="51FEA499" w14:textId="5BFCF9B2" w:rsidR="00C8251F" w:rsidRDefault="00682AF4" w:rsidP="00C21B75">
      <w:pPr>
        <w:pStyle w:val="Heading2"/>
      </w:pPr>
      <w:r>
        <w:t>WRITE SOME</w:t>
      </w:r>
      <w:r w:rsidR="003E33BF">
        <w:t xml:space="preserve"> netlogo</w:t>
      </w:r>
      <w:r>
        <w:t xml:space="preserve"> CODE</w:t>
      </w:r>
      <w:r w:rsidR="003E33BF">
        <w:t xml:space="preserve"> to create robots</w:t>
      </w:r>
      <w:r>
        <w:t>!</w:t>
      </w:r>
    </w:p>
    <w:p w14:paraId="0DFF4ECF" w14:textId="6795160B" w:rsidR="007D35A1" w:rsidRDefault="00682AF4" w:rsidP="00682AF4">
      <w:r>
        <w:t xml:space="preserve">Let’s fill in </w:t>
      </w:r>
      <w:r w:rsidR="00EB6ABA">
        <w:t>part</w:t>
      </w:r>
      <w:r>
        <w:t xml:space="preserve"> of the setup procedure. </w:t>
      </w:r>
    </w:p>
    <w:p w14:paraId="44556276" w14:textId="0F2DF2AC" w:rsidR="0001641B" w:rsidRDefault="0001641B" w:rsidP="007D35A1">
      <w:pPr>
        <w:pStyle w:val="ListParagraph"/>
        <w:numPr>
          <w:ilvl w:val="0"/>
          <w:numId w:val="10"/>
        </w:numPr>
      </w:pPr>
      <w:r>
        <w:t xml:space="preserve">We need to set values for some </w:t>
      </w:r>
      <w:r w:rsidRPr="007D35A1">
        <w:rPr>
          <w:color w:val="E7635F" w:themeColor="accent2"/>
        </w:rPr>
        <w:t>variables</w:t>
      </w:r>
      <w:r>
        <w:t xml:space="preserve">. We created the </w:t>
      </w:r>
      <w:r w:rsidRPr="007D35A1">
        <w:rPr>
          <w:color w:val="E7635F" w:themeColor="accent2"/>
        </w:rPr>
        <w:t xml:space="preserve">global variable </w:t>
      </w:r>
      <w:proofErr w:type="spellStart"/>
      <w:r>
        <w:t>numberOfRocks</w:t>
      </w:r>
      <w:proofErr w:type="spellEnd"/>
      <w:r>
        <w:t xml:space="preserve"> and the </w:t>
      </w:r>
      <w:r w:rsidRPr="007D35A1">
        <w:rPr>
          <w:color w:val="E7635F" w:themeColor="accent2"/>
        </w:rPr>
        <w:t>robots-own variable</w:t>
      </w:r>
      <w:r>
        <w:t xml:space="preserve"> searching? in the </w:t>
      </w:r>
      <w:proofErr w:type="spellStart"/>
      <w:r>
        <w:t>Globals</w:t>
      </w:r>
      <w:proofErr w:type="spellEnd"/>
      <w:r>
        <w:t xml:space="preserve"> and Properties section. Before we can use them, we need to give them a value.</w:t>
      </w:r>
    </w:p>
    <w:p w14:paraId="22F246B0" w14:textId="23623BC7" w:rsidR="00E24CCB" w:rsidRDefault="000B67E4" w:rsidP="007D35A1">
      <w:r>
        <w:t>Fill in sections 1), 2) and 3) in the setup procedure, using the code from the following</w:t>
      </w:r>
      <w:r w:rsidR="007D35A1">
        <w:t>. The comments are there to guide you. Read the comments to understand what your code is doing.</w:t>
      </w:r>
    </w:p>
    <w:p w14:paraId="0986ECC0" w14:textId="0A9BF54C" w:rsidR="007D35A1" w:rsidRPr="00E24CCB" w:rsidRDefault="00FD2555" w:rsidP="007D35A1">
      <w:r>
        <w:rPr>
          <w:noProof/>
        </w:rPr>
        <w:lastRenderedPageBreak/>
        <w:drawing>
          <wp:anchor distT="0" distB="0" distL="114300" distR="114300" simplePos="0" relativeHeight="251663360" behindDoc="0" locked="0" layoutInCell="1" allowOverlap="1" wp14:anchorId="6178E1E3" wp14:editId="56652C1E">
            <wp:simplePos x="0" y="0"/>
            <wp:positionH relativeFrom="margin">
              <wp:posOffset>-31115</wp:posOffset>
            </wp:positionH>
            <wp:positionV relativeFrom="paragraph">
              <wp:posOffset>788035</wp:posOffset>
            </wp:positionV>
            <wp:extent cx="5909945" cy="2418715"/>
            <wp:effectExtent l="50800" t="50800" r="59055" b="45085"/>
            <wp:wrapTopAndBottom/>
            <wp:docPr id="8" nam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5">
                      <a:extLst>
                        <a:ext uri="{28A0092B-C50C-407E-A947-70E740481C1C}">
                          <a14:useLocalDpi xmlns:a14="http://schemas.microsoft.com/office/drawing/2010/main" val="0"/>
                        </a:ext>
                      </a:extLst>
                    </a:blip>
                    <a:stretch>
                      <a:fillRect/>
                    </a:stretch>
                  </pic:blipFill>
                  <pic:spPr>
                    <a:xfrm>
                      <a:off x="0" y="0"/>
                      <a:ext cx="5909945" cy="2418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D35A1" w:rsidRPr="00E24CCB">
        <w:rPr>
          <w:b/>
        </w:rPr>
        <w:t>Be careful to type the code exactly as it is written here, including dashes, quotes, and brackets, or it may not work.</w:t>
      </w:r>
    </w:p>
    <w:p w14:paraId="03A22E93" w14:textId="304DBB0C" w:rsidR="007D35A1" w:rsidRDefault="009B127D" w:rsidP="00682AF4">
      <w:r>
        <w:rPr>
          <w:noProof/>
        </w:rPr>
        <w:drawing>
          <wp:anchor distT="0" distB="0" distL="114300" distR="114300" simplePos="0" relativeHeight="251664384" behindDoc="0" locked="0" layoutInCell="1" allowOverlap="1" wp14:anchorId="6174DDA3" wp14:editId="617405AC">
            <wp:simplePos x="0" y="0"/>
            <wp:positionH relativeFrom="column">
              <wp:posOffset>4768850</wp:posOffset>
            </wp:positionH>
            <wp:positionV relativeFrom="paragraph">
              <wp:posOffset>2762250</wp:posOffset>
            </wp:positionV>
            <wp:extent cx="825500" cy="812800"/>
            <wp:effectExtent l="50800" t="50800" r="63500" b="50800"/>
            <wp:wrapSquare wrapText="bothSides"/>
            <wp:docPr id="9" nam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1.png"/>
                    <pic:cNvPicPr/>
                  </pic:nvPicPr>
                  <pic:blipFill>
                    <a:blip r:embed="rId16">
                      <a:extLst>
                        <a:ext uri="{28A0092B-C50C-407E-A947-70E740481C1C}">
                          <a14:useLocalDpi xmlns:a14="http://schemas.microsoft.com/office/drawing/2010/main" val="0"/>
                        </a:ext>
                      </a:extLst>
                    </a:blip>
                    <a:stretch>
                      <a:fillRect/>
                    </a:stretch>
                  </pic:blipFill>
                  <pic:spPr>
                    <a:xfrm>
                      <a:off x="0" y="0"/>
                      <a:ext cx="825500" cy="81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7CE028F" w14:textId="4A7CADD4" w:rsidR="0001641B" w:rsidRDefault="00F217FC" w:rsidP="008E70BE">
      <w:pPr>
        <w:pStyle w:val="ListParagraph"/>
        <w:numPr>
          <w:ilvl w:val="0"/>
          <w:numId w:val="11"/>
        </w:numPr>
      </w:pPr>
      <w:r>
        <w:t>G</w:t>
      </w:r>
      <w:r w:rsidR="008E70BE">
        <w:t>o back to the interface and c</w:t>
      </w:r>
      <w:r>
        <w:t>lick your setup button. You should see 6 robots all grouped up at the base!</w:t>
      </w:r>
    </w:p>
    <w:p w14:paraId="509547F7" w14:textId="15968840" w:rsidR="00CA108E" w:rsidRDefault="00CA108E" w:rsidP="008E70BE">
      <w:pPr>
        <w:pStyle w:val="ListParagraph"/>
        <w:numPr>
          <w:ilvl w:val="0"/>
          <w:numId w:val="11"/>
        </w:numPr>
      </w:pPr>
      <w:r w:rsidRPr="00CA108E">
        <w:rPr>
          <w:b/>
        </w:rPr>
        <w:t>Save your program.</w:t>
      </w:r>
      <w:r>
        <w:t xml:space="preserve"> Do </w:t>
      </w:r>
      <w:r w:rsidR="00FE6DBC">
        <w:t>this often or you may lose work!</w:t>
      </w:r>
    </w:p>
    <w:p w14:paraId="74873B1D" w14:textId="70528836" w:rsidR="00C5376F" w:rsidRDefault="00224A87" w:rsidP="003E780C">
      <w:pPr>
        <w:pStyle w:val="Heading2"/>
      </w:pPr>
      <w:r>
        <w:t>FINISH THE SETUP PROCEDURE</w:t>
      </w:r>
    </w:p>
    <w:p w14:paraId="5C8EE0CA" w14:textId="039CC8AC" w:rsidR="00224A87" w:rsidRDefault="00224A87" w:rsidP="00224A87">
      <w:r>
        <w:t xml:space="preserve">For the final touch, we’ll add some rocks for the </w:t>
      </w:r>
      <w:proofErr w:type="spellStart"/>
      <w:r>
        <w:t>Swarmie</w:t>
      </w:r>
      <w:proofErr w:type="spellEnd"/>
      <w:r>
        <w:t xml:space="preserve"> robots to pick up.</w:t>
      </w:r>
    </w:p>
    <w:p w14:paraId="330794C5" w14:textId="44E310F9" w:rsidR="009E65E7" w:rsidRDefault="009E65E7" w:rsidP="00FC0A4E">
      <w:pPr>
        <w:pStyle w:val="ListParagraph"/>
        <w:numPr>
          <w:ilvl w:val="0"/>
          <w:numId w:val="13"/>
        </w:numPr>
      </w:pPr>
      <w:r>
        <w:t xml:space="preserve">We’ll add both </w:t>
      </w:r>
      <w:r w:rsidRPr="006A256A">
        <w:rPr>
          <w:b/>
        </w:rPr>
        <w:t>single rocks</w:t>
      </w:r>
      <w:r>
        <w:t xml:space="preserve"> and </w:t>
      </w:r>
      <w:r w:rsidRPr="006A256A">
        <w:rPr>
          <w:b/>
        </w:rPr>
        <w:t>clusters of rocks</w:t>
      </w:r>
      <w:r>
        <w:t>.</w:t>
      </w:r>
    </w:p>
    <w:p w14:paraId="7DFFB740" w14:textId="0DA598EB" w:rsidR="00FC0A4E" w:rsidRPr="00224A87" w:rsidRDefault="00FC0A4E" w:rsidP="00FC0A4E">
      <w:pPr>
        <w:pStyle w:val="ListParagraph"/>
        <w:numPr>
          <w:ilvl w:val="0"/>
          <w:numId w:val="13"/>
        </w:numPr>
      </w:pPr>
      <w:r>
        <w:t xml:space="preserve">We’ll determine how many </w:t>
      </w:r>
      <w:r w:rsidR="009D1A94">
        <w:t>single rocks</w:t>
      </w:r>
      <w:r>
        <w:t xml:space="preserve"> and clusters </w:t>
      </w:r>
      <w:r w:rsidR="009D1A94">
        <w:t xml:space="preserve">of rocks </w:t>
      </w:r>
      <w:r>
        <w:t xml:space="preserve">to add by creating </w:t>
      </w:r>
      <w:r w:rsidRPr="00175839">
        <w:rPr>
          <w:color w:val="E7635F" w:themeColor="accent2"/>
        </w:rPr>
        <w:t>sliders</w:t>
      </w:r>
      <w:r>
        <w:rPr>
          <w:color w:val="E7635F" w:themeColor="accent2"/>
        </w:rPr>
        <w:t xml:space="preserve"> on the interface.</w:t>
      </w:r>
    </w:p>
    <w:p w14:paraId="3AA52939" w14:textId="0A106BE3" w:rsidR="0061022A" w:rsidRDefault="00EB6ABA" w:rsidP="00EB6ABA">
      <w:pPr>
        <w:pStyle w:val="ListParagraph"/>
        <w:numPr>
          <w:ilvl w:val="0"/>
          <w:numId w:val="10"/>
        </w:numPr>
      </w:pPr>
      <w:r>
        <w:t xml:space="preserve">We will make the rocks by changing the color of some of the patches in the </w:t>
      </w:r>
      <w:proofErr w:type="spellStart"/>
      <w:r>
        <w:t>NetLogo</w:t>
      </w:r>
      <w:proofErr w:type="spellEnd"/>
      <w:r>
        <w:t xml:space="preserve"> world.</w:t>
      </w:r>
    </w:p>
    <w:p w14:paraId="45FE8F78" w14:textId="1C6250FF" w:rsidR="00E77AC9" w:rsidRDefault="00CC25DA" w:rsidP="00175839">
      <w:r>
        <w:rPr>
          <w:noProof/>
        </w:rPr>
        <w:lastRenderedPageBreak/>
        <w:drawing>
          <wp:anchor distT="0" distB="0" distL="114300" distR="114300" simplePos="0" relativeHeight="251665408" behindDoc="0" locked="0" layoutInCell="1" allowOverlap="1" wp14:anchorId="18918E4C" wp14:editId="34C4B53B">
            <wp:simplePos x="0" y="0"/>
            <wp:positionH relativeFrom="margin">
              <wp:posOffset>83185</wp:posOffset>
            </wp:positionH>
            <wp:positionV relativeFrom="paragraph">
              <wp:posOffset>881380</wp:posOffset>
            </wp:positionV>
            <wp:extent cx="5449570" cy="3032125"/>
            <wp:effectExtent l="50800" t="50800" r="62230" b="41275"/>
            <wp:wrapTopAndBottom/>
            <wp:docPr id="10" nam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4.1.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303212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75839">
        <w:t xml:space="preserve">Go to the Interface tab and </w:t>
      </w:r>
      <w:r w:rsidR="0078296D">
        <w:t xml:space="preserve">select </w:t>
      </w:r>
      <w:r w:rsidR="0078296D" w:rsidRPr="0078296D">
        <w:rPr>
          <w:b/>
        </w:rPr>
        <w:t xml:space="preserve">slider </w:t>
      </w:r>
      <w:r w:rsidR="0078296D">
        <w:t>from the same dropdown menu where you made a button.</w:t>
      </w:r>
      <w:r w:rsidR="00E77AC9">
        <w:t xml:space="preserve"> Fill in the values as in the picture below.</w:t>
      </w:r>
    </w:p>
    <w:p w14:paraId="15CFB41B" w14:textId="5C3D20BC" w:rsidR="00711696" w:rsidRDefault="00711696" w:rsidP="00711696">
      <w:r>
        <w:rPr>
          <w:noProof/>
        </w:rPr>
        <mc:AlternateContent>
          <mc:Choice Requires="wps">
            <w:drawing>
              <wp:anchor distT="0" distB="0" distL="114300" distR="114300" simplePos="0" relativeHeight="251667456" behindDoc="0" locked="0" layoutInCell="1" allowOverlap="1" wp14:anchorId="38C746C3" wp14:editId="0E134F23">
                <wp:simplePos x="0" y="0"/>
                <wp:positionH relativeFrom="column">
                  <wp:posOffset>-142875</wp:posOffset>
                </wp:positionH>
                <wp:positionV relativeFrom="paragraph">
                  <wp:posOffset>3451860</wp:posOffset>
                </wp:positionV>
                <wp:extent cx="6057265" cy="1475740"/>
                <wp:effectExtent l="0" t="0" r="13335" b="22860"/>
                <wp:wrapThrough wrapText="bothSides">
                  <wp:wrapPolygon edited="0">
                    <wp:start x="0" y="0"/>
                    <wp:lineTo x="0" y="21563"/>
                    <wp:lineTo x="21557" y="21563"/>
                    <wp:lineTo x="21557"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46C3" id="Rectangle 11" o:spid="_x0000_s1027" style="position:absolute;margin-left:-11.25pt;margin-top:271.8pt;width:476.95pt;height:1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" fillcolor="#33b7d3 [3204]" strokecolor="#175c6b [1604]" strokeweight="1pt">
                <v:textbo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v:textbox>
                <w10:wrap type="through"/>
              </v:rect>
            </w:pict>
          </mc:Fallback>
        </mc:AlternateContent>
      </w:r>
    </w:p>
    <w:p w14:paraId="301DBD97" w14:textId="77777777" w:rsidR="00711696" w:rsidRDefault="00711696" w:rsidP="00711696"/>
    <w:p w14:paraId="1DA047A0" w14:textId="4A00B5C6" w:rsidR="00CC25DA" w:rsidRDefault="00CC25DA" w:rsidP="00CC25DA">
      <w:pPr>
        <w:pStyle w:val="ListParagraph"/>
        <w:numPr>
          <w:ilvl w:val="0"/>
          <w:numId w:val="12"/>
        </w:numPr>
      </w:pPr>
      <w:r>
        <w:t xml:space="preserve">Is your slider overlapping the Interface? </w:t>
      </w:r>
      <w:r w:rsidR="00E57654">
        <w:t xml:space="preserve">Do you want to adjust the size or position? </w:t>
      </w:r>
      <w:r>
        <w:t xml:space="preserve">Right-click it and choose Select. Now you can pull at the </w:t>
      </w:r>
      <w:r w:rsidR="00E57654">
        <w:t>sides to resize it or click and drag to move it around.</w:t>
      </w:r>
    </w:p>
    <w:p w14:paraId="75DC0725" w14:textId="77777777" w:rsidR="00711696" w:rsidRDefault="00711696" w:rsidP="00711696"/>
    <w:p w14:paraId="131BF5A5" w14:textId="1B21AC4F" w:rsidR="003C5A29" w:rsidRDefault="002D70B1" w:rsidP="006A256A">
      <w:r>
        <w:lastRenderedPageBreak/>
        <w:t>Create a second slider for the number of clusters of rocks. Use the values in the table below.</w:t>
      </w:r>
    </w:p>
    <w:tbl>
      <w:tblPr>
        <w:tblStyle w:val="GridTable4-Accent1"/>
        <w:tblW w:w="8895" w:type="dxa"/>
        <w:tblLook w:val="04A0" w:firstRow="1" w:lastRow="0" w:firstColumn="1" w:lastColumn="0" w:noHBand="0" w:noVBand="1"/>
      </w:tblPr>
      <w:tblGrid>
        <w:gridCol w:w="1752"/>
        <w:gridCol w:w="1854"/>
        <w:gridCol w:w="1866"/>
        <w:gridCol w:w="1928"/>
        <w:gridCol w:w="1495"/>
      </w:tblGrid>
      <w:tr w:rsidR="00C3670C" w14:paraId="644A4261" w14:textId="77777777" w:rsidTr="00C36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2ABE40A1" w14:textId="59F39804" w:rsidR="00CD7844" w:rsidRDefault="00CD7844" w:rsidP="00C3670C">
            <w:pPr>
              <w:jc w:val="center"/>
            </w:pPr>
            <w:r>
              <w:t>Global variable</w:t>
            </w:r>
          </w:p>
        </w:tc>
        <w:tc>
          <w:tcPr>
            <w:tcW w:w="1877" w:type="dxa"/>
            <w:vAlign w:val="center"/>
          </w:tcPr>
          <w:p w14:paraId="5FC23A67" w14:textId="6C0606D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39475A0F" w14:textId="3E41DF2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56C6B9" w14:textId="001B5CDA"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79124F71" w14:textId="34C5BDB6"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Value</w:t>
            </w:r>
          </w:p>
        </w:tc>
      </w:tr>
      <w:tr w:rsidR="00C3670C" w14:paraId="64FD069D" w14:textId="77777777" w:rsidTr="00647115">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0FE17848" w14:textId="5F3F12F5" w:rsidR="00CD7844" w:rsidRPr="00DC4212" w:rsidRDefault="00DC4212" w:rsidP="00DC4212">
            <w:pPr>
              <w:jc w:val="center"/>
              <w:rPr>
                <w:b w:val="0"/>
              </w:rPr>
            </w:pPr>
            <w:proofErr w:type="spellStart"/>
            <w:r>
              <w:rPr>
                <w:b w:val="0"/>
              </w:rPr>
              <w:t>clusterRocks</w:t>
            </w:r>
            <w:proofErr w:type="spellEnd"/>
          </w:p>
        </w:tc>
        <w:tc>
          <w:tcPr>
            <w:tcW w:w="1877" w:type="dxa"/>
            <w:vAlign w:val="center"/>
          </w:tcPr>
          <w:p w14:paraId="57D00AFE" w14:textId="11C71B8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3428BE3" w14:textId="1E7780F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0AFD6699" w14:textId="699BD17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50</w:t>
            </w:r>
          </w:p>
        </w:tc>
        <w:tc>
          <w:tcPr>
            <w:tcW w:w="1530" w:type="dxa"/>
            <w:vAlign w:val="center"/>
          </w:tcPr>
          <w:p w14:paraId="3655BAF9" w14:textId="19C053A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25</w:t>
            </w:r>
          </w:p>
        </w:tc>
      </w:tr>
    </w:tbl>
    <w:p w14:paraId="3A4B14F4" w14:textId="67617400" w:rsidR="00E77AC9" w:rsidRDefault="00E77AC9" w:rsidP="00175839"/>
    <w:p w14:paraId="3766E96F" w14:textId="59139DB4" w:rsidR="005C74D7" w:rsidRDefault="003E5B00" w:rsidP="00175839">
      <w:r>
        <w:t xml:space="preserve">Now that we </w:t>
      </w:r>
      <w:r w:rsidR="006B6028">
        <w:t>have our sliders, we can use their values to wrote code to place as many single rocks and clusters of rocks as we want.</w:t>
      </w:r>
      <w:r w:rsidR="00D22A8F">
        <w:t xml:space="preserve"> We’ll also update the </w:t>
      </w:r>
      <w:proofErr w:type="spellStart"/>
      <w:r w:rsidR="00D22A8F">
        <w:t>numberOfRocks</w:t>
      </w:r>
      <w:proofErr w:type="spellEnd"/>
      <w:r w:rsidR="00D22A8F">
        <w:t xml:space="preserve"> variable so we know how many rocks we have.</w:t>
      </w:r>
    </w:p>
    <w:p w14:paraId="2C5FE38B" w14:textId="671982B9" w:rsidR="00BB30FE" w:rsidRDefault="00BB30FE" w:rsidP="00175839">
      <w:pPr>
        <w:rPr>
          <w:color w:val="auto"/>
        </w:rPr>
      </w:pPr>
      <w:r>
        <w:t xml:space="preserve">As you did in </w:t>
      </w:r>
      <w:r w:rsidRPr="00BB30FE">
        <w:rPr>
          <w:b/>
          <w:color w:val="33B7D3" w:themeColor="accent1"/>
        </w:rPr>
        <w:t>2.3</w:t>
      </w:r>
      <w:r>
        <w:rPr>
          <w:color w:val="auto"/>
        </w:rPr>
        <w:t xml:space="preserve">, fill in sections of the code using the </w:t>
      </w:r>
      <w:r w:rsidR="00C42A64">
        <w:rPr>
          <w:color w:val="auto"/>
        </w:rPr>
        <w:t xml:space="preserve">following </w:t>
      </w:r>
      <w:r>
        <w:rPr>
          <w:color w:val="auto"/>
        </w:rPr>
        <w:t>picture</w:t>
      </w:r>
      <w:r w:rsidR="00204E99">
        <w:rPr>
          <w:color w:val="auto"/>
        </w:rPr>
        <w:t>s</w:t>
      </w:r>
      <w:r w:rsidR="00C42A64">
        <w:rPr>
          <w:color w:val="auto"/>
        </w:rPr>
        <w:t xml:space="preserve"> </w:t>
      </w:r>
      <w:r>
        <w:rPr>
          <w:color w:val="auto"/>
        </w:rPr>
        <w:t>as a guide. Fill in sections 4) and 5) to finish the setup procedure code.</w:t>
      </w:r>
      <w:r w:rsidR="00204E99">
        <w:rPr>
          <w:color w:val="auto"/>
        </w:rPr>
        <w:t xml:space="preserve"> Be sure to read the comments to understand what the code is doing.</w:t>
      </w:r>
    </w:p>
    <w:p w14:paraId="5F289B15" w14:textId="7DCB75A2" w:rsidR="008943CA" w:rsidRPr="008943CA" w:rsidRDefault="008943CA" w:rsidP="008943CA">
      <w:pPr>
        <w:pStyle w:val="ListParagraph"/>
        <w:numPr>
          <w:ilvl w:val="0"/>
          <w:numId w:val="12"/>
        </w:numPr>
        <w:rPr>
          <w:color w:val="auto"/>
        </w:rPr>
      </w:pPr>
      <w:r>
        <w:rPr>
          <w:color w:val="auto"/>
        </w:rPr>
        <w:t xml:space="preserve">Click the </w:t>
      </w:r>
      <w:r>
        <w:rPr>
          <w:color w:val="E7635F" w:themeColor="accent2"/>
        </w:rPr>
        <w:t xml:space="preserve">Check </w:t>
      </w:r>
      <w:r>
        <w:rPr>
          <w:color w:val="000000" w:themeColor="text1"/>
        </w:rPr>
        <w:t xml:space="preserve">button on the Code tab </w:t>
      </w:r>
      <w:r w:rsidRPr="008943CA">
        <w:rPr>
          <w:i/>
          <w:color w:val="000000" w:themeColor="text1"/>
        </w:rPr>
        <w:t>after completing a section</w:t>
      </w:r>
      <w:r>
        <w:rPr>
          <w:color w:val="000000" w:themeColor="text1"/>
        </w:rPr>
        <w:t xml:space="preserve"> to make sure there are no errors. If there is an error, </w:t>
      </w:r>
      <w:r>
        <w:rPr>
          <w:b/>
          <w:color w:val="000000" w:themeColor="text1"/>
        </w:rPr>
        <w:t>fix it</w:t>
      </w:r>
      <w:r>
        <w:rPr>
          <w:color w:val="000000" w:themeColor="text1"/>
        </w:rPr>
        <w:t xml:space="preserve"> before adding more code.</w:t>
      </w:r>
    </w:p>
    <w:p w14:paraId="31615375" w14:textId="455A91CC" w:rsidR="008943CA" w:rsidRDefault="008943CA" w:rsidP="008943CA">
      <w:pPr>
        <w:pStyle w:val="ListParagraph"/>
        <w:numPr>
          <w:ilvl w:val="0"/>
          <w:numId w:val="12"/>
        </w:numPr>
        <w:rPr>
          <w:color w:val="auto"/>
        </w:rPr>
      </w:pPr>
      <w:r>
        <w:rPr>
          <w:color w:val="auto"/>
        </w:rPr>
        <w:t>Click the setup button after completing 4). Do that again after completing 5).</w:t>
      </w:r>
    </w:p>
    <w:p w14:paraId="016CC8A8" w14:textId="05614C1E" w:rsidR="008943CA" w:rsidRPr="008943CA" w:rsidRDefault="008943CA" w:rsidP="008943CA">
      <w:pPr>
        <w:pStyle w:val="ListParagraph"/>
        <w:numPr>
          <w:ilvl w:val="0"/>
          <w:numId w:val="12"/>
        </w:numPr>
        <w:rPr>
          <w:color w:val="auto"/>
        </w:rPr>
      </w:pPr>
      <w:r>
        <w:rPr>
          <w:color w:val="auto"/>
        </w:rPr>
        <w:t>Don’t forget to save your program!</w:t>
      </w:r>
    </w:p>
    <w:p w14:paraId="34207C94" w14:textId="77777777" w:rsidR="00C42A64" w:rsidRDefault="00C42A64" w:rsidP="00175839">
      <w:pPr>
        <w:rPr>
          <w:color w:val="auto"/>
        </w:rPr>
      </w:pPr>
    </w:p>
    <w:p w14:paraId="5D581733" w14:textId="269A85FC" w:rsidR="00C42A64" w:rsidRDefault="00266E18" w:rsidP="00175839">
      <w:pPr>
        <w:rPr>
          <w:color w:val="auto"/>
        </w:rPr>
      </w:pPr>
      <w:r>
        <w:rPr>
          <w:noProof/>
          <w:color w:val="auto"/>
        </w:rPr>
        <w:lastRenderedPageBreak/>
        <w:drawing>
          <wp:anchor distT="0" distB="0" distL="114300" distR="114300" simplePos="0" relativeHeight="251668480" behindDoc="0" locked="0" layoutInCell="1" allowOverlap="1" wp14:anchorId="6A5B7DEA" wp14:editId="1631F1B8">
            <wp:simplePos x="0" y="0"/>
            <wp:positionH relativeFrom="column">
              <wp:posOffset>8890</wp:posOffset>
            </wp:positionH>
            <wp:positionV relativeFrom="paragraph">
              <wp:posOffset>486410</wp:posOffset>
            </wp:positionV>
            <wp:extent cx="6003290" cy="3075305"/>
            <wp:effectExtent l="50800" t="50800" r="41910" b="48895"/>
            <wp:wrapTopAndBottom/>
            <wp:docPr id="12" nam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4.2.png"/>
                    <pic:cNvPicPr/>
                  </pic:nvPicPr>
                  <pic:blipFill>
                    <a:blip r:embed="rId18">
                      <a:extLst>
                        <a:ext uri="{28A0092B-C50C-407E-A947-70E740481C1C}">
                          <a14:useLocalDpi xmlns:a14="http://schemas.microsoft.com/office/drawing/2010/main" val="0"/>
                        </a:ext>
                      </a:extLst>
                    </a:blip>
                    <a:stretch>
                      <a:fillRect/>
                    </a:stretch>
                  </pic:blipFill>
                  <pic:spPr>
                    <a:xfrm>
                      <a:off x="0" y="0"/>
                      <a:ext cx="6003290" cy="307530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E1A3BC2" w14:textId="3771DF91" w:rsidR="00D35A6A" w:rsidRPr="00BB30FE" w:rsidRDefault="00D35A6A" w:rsidP="00175839">
      <w:pPr>
        <w:rPr>
          <w:color w:val="auto"/>
        </w:rPr>
      </w:pPr>
    </w:p>
    <w:p w14:paraId="6095E73E" w14:textId="7D1EF1B3" w:rsidR="00D22A8F" w:rsidRDefault="003945A4" w:rsidP="00175839">
      <w:pPr>
        <w:rPr>
          <w:color w:val="000000" w:themeColor="text1"/>
        </w:rPr>
      </w:pPr>
      <w:r>
        <w:t xml:space="preserve">Notice that in 5) we </w:t>
      </w:r>
      <w:r>
        <w:rPr>
          <w:color w:val="E7635F" w:themeColor="accent2"/>
        </w:rPr>
        <w:t xml:space="preserve">set </w:t>
      </w:r>
      <w:proofErr w:type="spellStart"/>
      <w:r>
        <w:rPr>
          <w:color w:val="000000" w:themeColor="text1"/>
        </w:rPr>
        <w:t>targetPatches</w:t>
      </w:r>
      <w:proofErr w:type="spellEnd"/>
      <w:r>
        <w:rPr>
          <w:color w:val="000000" w:themeColor="text1"/>
        </w:rPr>
        <w:t xml:space="preserve"> instead of </w:t>
      </w:r>
      <w:r w:rsidRPr="0061768B">
        <w:rPr>
          <w:color w:val="E7635F" w:themeColor="accent2"/>
        </w:rPr>
        <w:t xml:space="preserve">let </w:t>
      </w:r>
      <w:proofErr w:type="spellStart"/>
      <w:r>
        <w:rPr>
          <w:color w:val="000000" w:themeColor="text1"/>
        </w:rPr>
        <w:t>targetPatches</w:t>
      </w:r>
      <w:proofErr w:type="spellEnd"/>
      <w:r w:rsidR="0061768B">
        <w:rPr>
          <w:color w:val="000000" w:themeColor="text1"/>
        </w:rPr>
        <w:t>.</w:t>
      </w:r>
      <w:r w:rsidR="004156CF">
        <w:rPr>
          <w:color w:val="000000" w:themeColor="text1"/>
        </w:rPr>
        <w:t xml:space="preserve"> </w:t>
      </w:r>
    </w:p>
    <w:p w14:paraId="7EFC7144" w14:textId="17C0EC81" w:rsidR="0061768B" w:rsidRDefault="0061768B" w:rsidP="00175839">
      <w:pPr>
        <w:rPr>
          <w:color w:val="000000" w:themeColor="text1"/>
        </w:rPr>
      </w:pPr>
      <w:r>
        <w:rPr>
          <w:color w:val="000000" w:themeColor="text1"/>
        </w:rPr>
        <w:t xml:space="preserve">When we </w:t>
      </w:r>
      <w:r w:rsidRPr="001C6881">
        <w:rPr>
          <w:b/>
          <w:color w:val="000000" w:themeColor="text1"/>
        </w:rPr>
        <w:t xml:space="preserve">let </w:t>
      </w:r>
      <w:r>
        <w:rPr>
          <w:color w:val="000000" w:themeColor="text1"/>
        </w:rPr>
        <w:t xml:space="preserve">a variable, we create it. When we </w:t>
      </w:r>
      <w:r w:rsidRPr="001C6881">
        <w:rPr>
          <w:b/>
          <w:color w:val="000000" w:themeColor="text1"/>
        </w:rPr>
        <w:t>set</w:t>
      </w:r>
      <w:r>
        <w:rPr>
          <w:color w:val="000000" w:themeColor="text1"/>
        </w:rPr>
        <w:t xml:space="preserve"> a variable, we reuse the name but change its value.</w:t>
      </w:r>
    </w:p>
    <w:p w14:paraId="272B4B1A" w14:textId="08441988" w:rsidR="004156CF" w:rsidRDefault="002E0D90" w:rsidP="00175839">
      <w:pPr>
        <w:rPr>
          <w:color w:val="000000" w:themeColor="text1"/>
        </w:rPr>
      </w:pPr>
      <w:r>
        <w:rPr>
          <w:noProof/>
          <w:color w:val="000000" w:themeColor="text1"/>
        </w:rPr>
        <w:drawing>
          <wp:inline distT="0" distB="0" distL="0" distR="0" wp14:anchorId="37941CB2" wp14:editId="7152B11E">
            <wp:extent cx="6063906" cy="2441211"/>
            <wp:effectExtent l="50800" t="50800" r="57785" b="48260"/>
            <wp:docPr id="13" nam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3.png"/>
                    <pic:cNvPicPr/>
                  </pic:nvPicPr>
                  <pic:blipFill>
                    <a:blip r:embed="rId19">
                      <a:extLst>
                        <a:ext uri="{28A0092B-C50C-407E-A947-70E740481C1C}">
                          <a14:useLocalDpi xmlns:a14="http://schemas.microsoft.com/office/drawing/2010/main" val="0"/>
                        </a:ext>
                      </a:extLst>
                    </a:blip>
                    <a:stretch>
                      <a:fillRect/>
                    </a:stretch>
                  </pic:blipFill>
                  <pic:spPr>
                    <a:xfrm>
                      <a:off x="0" y="0"/>
                      <a:ext cx="6063906" cy="2441211"/>
                    </a:xfrm>
                    <a:prstGeom prst="rect">
                      <a:avLst/>
                    </a:prstGeom>
                    <a:ln w="38100">
                      <a:solidFill>
                        <a:schemeClr val="accent1"/>
                      </a:solidFill>
                    </a:ln>
                  </pic:spPr>
                </pic:pic>
              </a:graphicData>
            </a:graphic>
          </wp:inline>
        </w:drawing>
      </w:r>
    </w:p>
    <w:p w14:paraId="3E5D4958" w14:textId="2D2ED363" w:rsidR="0053492E" w:rsidRDefault="002E0D90" w:rsidP="007B35A5">
      <w:pPr>
        <w:pStyle w:val="Footer"/>
        <w:jc w:val="center"/>
      </w:pPr>
      <w:r>
        <w:lastRenderedPageBreak/>
        <w:t xml:space="preserve">GREAT JOB! You completed </w:t>
      </w:r>
      <w:r w:rsidR="0053492E">
        <w:t>Section 2</w:t>
      </w:r>
      <w:r w:rsidR="007B35A5">
        <w:t>.</w:t>
      </w:r>
    </w:p>
    <w:p w14:paraId="3F9A266D" w14:textId="6C54B348" w:rsidR="0061768B" w:rsidRPr="003945A4" w:rsidRDefault="00266E18" w:rsidP="0053492E">
      <w:pPr>
        <w:pStyle w:val="Footer"/>
      </w:pPr>
      <w:r>
        <w:rPr>
          <w:noProof/>
        </w:rPr>
        <w:drawing>
          <wp:anchor distT="0" distB="0" distL="114300" distR="114300" simplePos="0" relativeHeight="251669504" behindDoc="0" locked="0" layoutInCell="1" allowOverlap="1" wp14:anchorId="266BB6B5" wp14:editId="086EB3EA">
            <wp:simplePos x="0" y="0"/>
            <wp:positionH relativeFrom="column">
              <wp:posOffset>57150</wp:posOffset>
            </wp:positionH>
            <wp:positionV relativeFrom="paragraph">
              <wp:posOffset>390525</wp:posOffset>
            </wp:positionV>
            <wp:extent cx="5449570" cy="4706620"/>
            <wp:effectExtent l="50800" t="50800" r="62230" b="43180"/>
            <wp:wrapTopAndBottom/>
            <wp:docPr id="14" nam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4.png"/>
                    <pic:cNvPicPr/>
                  </pic:nvPicPr>
                  <pic:blipFill>
                    <a:blip r:embed="rId20">
                      <a:extLst>
                        <a:ext uri="{28A0092B-C50C-407E-A947-70E740481C1C}">
                          <a14:useLocalDpi xmlns:a14="http://schemas.microsoft.com/office/drawing/2010/main" val="0"/>
                        </a:ext>
                      </a:extLst>
                    </a:blip>
                    <a:stretch>
                      <a:fillRect/>
                    </a:stretch>
                  </pic:blipFill>
                  <pic:spPr>
                    <a:xfrm>
                      <a:off x="0" y="0"/>
                      <a:ext cx="5449570" cy="47066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2E0D90">
        <w:t xml:space="preserve"> </w:t>
      </w:r>
    </w:p>
    <w:p w14:paraId="35F7451E" w14:textId="26F27E6F" w:rsidR="00C5376F" w:rsidRDefault="00225453" w:rsidP="00C5376F">
      <w:r>
        <w:rPr>
          <w:noProof/>
        </w:rPr>
        <mc:AlternateContent>
          <mc:Choice Requires="wps">
            <w:drawing>
              <wp:anchor distT="0" distB="0" distL="114300" distR="114300" simplePos="0" relativeHeight="251670528" behindDoc="0" locked="0" layoutInCell="1" allowOverlap="1" wp14:anchorId="3FE91D60" wp14:editId="4D3F507F">
                <wp:simplePos x="0" y="0"/>
                <wp:positionH relativeFrom="column">
                  <wp:posOffset>82550</wp:posOffset>
                </wp:positionH>
                <wp:positionV relativeFrom="paragraph">
                  <wp:posOffset>5031740</wp:posOffset>
                </wp:positionV>
                <wp:extent cx="5486400" cy="1717040"/>
                <wp:effectExtent l="0" t="0" r="25400" b="35560"/>
                <wp:wrapThrough wrapText="bothSides">
                  <wp:wrapPolygon edited="0">
                    <wp:start x="500" y="0"/>
                    <wp:lineTo x="0" y="1598"/>
                    <wp:lineTo x="0" y="20769"/>
                    <wp:lineTo x="500" y="21728"/>
                    <wp:lineTo x="21100" y="21728"/>
                    <wp:lineTo x="21600" y="20769"/>
                    <wp:lineTo x="21600" y="1598"/>
                    <wp:lineTo x="21100" y="0"/>
                    <wp:lineTo x="500" y="0"/>
                  </wp:wrapPolygon>
                </wp:wrapThrough>
                <wp:docPr id="15" name="Rounded Rectangle 15"/>
                <wp:cNvGraphicFramePr/>
                <a:graphic xmlns:a="http://schemas.openxmlformats.org/drawingml/2006/main">
                  <a:graphicData uri="http://schemas.microsoft.com/office/word/2010/wordprocessingShape">
                    <wps:wsp>
                      <wps:cNvSpPr/>
                      <wps:spPr>
                        <a:xfrm>
                          <a:off x="0" y="0"/>
                          <a:ext cx="5486400" cy="17170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E91D60" id="Rounded Rectangle 15" o:spid="_x0000_s1028" style="position:absolute;margin-left:6.5pt;margin-top:396.2pt;width:6in;height:135.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" fillcolor="#e7635f [3205]" strokecolor="#8d1815 [1605]" strokeweight="1pt">
                <v:stroke joinstyle="miter"/>
                <v:textbo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v:textbox>
                <w10:wrap type="through"/>
              </v:roundrect>
            </w:pict>
          </mc:Fallback>
        </mc:AlternateContent>
      </w:r>
    </w:p>
    <w:p w14:paraId="3B102325" w14:textId="7D896478" w:rsidR="00225453" w:rsidRDefault="00225453" w:rsidP="00C5376F"/>
    <w:p w14:paraId="6409831B" w14:textId="593F82BC" w:rsidR="009B127D" w:rsidRDefault="00C5376F" w:rsidP="00901950">
      <w:pPr>
        <w:pStyle w:val="Heading1"/>
      </w:pPr>
      <w:r>
        <w:lastRenderedPageBreak/>
        <w:t>Get those robots running!</w:t>
      </w:r>
    </w:p>
    <w:p w14:paraId="0FC5618C" w14:textId="223BFA9F" w:rsidR="00AB30D2" w:rsidRPr="00AB30D2" w:rsidRDefault="00AB30D2" w:rsidP="00AB30D2">
      <w:pPr>
        <w:pStyle w:val="Heading2"/>
      </w:pPr>
      <w:r>
        <w:t>overview</w:t>
      </w:r>
    </w:p>
    <w:p w14:paraId="74B98505" w14:textId="36AA5EB6" w:rsidR="008427F4" w:rsidRDefault="00BA34AF" w:rsidP="004F6B3D">
      <w:r>
        <w:rPr>
          <w:noProof/>
        </w:rPr>
        <w:drawing>
          <wp:anchor distT="0" distB="0" distL="114300" distR="114300" simplePos="0" relativeHeight="251671552" behindDoc="0" locked="0" layoutInCell="1" allowOverlap="1" wp14:anchorId="46D727FE" wp14:editId="24BBB4E9">
            <wp:simplePos x="0" y="0"/>
            <wp:positionH relativeFrom="column">
              <wp:posOffset>83185</wp:posOffset>
            </wp:positionH>
            <wp:positionV relativeFrom="paragraph">
              <wp:posOffset>1388745</wp:posOffset>
            </wp:positionV>
            <wp:extent cx="5449570" cy="5449570"/>
            <wp:effectExtent l="0" t="0" r="11430" b="11430"/>
            <wp:wrapTopAndBottom/>
            <wp:docPr id="3" name="confusedSwarm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edSwarmie.png"/>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49570" cy="5449570"/>
                    </a:xfrm>
                    <a:prstGeom prst="rect">
                      <a:avLst/>
                    </a:prstGeom>
                  </pic:spPr>
                </pic:pic>
              </a:graphicData>
            </a:graphic>
            <wp14:sizeRelH relativeFrom="page">
              <wp14:pctWidth>0</wp14:pctWidth>
            </wp14:sizeRelH>
            <wp14:sizeRelV relativeFrom="page">
              <wp14:pctHeight>0</wp14:pctHeight>
            </wp14:sizeRelV>
          </wp:anchor>
        </w:drawing>
      </w:r>
      <w:r w:rsidR="00EF195B">
        <w:t xml:space="preserve">Now we have our </w:t>
      </w:r>
      <w:proofErr w:type="spellStart"/>
      <w:r w:rsidR="00AD0C68">
        <w:t>Swarmie</w:t>
      </w:r>
      <w:proofErr w:type="spellEnd"/>
      <w:r w:rsidR="00AD0C68">
        <w:t xml:space="preserve"> </w:t>
      </w:r>
      <w:r w:rsidR="00EF195B">
        <w:t xml:space="preserve">robots and rocks…but how do we make the robots </w:t>
      </w:r>
      <w:r w:rsidR="00AD0C68">
        <w:t xml:space="preserve">move around? How do we make them </w:t>
      </w:r>
      <w:r w:rsidR="00EF195B">
        <w:t xml:space="preserve">pick up the rocks? </w:t>
      </w:r>
      <w:r w:rsidR="005B254E">
        <w:t>How do they know where the base is to bring the rocks back? And how do robots know when there aren’t any rocks left and they should stop searching?</w:t>
      </w:r>
    </w:p>
    <w:p w14:paraId="460C2BCA" w14:textId="347F9C76" w:rsidR="000B33E7" w:rsidRPr="00656CEB" w:rsidRDefault="00BA34AF" w:rsidP="00656CEB">
      <w:pPr>
        <w:jc w:val="center"/>
        <w:rPr>
          <w:i/>
          <w:color w:val="7F7F7F" w:themeColor="text1" w:themeTint="80"/>
        </w:rPr>
      </w:pPr>
      <w:r w:rsidRPr="008F6434">
        <w:rPr>
          <w:i/>
          <w:color w:val="7F7F7F" w:themeColor="text1" w:themeTint="80"/>
        </w:rPr>
        <w:t>Photo courtesy of NASA</w:t>
      </w:r>
    </w:p>
    <w:p w14:paraId="686029A8" w14:textId="585AAA0B" w:rsidR="00CD24DA" w:rsidRDefault="000B33E7" w:rsidP="004F6B3D">
      <w:pPr>
        <w:rPr>
          <w:color w:val="000000" w:themeColor="text1"/>
        </w:rPr>
      </w:pPr>
      <w:r>
        <w:lastRenderedPageBreak/>
        <w:t xml:space="preserve">Scroll down below the setup procedure that you have just written. You will find a </w:t>
      </w:r>
      <w:r w:rsidRPr="000B33E7">
        <w:rPr>
          <w:color w:val="E7635F" w:themeColor="accent2"/>
        </w:rPr>
        <w:t>go</w:t>
      </w:r>
      <w:r w:rsidR="00602B52">
        <w:t xml:space="preserve"> procedure. In this section, we will complete </w:t>
      </w:r>
      <w:r w:rsidR="00974D60">
        <w:t>this</w:t>
      </w:r>
      <w:r w:rsidR="00602B52">
        <w:rPr>
          <w:color w:val="E7635F" w:themeColor="accent2"/>
        </w:rPr>
        <w:t xml:space="preserve"> </w:t>
      </w:r>
      <w:r w:rsidR="00602B52" w:rsidRPr="00974D60">
        <w:rPr>
          <w:color w:val="000000" w:themeColor="text1"/>
        </w:rPr>
        <w:t>procedure</w:t>
      </w:r>
      <w:r w:rsidR="001C717A">
        <w:rPr>
          <w:color w:val="000000" w:themeColor="text1"/>
        </w:rPr>
        <w:t>.</w:t>
      </w:r>
    </w:p>
    <w:p w14:paraId="297E4921" w14:textId="3E40DC3D" w:rsidR="00DF22EA" w:rsidRDefault="00DF22EA" w:rsidP="00CD24DA">
      <w:pPr>
        <w:pStyle w:val="ListParagraph"/>
        <w:numPr>
          <w:ilvl w:val="0"/>
          <w:numId w:val="14"/>
        </w:numPr>
        <w:rPr>
          <w:color w:val="000000" w:themeColor="text1"/>
        </w:rPr>
      </w:pPr>
      <w:r>
        <w:rPr>
          <w:color w:val="000000" w:themeColor="text1"/>
        </w:rPr>
        <w:t>We’ll add a button to the interface to run the procedure.</w:t>
      </w:r>
    </w:p>
    <w:p w14:paraId="1DE85AF1" w14:textId="668651A5" w:rsidR="00CD24DA" w:rsidRDefault="00D61CEE" w:rsidP="00CD24DA">
      <w:pPr>
        <w:pStyle w:val="ListParagraph"/>
        <w:numPr>
          <w:ilvl w:val="0"/>
          <w:numId w:val="14"/>
        </w:numPr>
        <w:rPr>
          <w:color w:val="000000" w:themeColor="text1"/>
        </w:rPr>
      </w:pPr>
      <w:r>
        <w:rPr>
          <w:color w:val="000000" w:themeColor="text1"/>
        </w:rPr>
        <w:t>T</w:t>
      </w:r>
      <w:r w:rsidR="00CD24DA">
        <w:rPr>
          <w:color w:val="000000" w:themeColor="text1"/>
        </w:rPr>
        <w:t xml:space="preserve">he robots </w:t>
      </w:r>
      <w:r>
        <w:rPr>
          <w:color w:val="000000" w:themeColor="text1"/>
        </w:rPr>
        <w:t xml:space="preserve">will </w:t>
      </w:r>
      <w:r w:rsidR="00CD24DA">
        <w:rPr>
          <w:color w:val="000000" w:themeColor="text1"/>
        </w:rPr>
        <w:t>move around</w:t>
      </w:r>
      <w:r>
        <w:rPr>
          <w:color w:val="000000" w:themeColor="text1"/>
        </w:rPr>
        <w:t xml:space="preserve"> in a biologically-inspired way</w:t>
      </w:r>
      <w:r w:rsidR="00CD24DA">
        <w:rPr>
          <w:color w:val="000000" w:themeColor="text1"/>
        </w:rPr>
        <w:t>.</w:t>
      </w:r>
    </w:p>
    <w:p w14:paraId="2F71BE33" w14:textId="49F713D0" w:rsidR="00CD24DA" w:rsidRDefault="00CD24DA" w:rsidP="00CD24DA">
      <w:pPr>
        <w:pStyle w:val="ListParagraph"/>
        <w:numPr>
          <w:ilvl w:val="0"/>
          <w:numId w:val="14"/>
        </w:numPr>
        <w:rPr>
          <w:color w:val="000000" w:themeColor="text1"/>
        </w:rPr>
      </w:pPr>
      <w:r>
        <w:rPr>
          <w:color w:val="000000" w:themeColor="text1"/>
        </w:rPr>
        <w:t>We’ll make the robot recognize when it finds a rock and have the robot pick up the rock</w:t>
      </w:r>
      <w:r w:rsidR="00D61CEE">
        <w:rPr>
          <w:color w:val="000000" w:themeColor="text1"/>
        </w:rPr>
        <w:t xml:space="preserve"> and drop it off at the base</w:t>
      </w:r>
      <w:r>
        <w:rPr>
          <w:color w:val="000000" w:themeColor="text1"/>
        </w:rPr>
        <w:t>.</w:t>
      </w:r>
    </w:p>
    <w:p w14:paraId="430C8FE2" w14:textId="5EA1B8ED" w:rsidR="009C62EF" w:rsidRDefault="00CD24DA" w:rsidP="009C62EF">
      <w:pPr>
        <w:pStyle w:val="ListParagraph"/>
        <w:numPr>
          <w:ilvl w:val="0"/>
          <w:numId w:val="14"/>
        </w:numPr>
        <w:rPr>
          <w:color w:val="000000" w:themeColor="text1"/>
        </w:rPr>
      </w:pPr>
      <w:r>
        <w:rPr>
          <w:color w:val="000000" w:themeColor="text1"/>
        </w:rPr>
        <w:t>The robots will stop searching for rocks when no mor</w:t>
      </w:r>
      <w:r w:rsidR="009C62EF">
        <w:rPr>
          <w:color w:val="000000" w:themeColor="text1"/>
        </w:rPr>
        <w:t>e rocks remain.</w:t>
      </w:r>
    </w:p>
    <w:p w14:paraId="5AEA03D4" w14:textId="2829D828" w:rsidR="009C62EF" w:rsidRPr="009C62EF" w:rsidRDefault="006A7458" w:rsidP="006A7458">
      <w:pPr>
        <w:pStyle w:val="Heading2"/>
      </w:pPr>
      <w:r>
        <w:t>the wiggle walk/correlated random walk</w:t>
      </w:r>
    </w:p>
    <w:p w14:paraId="66D8C296" w14:textId="76F6FD01" w:rsidR="007B2C0B" w:rsidRDefault="00DB5901" w:rsidP="007B2C0B">
      <w:pPr>
        <w:rPr>
          <w:b/>
          <w:color w:val="000000" w:themeColor="text1"/>
        </w:rPr>
      </w:pPr>
      <w:r>
        <w:rPr>
          <w:noProof/>
          <w:color w:val="000000" w:themeColor="text1"/>
        </w:rPr>
        <w:drawing>
          <wp:anchor distT="0" distB="0" distL="114300" distR="114300" simplePos="0" relativeHeight="251680768" behindDoc="0" locked="0" layoutInCell="1" allowOverlap="1" wp14:anchorId="2F25B4E3" wp14:editId="74A1184A">
            <wp:simplePos x="0" y="0"/>
            <wp:positionH relativeFrom="margin">
              <wp:align>center</wp:align>
            </wp:positionH>
            <wp:positionV relativeFrom="paragraph">
              <wp:posOffset>1219835</wp:posOffset>
            </wp:positionV>
            <wp:extent cx="3249295" cy="2174240"/>
            <wp:effectExtent l="50800" t="50800" r="52705" b="60960"/>
            <wp:wrapTopAndBottom/>
            <wp:docPr id="21" nam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1.png"/>
                    <pic:cNvPicPr/>
                  </pic:nvPicPr>
                  <pic:blipFill>
                    <a:blip r:embed="rId23" r:link="rId24">
                      <a:extLst>
                        <a:ext uri="{28A0092B-C50C-407E-A947-70E740481C1C}">
                          <a14:useLocalDpi xmlns:a14="http://schemas.microsoft.com/office/drawing/2010/main" val="0"/>
                        </a:ext>
                      </a:extLst>
                    </a:blip>
                    <a:stretch>
                      <a:fillRect/>
                    </a:stretch>
                  </pic:blipFill>
                  <pic:spPr>
                    <a:xfrm>
                      <a:off x="0" y="0"/>
                      <a:ext cx="3249295" cy="2174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2C0B">
        <w:rPr>
          <w:color w:val="000000" w:themeColor="text1"/>
        </w:rPr>
        <w:t xml:space="preserve">Make a </w:t>
      </w:r>
      <w:r w:rsidR="007B2C0B">
        <w:rPr>
          <w:color w:val="E7635F" w:themeColor="accent2"/>
        </w:rPr>
        <w:t xml:space="preserve">go </w:t>
      </w:r>
      <w:r w:rsidR="007B2C0B">
        <w:rPr>
          <w:color w:val="000000" w:themeColor="text1"/>
        </w:rPr>
        <w:t xml:space="preserve">button on the interface now. </w:t>
      </w:r>
      <w:r w:rsidR="007B2C0B" w:rsidRPr="007B2C0B">
        <w:rPr>
          <w:b/>
          <w:color w:val="000000" w:themeColor="text1"/>
        </w:rPr>
        <w:t>This time, make sure the forever box is checked.</w:t>
      </w:r>
      <w:r w:rsidR="007B2C0B">
        <w:rPr>
          <w:b/>
          <w:color w:val="000000" w:themeColor="text1"/>
        </w:rPr>
        <w:t xml:space="preserve"> </w:t>
      </w:r>
      <w:r w:rsidR="00B41463" w:rsidRPr="009D5766">
        <w:rPr>
          <w:color w:val="000000" w:themeColor="text1"/>
        </w:rPr>
        <w:t>(</w:t>
      </w:r>
      <w:r w:rsidR="007B2C0B">
        <w:rPr>
          <w:color w:val="000000" w:themeColor="text1"/>
        </w:rPr>
        <w:t>See the picture below.</w:t>
      </w:r>
      <w:r w:rsidR="00B41463">
        <w:rPr>
          <w:color w:val="000000" w:themeColor="text1"/>
        </w:rPr>
        <w:t>)</w:t>
      </w:r>
      <w:r w:rsidR="009D5766">
        <w:rPr>
          <w:color w:val="000000" w:themeColor="text1"/>
        </w:rPr>
        <w:t xml:space="preserve"> When the forever box is checked, </w:t>
      </w:r>
      <w:r w:rsidR="009D5766" w:rsidRPr="00037C30">
        <w:rPr>
          <w:b/>
          <w:color w:val="E7635F" w:themeColor="accent2"/>
        </w:rPr>
        <w:t>the program will repeat the code in that procedure until you click the button again to stop it</w:t>
      </w:r>
      <w:r w:rsidR="009D5766" w:rsidRPr="00037C30">
        <w:rPr>
          <w:b/>
          <w:color w:val="000000" w:themeColor="text1"/>
        </w:rPr>
        <w:t>.</w:t>
      </w:r>
      <w:r w:rsidR="00037C30">
        <w:rPr>
          <w:b/>
          <w:color w:val="000000" w:themeColor="text1"/>
        </w:rPr>
        <w:t xml:space="preserve"> </w:t>
      </w:r>
    </w:p>
    <w:p w14:paraId="639C1FC9" w14:textId="6196F30C" w:rsidR="0032469B" w:rsidRPr="00037C30" w:rsidRDefault="0032469B" w:rsidP="007B2C0B">
      <w:pPr>
        <w:rPr>
          <w:color w:val="000000" w:themeColor="text1"/>
        </w:rPr>
      </w:pPr>
    </w:p>
    <w:p w14:paraId="0913E2C3" w14:textId="77777777" w:rsidR="0007455E" w:rsidRDefault="00CD24DA" w:rsidP="00CD24DA">
      <w:r>
        <w:t>Let’s start with the basics.</w:t>
      </w:r>
      <w:r>
        <w:t xml:space="preserve"> The robots need to move around. </w:t>
      </w:r>
      <w:r w:rsidR="0007455E">
        <w:t xml:space="preserve">How should we have them move? Well, since the </w:t>
      </w:r>
      <w:proofErr w:type="spellStart"/>
      <w:r w:rsidR="0007455E">
        <w:t>Swarmies</w:t>
      </w:r>
      <w:proofErr w:type="spellEnd"/>
      <w:r w:rsidR="0007455E">
        <w:t xml:space="preserve"> are biologically-inspired, we should look to nature for inspiration. </w:t>
      </w:r>
      <w:r w:rsidR="0007455E">
        <w:lastRenderedPageBreak/>
        <w:t>Animals in nature move many different ways. Look at the table below to learn more about animal movement.</w:t>
      </w:r>
    </w:p>
    <w:tbl>
      <w:tblPr>
        <w:tblStyle w:val="GridTable4-Accent1"/>
        <w:tblW w:w="9885" w:type="dxa"/>
        <w:tblLook w:val="04A0" w:firstRow="1" w:lastRow="0" w:firstColumn="1" w:lastColumn="0" w:noHBand="0" w:noVBand="1"/>
      </w:tblPr>
      <w:tblGrid>
        <w:gridCol w:w="2016"/>
        <w:gridCol w:w="1637"/>
        <w:gridCol w:w="2183"/>
        <w:gridCol w:w="4049"/>
      </w:tblGrid>
      <w:tr w:rsidR="00186D22" w14:paraId="2388EF47" w14:textId="77777777" w:rsidTr="00186D22">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73D5B9CC" w14:textId="0324D597" w:rsidR="00186D22" w:rsidRDefault="00186D22" w:rsidP="0007455E">
            <w:pPr>
              <w:jc w:val="center"/>
            </w:pPr>
            <w:r>
              <w:t>name</w:t>
            </w:r>
          </w:p>
        </w:tc>
        <w:tc>
          <w:tcPr>
            <w:tcW w:w="1637" w:type="dxa"/>
            <w:vAlign w:val="center"/>
          </w:tcPr>
          <w:p w14:paraId="6945C656" w14:textId="6F51DDE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behavior</w:t>
            </w:r>
          </w:p>
        </w:tc>
        <w:tc>
          <w:tcPr>
            <w:tcW w:w="2183" w:type="dxa"/>
          </w:tcPr>
          <w:p w14:paraId="709A7E8D" w14:textId="7B0E340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is it used for</w:t>
            </w:r>
          </w:p>
        </w:tc>
        <w:tc>
          <w:tcPr>
            <w:tcW w:w="4049" w:type="dxa"/>
            <w:vAlign w:val="center"/>
          </w:tcPr>
          <w:p w14:paraId="34D6BB91" w14:textId="76ECAC4A"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does it look like</w:t>
            </w:r>
          </w:p>
        </w:tc>
      </w:tr>
      <w:tr w:rsidR="00186D22" w14:paraId="2484F3FB" w14:textId="77777777" w:rsidTr="00186D22">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57504C36" w14:textId="3722A6A5" w:rsidR="00186D22" w:rsidRPr="0007455E" w:rsidRDefault="00186D22" w:rsidP="001A257D">
            <w:pPr>
              <w:jc w:val="center"/>
            </w:pPr>
            <w:r w:rsidRPr="0007455E">
              <w:t>random walk</w:t>
            </w:r>
          </w:p>
        </w:tc>
        <w:tc>
          <w:tcPr>
            <w:tcW w:w="1637" w:type="dxa"/>
            <w:vAlign w:val="center"/>
          </w:tcPr>
          <w:p w14:paraId="3E889027" w14:textId="5A61B5D6"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steps have no relationship to the previous step</w:t>
            </w:r>
          </w:p>
        </w:tc>
        <w:tc>
          <w:tcPr>
            <w:tcW w:w="2183" w:type="dxa"/>
            <w:vAlign w:val="center"/>
          </w:tcPr>
          <w:p w14:paraId="01D8D10E" w14:textId="1F9986B8" w:rsidR="00186D22" w:rsidRPr="00186D22" w:rsidRDefault="00186D22" w:rsidP="00186D22">
            <w:pPr>
              <w:jc w:val="center"/>
              <w:cnfStyle w:val="000000100000" w:firstRow="0" w:lastRow="0" w:firstColumn="0" w:lastColumn="0" w:oddVBand="0" w:evenVBand="0" w:oddHBand="1" w:evenHBand="0" w:firstRowFirstColumn="0" w:firstRowLastColumn="0" w:lastRowFirstColumn="0" w:lastRowLastColumn="0"/>
              <w:rPr>
                <w:noProof/>
              </w:rPr>
            </w:pPr>
            <w:r w:rsidRPr="00186D22">
              <w:rPr>
                <w:noProof/>
              </w:rPr>
              <w:t>tight search of an area</w:t>
            </w:r>
          </w:p>
        </w:tc>
        <w:tc>
          <w:tcPr>
            <w:tcW w:w="4049" w:type="dxa"/>
          </w:tcPr>
          <w:p w14:paraId="180F0E86" w14:textId="71F5E82C"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6672" behindDoc="0" locked="0" layoutInCell="1" allowOverlap="1" wp14:anchorId="201A7AE8" wp14:editId="39B1B3E2">
                      <wp:simplePos x="0" y="0"/>
                      <wp:positionH relativeFrom="column">
                        <wp:posOffset>422275</wp:posOffset>
                      </wp:positionH>
                      <wp:positionV relativeFrom="paragraph">
                        <wp:posOffset>253365</wp:posOffset>
                      </wp:positionV>
                      <wp:extent cx="1702435" cy="535940"/>
                      <wp:effectExtent l="0" t="0" r="24765" b="22860"/>
                      <wp:wrapNone/>
                      <wp:docPr id="17" name="Freeform 17"/>
                      <wp:cNvGraphicFramePr/>
                      <a:graphic xmlns:a="http://schemas.openxmlformats.org/drawingml/2006/main">
                        <a:graphicData uri="http://schemas.microsoft.com/office/word/2010/wordprocessingShape">
                          <wps:wsp>
                            <wps:cNvSpPr/>
                            <wps:spPr>
                              <a:xfrm>
                                <a:off x="0" y="0"/>
                                <a:ext cx="1702435" cy="535940"/>
                              </a:xfrm>
                              <a:custGeom>
                                <a:avLst/>
                                <a:gdLst>
                                  <a:gd name="connsiteX0" fmla="*/ 0 w 2146710"/>
                                  <a:gd name="connsiteY0" fmla="*/ 350776 h 592603"/>
                                  <a:gd name="connsiteX1" fmla="*/ 139700 w 2146710"/>
                                  <a:gd name="connsiteY1" fmla="*/ 223776 h 592603"/>
                                  <a:gd name="connsiteX2" fmla="*/ 190500 w 2146710"/>
                                  <a:gd name="connsiteY2" fmla="*/ 211076 h 592603"/>
                                  <a:gd name="connsiteX3" fmla="*/ 406400 w 2146710"/>
                                  <a:gd name="connsiteY3" fmla="*/ 236476 h 592603"/>
                                  <a:gd name="connsiteX4" fmla="*/ 457200 w 2146710"/>
                                  <a:gd name="connsiteY4" fmla="*/ 261876 h 592603"/>
                                  <a:gd name="connsiteX5" fmla="*/ 469900 w 2146710"/>
                                  <a:gd name="connsiteY5" fmla="*/ 299976 h 592603"/>
                                  <a:gd name="connsiteX6" fmla="*/ 419100 w 2146710"/>
                                  <a:gd name="connsiteY6" fmla="*/ 363476 h 592603"/>
                                  <a:gd name="connsiteX7" fmla="*/ 342900 w 2146710"/>
                                  <a:gd name="connsiteY7" fmla="*/ 388876 h 592603"/>
                                  <a:gd name="connsiteX8" fmla="*/ 266700 w 2146710"/>
                                  <a:gd name="connsiteY8" fmla="*/ 312676 h 592603"/>
                                  <a:gd name="connsiteX9" fmla="*/ 152400 w 2146710"/>
                                  <a:gd name="connsiteY9" fmla="*/ 172976 h 592603"/>
                                  <a:gd name="connsiteX10" fmla="*/ 101600 w 2146710"/>
                                  <a:gd name="connsiteY10" fmla="*/ 134876 h 592603"/>
                                  <a:gd name="connsiteX11" fmla="*/ 63500 w 2146710"/>
                                  <a:gd name="connsiteY11" fmla="*/ 122176 h 592603"/>
                                  <a:gd name="connsiteX12" fmla="*/ 63500 w 2146710"/>
                                  <a:gd name="connsiteY12" fmla="*/ 338076 h 592603"/>
                                  <a:gd name="connsiteX13" fmla="*/ 139700 w 2146710"/>
                                  <a:gd name="connsiteY13" fmla="*/ 376176 h 592603"/>
                                  <a:gd name="connsiteX14" fmla="*/ 317500 w 2146710"/>
                                  <a:gd name="connsiteY14" fmla="*/ 414276 h 592603"/>
                                  <a:gd name="connsiteX15" fmla="*/ 546100 w 2146710"/>
                                  <a:gd name="connsiteY15" fmla="*/ 401576 h 592603"/>
                                  <a:gd name="connsiteX16" fmla="*/ 558800 w 2146710"/>
                                  <a:gd name="connsiteY16" fmla="*/ 350776 h 592603"/>
                                  <a:gd name="connsiteX17" fmla="*/ 495300 w 2146710"/>
                                  <a:gd name="connsiteY17" fmla="*/ 299976 h 592603"/>
                                  <a:gd name="connsiteX18" fmla="*/ 508000 w 2146710"/>
                                  <a:gd name="connsiteY18" fmla="*/ 363476 h 592603"/>
                                  <a:gd name="connsiteX19" fmla="*/ 571500 w 2146710"/>
                                  <a:gd name="connsiteY19" fmla="*/ 414276 h 592603"/>
                                  <a:gd name="connsiteX20" fmla="*/ 812800 w 2146710"/>
                                  <a:gd name="connsiteY20" fmla="*/ 503176 h 592603"/>
                                  <a:gd name="connsiteX21" fmla="*/ 939800 w 2146710"/>
                                  <a:gd name="connsiteY21" fmla="*/ 477776 h 592603"/>
                                  <a:gd name="connsiteX22" fmla="*/ 952500 w 2146710"/>
                                  <a:gd name="connsiteY22" fmla="*/ 350776 h 592603"/>
                                  <a:gd name="connsiteX23" fmla="*/ 825500 w 2146710"/>
                                  <a:gd name="connsiteY23" fmla="*/ 236476 h 592603"/>
                                  <a:gd name="connsiteX24" fmla="*/ 749300 w 2146710"/>
                                  <a:gd name="connsiteY24" fmla="*/ 223776 h 592603"/>
                                  <a:gd name="connsiteX25" fmla="*/ 520700 w 2146710"/>
                                  <a:gd name="connsiteY25" fmla="*/ 261876 h 592603"/>
                                  <a:gd name="connsiteX26" fmla="*/ 444500 w 2146710"/>
                                  <a:gd name="connsiteY26" fmla="*/ 338076 h 592603"/>
                                  <a:gd name="connsiteX27" fmla="*/ 393700 w 2146710"/>
                                  <a:gd name="connsiteY27" fmla="*/ 426976 h 592603"/>
                                  <a:gd name="connsiteX28" fmla="*/ 304800 w 2146710"/>
                                  <a:gd name="connsiteY28" fmla="*/ 414276 h 592603"/>
                                  <a:gd name="connsiteX29" fmla="*/ 279400 w 2146710"/>
                                  <a:gd name="connsiteY29" fmla="*/ 376176 h 592603"/>
                                  <a:gd name="connsiteX30" fmla="*/ 355600 w 2146710"/>
                                  <a:gd name="connsiteY30" fmla="*/ 287276 h 592603"/>
                                  <a:gd name="connsiteX31" fmla="*/ 558800 w 2146710"/>
                                  <a:gd name="connsiteY31" fmla="*/ 223776 h 592603"/>
                                  <a:gd name="connsiteX32" fmla="*/ 698500 w 2146710"/>
                                  <a:gd name="connsiteY32" fmla="*/ 249176 h 592603"/>
                                  <a:gd name="connsiteX33" fmla="*/ 774700 w 2146710"/>
                                  <a:gd name="connsiteY33" fmla="*/ 325376 h 592603"/>
                                  <a:gd name="connsiteX34" fmla="*/ 787400 w 2146710"/>
                                  <a:gd name="connsiteY34" fmla="*/ 388876 h 592603"/>
                                  <a:gd name="connsiteX35" fmla="*/ 800100 w 2146710"/>
                                  <a:gd name="connsiteY35" fmla="*/ 439676 h 592603"/>
                                  <a:gd name="connsiteX36" fmla="*/ 787400 w 2146710"/>
                                  <a:gd name="connsiteY36" fmla="*/ 515876 h 592603"/>
                                  <a:gd name="connsiteX37" fmla="*/ 762000 w 2146710"/>
                                  <a:gd name="connsiteY37" fmla="*/ 553976 h 592603"/>
                                  <a:gd name="connsiteX38" fmla="*/ 825500 w 2146710"/>
                                  <a:gd name="connsiteY38" fmla="*/ 541276 h 592603"/>
                                  <a:gd name="connsiteX39" fmla="*/ 901700 w 2146710"/>
                                  <a:gd name="connsiteY39" fmla="*/ 503176 h 592603"/>
                                  <a:gd name="connsiteX40" fmla="*/ 977900 w 2146710"/>
                                  <a:gd name="connsiteY40" fmla="*/ 477776 h 592603"/>
                                  <a:gd name="connsiteX41" fmla="*/ 1079500 w 2146710"/>
                                  <a:gd name="connsiteY41" fmla="*/ 388876 h 592603"/>
                                  <a:gd name="connsiteX42" fmla="*/ 990600 w 2146710"/>
                                  <a:gd name="connsiteY42" fmla="*/ 236476 h 592603"/>
                                  <a:gd name="connsiteX43" fmla="*/ 952500 w 2146710"/>
                                  <a:gd name="connsiteY43" fmla="*/ 223776 h 592603"/>
                                  <a:gd name="connsiteX44" fmla="*/ 965200 w 2146710"/>
                                  <a:gd name="connsiteY44" fmla="*/ 172976 h 592603"/>
                                  <a:gd name="connsiteX45" fmla="*/ 927100 w 2146710"/>
                                  <a:gd name="connsiteY45" fmla="*/ 147576 h 592603"/>
                                  <a:gd name="connsiteX46" fmla="*/ 812800 w 2146710"/>
                                  <a:gd name="connsiteY46" fmla="*/ 236476 h 592603"/>
                                  <a:gd name="connsiteX47" fmla="*/ 736600 w 2146710"/>
                                  <a:gd name="connsiteY47" fmla="*/ 312676 h 592603"/>
                                  <a:gd name="connsiteX48" fmla="*/ 685800 w 2146710"/>
                                  <a:gd name="connsiteY48" fmla="*/ 299976 h 592603"/>
                                  <a:gd name="connsiteX49" fmla="*/ 647700 w 2146710"/>
                                  <a:gd name="connsiteY49" fmla="*/ 274576 h 592603"/>
                                  <a:gd name="connsiteX50" fmla="*/ 584200 w 2146710"/>
                                  <a:gd name="connsiteY50" fmla="*/ 249176 h 592603"/>
                                  <a:gd name="connsiteX51" fmla="*/ 431800 w 2146710"/>
                                  <a:gd name="connsiteY51" fmla="*/ 261876 h 592603"/>
                                  <a:gd name="connsiteX52" fmla="*/ 368300 w 2146710"/>
                                  <a:gd name="connsiteY52" fmla="*/ 287276 h 592603"/>
                                  <a:gd name="connsiteX53" fmla="*/ 241300 w 2146710"/>
                                  <a:gd name="connsiteY53" fmla="*/ 401576 h 592603"/>
                                  <a:gd name="connsiteX54" fmla="*/ 228600 w 2146710"/>
                                  <a:gd name="connsiteY54" fmla="*/ 439676 h 592603"/>
                                  <a:gd name="connsiteX55" fmla="*/ 241300 w 2146710"/>
                                  <a:gd name="connsiteY55" fmla="*/ 490476 h 592603"/>
                                  <a:gd name="connsiteX56" fmla="*/ 431800 w 2146710"/>
                                  <a:gd name="connsiteY56" fmla="*/ 490476 h 592603"/>
                                  <a:gd name="connsiteX57" fmla="*/ 533400 w 2146710"/>
                                  <a:gd name="connsiteY57" fmla="*/ 452376 h 592603"/>
                                  <a:gd name="connsiteX58" fmla="*/ 698500 w 2146710"/>
                                  <a:gd name="connsiteY58" fmla="*/ 388876 h 592603"/>
                                  <a:gd name="connsiteX59" fmla="*/ 736600 w 2146710"/>
                                  <a:gd name="connsiteY59" fmla="*/ 350776 h 592603"/>
                                  <a:gd name="connsiteX60" fmla="*/ 673100 w 2146710"/>
                                  <a:gd name="connsiteY60" fmla="*/ 338076 h 592603"/>
                                  <a:gd name="connsiteX61" fmla="*/ 596900 w 2146710"/>
                                  <a:gd name="connsiteY61" fmla="*/ 325376 h 592603"/>
                                  <a:gd name="connsiteX62" fmla="*/ 546100 w 2146710"/>
                                  <a:gd name="connsiteY62" fmla="*/ 312676 h 592603"/>
                                  <a:gd name="connsiteX63" fmla="*/ 508000 w 2146710"/>
                                  <a:gd name="connsiteY63" fmla="*/ 287276 h 592603"/>
                                  <a:gd name="connsiteX64" fmla="*/ 520700 w 2146710"/>
                                  <a:gd name="connsiteY64" fmla="*/ 249176 h 592603"/>
                                  <a:gd name="connsiteX65" fmla="*/ 762000 w 2146710"/>
                                  <a:gd name="connsiteY65" fmla="*/ 58676 h 592603"/>
                                  <a:gd name="connsiteX66" fmla="*/ 800100 w 2146710"/>
                                  <a:gd name="connsiteY66" fmla="*/ 45976 h 592603"/>
                                  <a:gd name="connsiteX67" fmla="*/ 736600 w 2146710"/>
                                  <a:gd name="connsiteY67" fmla="*/ 198376 h 592603"/>
                                  <a:gd name="connsiteX68" fmla="*/ 711200 w 2146710"/>
                                  <a:gd name="connsiteY68" fmla="*/ 274576 h 592603"/>
                                  <a:gd name="connsiteX69" fmla="*/ 673100 w 2146710"/>
                                  <a:gd name="connsiteY69" fmla="*/ 338076 h 592603"/>
                                  <a:gd name="connsiteX70" fmla="*/ 685800 w 2146710"/>
                                  <a:gd name="connsiteY70" fmla="*/ 426976 h 592603"/>
                                  <a:gd name="connsiteX71" fmla="*/ 736600 w 2146710"/>
                                  <a:gd name="connsiteY71" fmla="*/ 439676 h 592603"/>
                                  <a:gd name="connsiteX72" fmla="*/ 914400 w 2146710"/>
                                  <a:gd name="connsiteY72" fmla="*/ 426976 h 592603"/>
                                  <a:gd name="connsiteX73" fmla="*/ 1054100 w 2146710"/>
                                  <a:gd name="connsiteY73" fmla="*/ 350776 h 592603"/>
                                  <a:gd name="connsiteX74" fmla="*/ 1066800 w 2146710"/>
                                  <a:gd name="connsiteY74" fmla="*/ 312676 h 592603"/>
                                  <a:gd name="connsiteX75" fmla="*/ 1054100 w 2146710"/>
                                  <a:gd name="connsiteY75" fmla="*/ 261876 h 592603"/>
                                  <a:gd name="connsiteX76" fmla="*/ 965200 w 2146710"/>
                                  <a:gd name="connsiteY76" fmla="*/ 198376 h 592603"/>
                                  <a:gd name="connsiteX77" fmla="*/ 914400 w 2146710"/>
                                  <a:gd name="connsiteY77" fmla="*/ 236476 h 592603"/>
                                  <a:gd name="connsiteX78" fmla="*/ 901700 w 2146710"/>
                                  <a:gd name="connsiteY78" fmla="*/ 287276 h 592603"/>
                                  <a:gd name="connsiteX79" fmla="*/ 889000 w 2146710"/>
                                  <a:gd name="connsiteY79" fmla="*/ 363476 h 592603"/>
                                  <a:gd name="connsiteX80" fmla="*/ 927100 w 2146710"/>
                                  <a:gd name="connsiteY80" fmla="*/ 465076 h 592603"/>
                                  <a:gd name="connsiteX81" fmla="*/ 1092200 w 2146710"/>
                                  <a:gd name="connsiteY81" fmla="*/ 439676 h 592603"/>
                                  <a:gd name="connsiteX82" fmla="*/ 1181100 w 2146710"/>
                                  <a:gd name="connsiteY82" fmla="*/ 388876 h 592603"/>
                                  <a:gd name="connsiteX83" fmla="*/ 1358900 w 2146710"/>
                                  <a:gd name="connsiteY83" fmla="*/ 274576 h 592603"/>
                                  <a:gd name="connsiteX84" fmla="*/ 1384300 w 2146710"/>
                                  <a:gd name="connsiteY84" fmla="*/ 223776 h 592603"/>
                                  <a:gd name="connsiteX85" fmla="*/ 1397000 w 2146710"/>
                                  <a:gd name="connsiteY85" fmla="*/ 160276 h 592603"/>
                                  <a:gd name="connsiteX86" fmla="*/ 1346200 w 2146710"/>
                                  <a:gd name="connsiteY86" fmla="*/ 58676 h 592603"/>
                                  <a:gd name="connsiteX87" fmla="*/ 1295400 w 2146710"/>
                                  <a:gd name="connsiteY87" fmla="*/ 33276 h 592603"/>
                                  <a:gd name="connsiteX88" fmla="*/ 1219200 w 2146710"/>
                                  <a:gd name="connsiteY88" fmla="*/ 7876 h 592603"/>
                                  <a:gd name="connsiteX89" fmla="*/ 1104900 w 2146710"/>
                                  <a:gd name="connsiteY89" fmla="*/ 20576 h 592603"/>
                                  <a:gd name="connsiteX90" fmla="*/ 1028700 w 2146710"/>
                                  <a:gd name="connsiteY90" fmla="*/ 71376 h 592603"/>
                                  <a:gd name="connsiteX91" fmla="*/ 977900 w 2146710"/>
                                  <a:gd name="connsiteY91" fmla="*/ 122176 h 592603"/>
                                  <a:gd name="connsiteX92" fmla="*/ 901700 w 2146710"/>
                                  <a:gd name="connsiteY92" fmla="*/ 236476 h 592603"/>
                                  <a:gd name="connsiteX93" fmla="*/ 927100 w 2146710"/>
                                  <a:gd name="connsiteY93" fmla="*/ 350776 h 592603"/>
                                  <a:gd name="connsiteX94" fmla="*/ 1054100 w 2146710"/>
                                  <a:gd name="connsiteY94" fmla="*/ 452376 h 592603"/>
                                  <a:gd name="connsiteX95" fmla="*/ 1143000 w 2146710"/>
                                  <a:gd name="connsiteY95" fmla="*/ 528576 h 592603"/>
                                  <a:gd name="connsiteX96" fmla="*/ 1168400 w 2146710"/>
                                  <a:gd name="connsiteY96" fmla="*/ 566676 h 592603"/>
                                  <a:gd name="connsiteX97" fmla="*/ 1104900 w 2146710"/>
                                  <a:gd name="connsiteY97" fmla="*/ 592076 h 592603"/>
                                  <a:gd name="connsiteX98" fmla="*/ 927100 w 2146710"/>
                                  <a:gd name="connsiteY98" fmla="*/ 579376 h 592603"/>
                                  <a:gd name="connsiteX99" fmla="*/ 850900 w 2146710"/>
                                  <a:gd name="connsiteY99" fmla="*/ 528576 h 592603"/>
                                  <a:gd name="connsiteX100" fmla="*/ 825500 w 2146710"/>
                                  <a:gd name="connsiteY100" fmla="*/ 490476 h 592603"/>
                                  <a:gd name="connsiteX101" fmla="*/ 927100 w 2146710"/>
                                  <a:gd name="connsiteY101" fmla="*/ 287276 h 592603"/>
                                  <a:gd name="connsiteX102" fmla="*/ 1066800 w 2146710"/>
                                  <a:gd name="connsiteY102" fmla="*/ 236476 h 592603"/>
                                  <a:gd name="connsiteX103" fmla="*/ 1244600 w 2146710"/>
                                  <a:gd name="connsiteY103" fmla="*/ 299976 h 592603"/>
                                  <a:gd name="connsiteX104" fmla="*/ 1270000 w 2146710"/>
                                  <a:gd name="connsiteY104" fmla="*/ 363476 h 592603"/>
                                  <a:gd name="connsiteX105" fmla="*/ 1257300 w 2146710"/>
                                  <a:gd name="connsiteY105" fmla="*/ 465076 h 592603"/>
                                  <a:gd name="connsiteX106" fmla="*/ 1346200 w 2146710"/>
                                  <a:gd name="connsiteY106" fmla="*/ 490476 h 592603"/>
                                  <a:gd name="connsiteX107" fmla="*/ 1435100 w 2146710"/>
                                  <a:gd name="connsiteY107" fmla="*/ 503176 h 592603"/>
                                  <a:gd name="connsiteX108" fmla="*/ 1625600 w 2146710"/>
                                  <a:gd name="connsiteY108" fmla="*/ 541276 h 592603"/>
                                  <a:gd name="connsiteX109" fmla="*/ 1549400 w 2146710"/>
                                  <a:gd name="connsiteY109" fmla="*/ 338076 h 592603"/>
                                  <a:gd name="connsiteX110" fmla="*/ 1511300 w 2146710"/>
                                  <a:gd name="connsiteY110" fmla="*/ 287276 h 592603"/>
                                  <a:gd name="connsiteX111" fmla="*/ 1460500 w 2146710"/>
                                  <a:gd name="connsiteY111" fmla="*/ 274576 h 592603"/>
                                  <a:gd name="connsiteX112" fmla="*/ 1409700 w 2146710"/>
                                  <a:gd name="connsiteY112" fmla="*/ 249176 h 592603"/>
                                  <a:gd name="connsiteX113" fmla="*/ 1828800 w 2146710"/>
                                  <a:gd name="connsiteY113" fmla="*/ 261876 h 592603"/>
                                  <a:gd name="connsiteX114" fmla="*/ 1866900 w 2146710"/>
                                  <a:gd name="connsiteY114" fmla="*/ 287276 h 592603"/>
                                  <a:gd name="connsiteX115" fmla="*/ 2006600 w 2146710"/>
                                  <a:gd name="connsiteY115" fmla="*/ 299976 h 592603"/>
                                  <a:gd name="connsiteX116" fmla="*/ 2032000 w 2146710"/>
                                  <a:gd name="connsiteY116" fmla="*/ 249176 h 592603"/>
                                  <a:gd name="connsiteX117" fmla="*/ 2070100 w 2146710"/>
                                  <a:gd name="connsiteY117" fmla="*/ 198376 h 592603"/>
                                  <a:gd name="connsiteX118" fmla="*/ 2095500 w 2146710"/>
                                  <a:gd name="connsiteY118" fmla="*/ 122176 h 592603"/>
                                  <a:gd name="connsiteX119" fmla="*/ 2057400 w 2146710"/>
                                  <a:gd name="connsiteY119" fmla="*/ 71376 h 592603"/>
                                  <a:gd name="connsiteX120" fmla="*/ 1943100 w 2146710"/>
                                  <a:gd name="connsiteY120" fmla="*/ 33276 h 592603"/>
                                  <a:gd name="connsiteX121" fmla="*/ 1854200 w 2146710"/>
                                  <a:gd name="connsiteY121" fmla="*/ 7876 h 592603"/>
                                  <a:gd name="connsiteX122" fmla="*/ 1536700 w 2146710"/>
                                  <a:gd name="connsiteY122" fmla="*/ 20576 h 592603"/>
                                  <a:gd name="connsiteX123" fmla="*/ 1574800 w 2146710"/>
                                  <a:gd name="connsiteY123" fmla="*/ 122176 h 592603"/>
                                  <a:gd name="connsiteX124" fmla="*/ 1600200 w 2146710"/>
                                  <a:gd name="connsiteY124" fmla="*/ 172976 h 592603"/>
                                  <a:gd name="connsiteX125" fmla="*/ 1676400 w 2146710"/>
                                  <a:gd name="connsiteY125" fmla="*/ 249176 h 592603"/>
                                  <a:gd name="connsiteX126" fmla="*/ 1701800 w 2146710"/>
                                  <a:gd name="connsiteY126" fmla="*/ 325376 h 592603"/>
                                  <a:gd name="connsiteX127" fmla="*/ 1714500 w 2146710"/>
                                  <a:gd name="connsiteY127" fmla="*/ 363476 h 592603"/>
                                  <a:gd name="connsiteX128" fmla="*/ 1752600 w 2146710"/>
                                  <a:gd name="connsiteY128" fmla="*/ 401576 h 592603"/>
                                  <a:gd name="connsiteX129" fmla="*/ 1790700 w 2146710"/>
                                  <a:gd name="connsiteY129" fmla="*/ 414276 h 592603"/>
                                  <a:gd name="connsiteX130" fmla="*/ 1854200 w 2146710"/>
                                  <a:gd name="connsiteY130" fmla="*/ 439676 h 592603"/>
                                  <a:gd name="connsiteX131" fmla="*/ 2108200 w 2146710"/>
                                  <a:gd name="connsiteY131" fmla="*/ 465076 h 592603"/>
                                  <a:gd name="connsiteX132" fmla="*/ 2146300 w 2146710"/>
                                  <a:gd name="connsiteY132" fmla="*/ 477776 h 592603"/>
                                  <a:gd name="connsiteX133" fmla="*/ 2032000 w 2146710"/>
                                  <a:gd name="connsiteY133" fmla="*/ 376176 h 592603"/>
                                  <a:gd name="connsiteX134" fmla="*/ 1968500 w 2146710"/>
                                  <a:gd name="connsiteY134" fmla="*/ 299976 h 592603"/>
                                  <a:gd name="connsiteX135" fmla="*/ 1905000 w 2146710"/>
                                  <a:gd name="connsiteY135" fmla="*/ 249176 h 592603"/>
                                  <a:gd name="connsiteX136" fmla="*/ 1828800 w 2146710"/>
                                  <a:gd name="connsiteY136" fmla="*/ 185676 h 592603"/>
                                  <a:gd name="connsiteX137" fmla="*/ 1689100 w 2146710"/>
                                  <a:gd name="connsiteY137" fmla="*/ 249176 h 592603"/>
                                  <a:gd name="connsiteX138" fmla="*/ 1676400 w 2146710"/>
                                  <a:gd name="connsiteY138" fmla="*/ 287276 h 592603"/>
                                  <a:gd name="connsiteX139" fmla="*/ 1600200 w 2146710"/>
                                  <a:gd name="connsiteY139" fmla="*/ 338076 h 592603"/>
                                  <a:gd name="connsiteX140" fmla="*/ 1485900 w 2146710"/>
                                  <a:gd name="connsiteY140" fmla="*/ 325376 h 592603"/>
                                  <a:gd name="connsiteX141" fmla="*/ 1460500 w 2146710"/>
                                  <a:gd name="connsiteY141" fmla="*/ 223776 h 592603"/>
                                  <a:gd name="connsiteX142" fmla="*/ 1511300 w 2146710"/>
                                  <a:gd name="connsiteY142" fmla="*/ 58676 h 592603"/>
                                  <a:gd name="connsiteX143" fmla="*/ 1562100 w 2146710"/>
                                  <a:gd name="connsiteY143" fmla="*/ 45976 h 592603"/>
                                  <a:gd name="connsiteX144" fmla="*/ 1612900 w 2146710"/>
                                  <a:gd name="connsiteY144" fmla="*/ 84076 h 592603"/>
                                  <a:gd name="connsiteX145" fmla="*/ 1676400 w 2146710"/>
                                  <a:gd name="connsiteY145" fmla="*/ 198376 h 592603"/>
                                  <a:gd name="connsiteX146" fmla="*/ 1651000 w 2146710"/>
                                  <a:gd name="connsiteY146" fmla="*/ 299976 h 592603"/>
                                  <a:gd name="connsiteX147" fmla="*/ 1587500 w 2146710"/>
                                  <a:gd name="connsiteY147" fmla="*/ 312676 h 592603"/>
                                  <a:gd name="connsiteX148" fmla="*/ 1346200 w 2146710"/>
                                  <a:gd name="connsiteY148" fmla="*/ 299976 h 592603"/>
                                  <a:gd name="connsiteX149" fmla="*/ 1092200 w 2146710"/>
                                  <a:gd name="connsiteY149" fmla="*/ 223776 h 592603"/>
                                  <a:gd name="connsiteX150" fmla="*/ 1041400 w 2146710"/>
                                  <a:gd name="connsiteY150" fmla="*/ 185676 h 592603"/>
                                  <a:gd name="connsiteX151" fmla="*/ 1028700 w 2146710"/>
                                  <a:gd name="connsiteY151" fmla="*/ 147576 h 592603"/>
                                  <a:gd name="connsiteX152" fmla="*/ 1066800 w 2146710"/>
                                  <a:gd name="connsiteY152" fmla="*/ 84076 h 592603"/>
                                  <a:gd name="connsiteX153" fmla="*/ 1104900 w 2146710"/>
                                  <a:gd name="connsiteY153" fmla="*/ 71376 h 592603"/>
                                  <a:gd name="connsiteX154" fmla="*/ 1168400 w 2146710"/>
                                  <a:gd name="connsiteY154" fmla="*/ 58676 h 592603"/>
                                  <a:gd name="connsiteX155" fmla="*/ 1397000 w 2146710"/>
                                  <a:gd name="connsiteY155" fmla="*/ 122176 h 592603"/>
                                  <a:gd name="connsiteX156" fmla="*/ 1422400 w 2146710"/>
                                  <a:gd name="connsiteY156" fmla="*/ 172976 h 592603"/>
                                  <a:gd name="connsiteX157" fmla="*/ 1397000 w 2146710"/>
                                  <a:gd name="connsiteY157" fmla="*/ 261876 h 592603"/>
                                  <a:gd name="connsiteX158" fmla="*/ 1295400 w 2146710"/>
                                  <a:gd name="connsiteY158" fmla="*/ 338076 h 592603"/>
                                  <a:gd name="connsiteX159" fmla="*/ 1244600 w 2146710"/>
                                  <a:gd name="connsiteY159" fmla="*/ 350776 h 592603"/>
                                  <a:gd name="connsiteX160" fmla="*/ 1168400 w 2146710"/>
                                  <a:gd name="connsiteY160" fmla="*/ 338076 h 592603"/>
                                  <a:gd name="connsiteX161" fmla="*/ 1231900 w 2146710"/>
                                  <a:gd name="connsiteY161" fmla="*/ 350776 h 592603"/>
                                  <a:gd name="connsiteX162" fmla="*/ 1358900 w 2146710"/>
                                  <a:gd name="connsiteY162" fmla="*/ 426976 h 592603"/>
                                  <a:gd name="connsiteX163" fmla="*/ 1422400 w 2146710"/>
                                  <a:gd name="connsiteY163" fmla="*/ 452376 h 592603"/>
                                  <a:gd name="connsiteX164" fmla="*/ 1841500 w 2146710"/>
                                  <a:gd name="connsiteY164" fmla="*/ 477776 h 592603"/>
                                  <a:gd name="connsiteX165" fmla="*/ 1892300 w 2146710"/>
                                  <a:gd name="connsiteY165" fmla="*/ 490476 h 592603"/>
                                  <a:gd name="connsiteX166" fmla="*/ 1943100 w 2146710"/>
                                  <a:gd name="connsiteY166" fmla="*/ 515876 h 59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Lst>
                                <a:rect l="l" t="t" r="r" b="b"/>
                                <a:pathLst>
                                  <a:path w="2146710" h="592603">
                                    <a:moveTo>
                                      <a:pt x="0" y="350776"/>
                                    </a:moveTo>
                                    <a:cubicBezTo>
                                      <a:pt x="10477" y="340299"/>
                                      <a:pt x="94229" y="243264"/>
                                      <a:pt x="139700" y="223776"/>
                                    </a:cubicBezTo>
                                    <a:cubicBezTo>
                                      <a:pt x="155743" y="216900"/>
                                      <a:pt x="173567" y="215309"/>
                                      <a:pt x="190500" y="211076"/>
                                    </a:cubicBezTo>
                                    <a:cubicBezTo>
                                      <a:pt x="269841" y="216743"/>
                                      <a:pt x="337123" y="206786"/>
                                      <a:pt x="406400" y="236476"/>
                                    </a:cubicBezTo>
                                    <a:cubicBezTo>
                                      <a:pt x="423801" y="243934"/>
                                      <a:pt x="440267" y="253409"/>
                                      <a:pt x="457200" y="261876"/>
                                    </a:cubicBezTo>
                                    <a:cubicBezTo>
                                      <a:pt x="461433" y="274576"/>
                                      <a:pt x="469900" y="286589"/>
                                      <a:pt x="469900" y="299976"/>
                                    </a:cubicBezTo>
                                    <a:cubicBezTo>
                                      <a:pt x="469900" y="335170"/>
                                      <a:pt x="448355" y="350474"/>
                                      <a:pt x="419100" y="363476"/>
                                    </a:cubicBezTo>
                                    <a:cubicBezTo>
                                      <a:pt x="394634" y="374350"/>
                                      <a:pt x="342900" y="388876"/>
                                      <a:pt x="342900" y="388876"/>
                                    </a:cubicBezTo>
                                    <a:cubicBezTo>
                                      <a:pt x="277897" y="367208"/>
                                      <a:pt x="318114" y="389798"/>
                                      <a:pt x="266700" y="312676"/>
                                    </a:cubicBezTo>
                                    <a:cubicBezTo>
                                      <a:pt x="224950" y="250051"/>
                                      <a:pt x="205495" y="219434"/>
                                      <a:pt x="152400" y="172976"/>
                                    </a:cubicBezTo>
                                    <a:cubicBezTo>
                                      <a:pt x="136470" y="159038"/>
                                      <a:pt x="119978" y="145378"/>
                                      <a:pt x="101600" y="134876"/>
                                    </a:cubicBezTo>
                                    <a:cubicBezTo>
                                      <a:pt x="89977" y="128234"/>
                                      <a:pt x="76200" y="126409"/>
                                      <a:pt x="63500" y="122176"/>
                                    </a:cubicBezTo>
                                    <a:cubicBezTo>
                                      <a:pt x="49272" y="193318"/>
                                      <a:pt x="29008" y="264164"/>
                                      <a:pt x="63500" y="338076"/>
                                    </a:cubicBezTo>
                                    <a:cubicBezTo>
                                      <a:pt x="75509" y="363810"/>
                                      <a:pt x="113486" y="365254"/>
                                      <a:pt x="139700" y="376176"/>
                                    </a:cubicBezTo>
                                    <a:cubicBezTo>
                                      <a:pt x="217256" y="408491"/>
                                      <a:pt x="228879" y="403198"/>
                                      <a:pt x="317500" y="414276"/>
                                    </a:cubicBezTo>
                                    <a:cubicBezTo>
                                      <a:pt x="393700" y="410043"/>
                                      <a:pt x="472295" y="420998"/>
                                      <a:pt x="546100" y="401576"/>
                                    </a:cubicBezTo>
                                    <a:cubicBezTo>
                                      <a:pt x="562980" y="397134"/>
                                      <a:pt x="561268" y="368055"/>
                                      <a:pt x="558800" y="350776"/>
                                    </a:cubicBezTo>
                                    <a:cubicBezTo>
                                      <a:pt x="553055" y="310564"/>
                                      <a:pt x="524128" y="309585"/>
                                      <a:pt x="495300" y="299976"/>
                                    </a:cubicBezTo>
                                    <a:cubicBezTo>
                                      <a:pt x="499533" y="321143"/>
                                      <a:pt x="496026" y="345515"/>
                                      <a:pt x="508000" y="363476"/>
                                    </a:cubicBezTo>
                                    <a:cubicBezTo>
                                      <a:pt x="523036" y="386030"/>
                                      <a:pt x="548136" y="400532"/>
                                      <a:pt x="571500" y="414276"/>
                                    </a:cubicBezTo>
                                    <a:cubicBezTo>
                                      <a:pt x="715177" y="498792"/>
                                      <a:pt x="686383" y="485116"/>
                                      <a:pt x="812800" y="503176"/>
                                    </a:cubicBezTo>
                                    <a:cubicBezTo>
                                      <a:pt x="855133" y="494709"/>
                                      <a:pt x="901186" y="497083"/>
                                      <a:pt x="939800" y="477776"/>
                                    </a:cubicBezTo>
                                    <a:cubicBezTo>
                                      <a:pt x="981379" y="456987"/>
                                      <a:pt x="961970" y="373505"/>
                                      <a:pt x="952500" y="350776"/>
                                    </a:cubicBezTo>
                                    <a:cubicBezTo>
                                      <a:pt x="923903" y="282143"/>
                                      <a:pt x="893696" y="259208"/>
                                      <a:pt x="825500" y="236476"/>
                                    </a:cubicBezTo>
                                    <a:cubicBezTo>
                                      <a:pt x="801071" y="228333"/>
                                      <a:pt x="774700" y="228009"/>
                                      <a:pt x="749300" y="223776"/>
                                    </a:cubicBezTo>
                                    <a:cubicBezTo>
                                      <a:pt x="701279" y="227470"/>
                                      <a:pt x="577704" y="220419"/>
                                      <a:pt x="520700" y="261876"/>
                                    </a:cubicBezTo>
                                    <a:cubicBezTo>
                                      <a:pt x="491649" y="283004"/>
                                      <a:pt x="444500" y="338076"/>
                                      <a:pt x="444500" y="338076"/>
                                    </a:cubicBezTo>
                                    <a:cubicBezTo>
                                      <a:pt x="437764" y="365019"/>
                                      <a:pt x="433523" y="419011"/>
                                      <a:pt x="393700" y="426976"/>
                                    </a:cubicBezTo>
                                    <a:cubicBezTo>
                                      <a:pt x="364347" y="432847"/>
                                      <a:pt x="334433" y="418509"/>
                                      <a:pt x="304800" y="414276"/>
                                    </a:cubicBezTo>
                                    <a:cubicBezTo>
                                      <a:pt x="296333" y="401576"/>
                                      <a:pt x="281909" y="391232"/>
                                      <a:pt x="279400" y="376176"/>
                                    </a:cubicBezTo>
                                    <a:cubicBezTo>
                                      <a:pt x="272853" y="336892"/>
                                      <a:pt x="337976" y="296766"/>
                                      <a:pt x="355600" y="287276"/>
                                    </a:cubicBezTo>
                                    <a:cubicBezTo>
                                      <a:pt x="413791" y="255943"/>
                                      <a:pt x="495554" y="239588"/>
                                      <a:pt x="558800" y="223776"/>
                                    </a:cubicBezTo>
                                    <a:cubicBezTo>
                                      <a:pt x="605367" y="232243"/>
                                      <a:pt x="655675" y="229023"/>
                                      <a:pt x="698500" y="249176"/>
                                    </a:cubicBezTo>
                                    <a:cubicBezTo>
                                      <a:pt x="731002" y="264471"/>
                                      <a:pt x="774700" y="325376"/>
                                      <a:pt x="774700" y="325376"/>
                                    </a:cubicBezTo>
                                    <a:cubicBezTo>
                                      <a:pt x="778933" y="346543"/>
                                      <a:pt x="782717" y="367804"/>
                                      <a:pt x="787400" y="388876"/>
                                    </a:cubicBezTo>
                                    <a:cubicBezTo>
                                      <a:pt x="791186" y="405915"/>
                                      <a:pt x="800100" y="422222"/>
                                      <a:pt x="800100" y="439676"/>
                                    </a:cubicBezTo>
                                    <a:cubicBezTo>
                                      <a:pt x="800100" y="465426"/>
                                      <a:pt x="795543" y="491447"/>
                                      <a:pt x="787400" y="515876"/>
                                    </a:cubicBezTo>
                                    <a:cubicBezTo>
                                      <a:pt x="782573" y="530356"/>
                                      <a:pt x="749300" y="545509"/>
                                      <a:pt x="762000" y="553976"/>
                                    </a:cubicBezTo>
                                    <a:cubicBezTo>
                                      <a:pt x="779961" y="565950"/>
                                      <a:pt x="804333" y="545509"/>
                                      <a:pt x="825500" y="541276"/>
                                    </a:cubicBezTo>
                                    <a:cubicBezTo>
                                      <a:pt x="850900" y="528576"/>
                                      <a:pt x="875486" y="514098"/>
                                      <a:pt x="901700" y="503176"/>
                                    </a:cubicBezTo>
                                    <a:cubicBezTo>
                                      <a:pt x="926414" y="492878"/>
                                      <a:pt x="954395" y="490597"/>
                                      <a:pt x="977900" y="477776"/>
                                    </a:cubicBezTo>
                                    <a:cubicBezTo>
                                      <a:pt x="1012011" y="459170"/>
                                      <a:pt x="1050998" y="417378"/>
                                      <a:pt x="1079500" y="388876"/>
                                    </a:cubicBezTo>
                                    <a:cubicBezTo>
                                      <a:pt x="1052578" y="267728"/>
                                      <a:pt x="1085143" y="283748"/>
                                      <a:pt x="990600" y="236476"/>
                                    </a:cubicBezTo>
                                    <a:cubicBezTo>
                                      <a:pt x="978626" y="230489"/>
                                      <a:pt x="965200" y="228009"/>
                                      <a:pt x="952500" y="223776"/>
                                    </a:cubicBezTo>
                                    <a:cubicBezTo>
                                      <a:pt x="956733" y="206843"/>
                                      <a:pt x="970720" y="189535"/>
                                      <a:pt x="965200" y="172976"/>
                                    </a:cubicBezTo>
                                    <a:cubicBezTo>
                                      <a:pt x="960373" y="158496"/>
                                      <a:pt x="941189" y="141705"/>
                                      <a:pt x="927100" y="147576"/>
                                    </a:cubicBezTo>
                                    <a:cubicBezTo>
                                      <a:pt x="882545" y="166140"/>
                                      <a:pt x="851058" y="207047"/>
                                      <a:pt x="812800" y="236476"/>
                                    </a:cubicBezTo>
                                    <a:cubicBezTo>
                                      <a:pt x="748131" y="286221"/>
                                      <a:pt x="774937" y="255171"/>
                                      <a:pt x="736600" y="312676"/>
                                    </a:cubicBezTo>
                                    <a:cubicBezTo>
                                      <a:pt x="719667" y="308443"/>
                                      <a:pt x="701843" y="306852"/>
                                      <a:pt x="685800" y="299976"/>
                                    </a:cubicBezTo>
                                    <a:cubicBezTo>
                                      <a:pt x="671771" y="293963"/>
                                      <a:pt x="661352" y="281402"/>
                                      <a:pt x="647700" y="274576"/>
                                    </a:cubicBezTo>
                                    <a:cubicBezTo>
                                      <a:pt x="627310" y="264381"/>
                                      <a:pt x="605367" y="257643"/>
                                      <a:pt x="584200" y="249176"/>
                                    </a:cubicBezTo>
                                    <a:cubicBezTo>
                                      <a:pt x="533400" y="253409"/>
                                      <a:pt x="482000" y="253017"/>
                                      <a:pt x="431800" y="261876"/>
                                    </a:cubicBezTo>
                                    <a:cubicBezTo>
                                      <a:pt x="409350" y="265838"/>
                                      <a:pt x="387715" y="275328"/>
                                      <a:pt x="368300" y="287276"/>
                                    </a:cubicBezTo>
                                    <a:cubicBezTo>
                                      <a:pt x="314512" y="320376"/>
                                      <a:pt x="268541" y="347094"/>
                                      <a:pt x="241300" y="401576"/>
                                    </a:cubicBezTo>
                                    <a:cubicBezTo>
                                      <a:pt x="235313" y="413550"/>
                                      <a:pt x="232833" y="426976"/>
                                      <a:pt x="228600" y="439676"/>
                                    </a:cubicBezTo>
                                    <a:cubicBezTo>
                                      <a:pt x="232833" y="456609"/>
                                      <a:pt x="226499" y="481225"/>
                                      <a:pt x="241300" y="490476"/>
                                    </a:cubicBezTo>
                                    <a:cubicBezTo>
                                      <a:pt x="285117" y="517862"/>
                                      <a:pt x="390423" y="495648"/>
                                      <a:pt x="431800" y="490476"/>
                                    </a:cubicBezTo>
                                    <a:cubicBezTo>
                                      <a:pt x="465667" y="477776"/>
                                      <a:pt x="499086" y="463814"/>
                                      <a:pt x="533400" y="452376"/>
                                    </a:cubicBezTo>
                                    <a:cubicBezTo>
                                      <a:pt x="609900" y="426876"/>
                                      <a:pt x="631321" y="433662"/>
                                      <a:pt x="698500" y="388876"/>
                                    </a:cubicBezTo>
                                    <a:cubicBezTo>
                                      <a:pt x="713444" y="378913"/>
                                      <a:pt x="723900" y="363476"/>
                                      <a:pt x="736600" y="350776"/>
                                    </a:cubicBezTo>
                                    <a:lnTo>
                                      <a:pt x="673100" y="338076"/>
                                    </a:lnTo>
                                    <a:cubicBezTo>
                                      <a:pt x="647765" y="333470"/>
                                      <a:pt x="622150" y="330426"/>
                                      <a:pt x="596900" y="325376"/>
                                    </a:cubicBezTo>
                                    <a:cubicBezTo>
                                      <a:pt x="579784" y="321953"/>
                                      <a:pt x="563033" y="316909"/>
                                      <a:pt x="546100" y="312676"/>
                                    </a:cubicBezTo>
                                    <a:cubicBezTo>
                                      <a:pt x="533400" y="304209"/>
                                      <a:pt x="513669" y="301448"/>
                                      <a:pt x="508000" y="287276"/>
                                    </a:cubicBezTo>
                                    <a:cubicBezTo>
                                      <a:pt x="503028" y="274847"/>
                                      <a:pt x="512130" y="259460"/>
                                      <a:pt x="520700" y="249176"/>
                                    </a:cubicBezTo>
                                    <a:cubicBezTo>
                                      <a:pt x="577311" y="181242"/>
                                      <a:pt x="673639" y="88130"/>
                                      <a:pt x="762000" y="58676"/>
                                    </a:cubicBezTo>
                                    <a:lnTo>
                                      <a:pt x="800100" y="45976"/>
                                    </a:lnTo>
                                    <a:cubicBezTo>
                                      <a:pt x="778933" y="96776"/>
                                      <a:pt x="754003" y="146167"/>
                                      <a:pt x="736600" y="198376"/>
                                    </a:cubicBezTo>
                                    <a:cubicBezTo>
                                      <a:pt x="728133" y="223776"/>
                                      <a:pt x="722279" y="250202"/>
                                      <a:pt x="711200" y="274576"/>
                                    </a:cubicBezTo>
                                    <a:cubicBezTo>
                                      <a:pt x="700986" y="297048"/>
                                      <a:pt x="685800" y="316909"/>
                                      <a:pt x="673100" y="338076"/>
                                    </a:cubicBezTo>
                                    <a:cubicBezTo>
                                      <a:pt x="677333" y="367709"/>
                                      <a:pt x="669935" y="401592"/>
                                      <a:pt x="685800" y="426976"/>
                                    </a:cubicBezTo>
                                    <a:cubicBezTo>
                                      <a:pt x="695051" y="441777"/>
                                      <a:pt x="719146" y="439676"/>
                                      <a:pt x="736600" y="439676"/>
                                    </a:cubicBezTo>
                                    <a:cubicBezTo>
                                      <a:pt x="796018" y="439676"/>
                                      <a:pt x="855133" y="431209"/>
                                      <a:pt x="914400" y="426976"/>
                                    </a:cubicBezTo>
                                    <a:cubicBezTo>
                                      <a:pt x="954703" y="409703"/>
                                      <a:pt x="1022187" y="389072"/>
                                      <a:pt x="1054100" y="350776"/>
                                    </a:cubicBezTo>
                                    <a:cubicBezTo>
                                      <a:pt x="1062670" y="340492"/>
                                      <a:pt x="1062567" y="325376"/>
                                      <a:pt x="1066800" y="312676"/>
                                    </a:cubicBezTo>
                                    <a:cubicBezTo>
                                      <a:pt x="1062567" y="295743"/>
                                      <a:pt x="1063351" y="276677"/>
                                      <a:pt x="1054100" y="261876"/>
                                    </a:cubicBezTo>
                                    <a:cubicBezTo>
                                      <a:pt x="1022381" y="211126"/>
                                      <a:pt x="1010060" y="213329"/>
                                      <a:pt x="965200" y="198376"/>
                                    </a:cubicBezTo>
                                    <a:cubicBezTo>
                                      <a:pt x="948267" y="211076"/>
                                      <a:pt x="926703" y="219252"/>
                                      <a:pt x="914400" y="236476"/>
                                    </a:cubicBezTo>
                                    <a:cubicBezTo>
                                      <a:pt x="904255" y="250679"/>
                                      <a:pt x="905123" y="270160"/>
                                      <a:pt x="901700" y="287276"/>
                                    </a:cubicBezTo>
                                    <a:cubicBezTo>
                                      <a:pt x="896650" y="312526"/>
                                      <a:pt x="893233" y="338076"/>
                                      <a:pt x="889000" y="363476"/>
                                    </a:cubicBezTo>
                                    <a:cubicBezTo>
                                      <a:pt x="901700" y="397343"/>
                                      <a:pt x="893233" y="452376"/>
                                      <a:pt x="927100" y="465076"/>
                                    </a:cubicBezTo>
                                    <a:cubicBezTo>
                                      <a:pt x="979236" y="484627"/>
                                      <a:pt x="1038867" y="455676"/>
                                      <a:pt x="1092200" y="439676"/>
                                    </a:cubicBezTo>
                                    <a:cubicBezTo>
                                      <a:pt x="1124891" y="429869"/>
                                      <a:pt x="1150985" y="404937"/>
                                      <a:pt x="1181100" y="388876"/>
                                    </a:cubicBezTo>
                                    <a:cubicBezTo>
                                      <a:pt x="1326848" y="311144"/>
                                      <a:pt x="1240885" y="372922"/>
                                      <a:pt x="1358900" y="274576"/>
                                    </a:cubicBezTo>
                                    <a:cubicBezTo>
                                      <a:pt x="1367367" y="257643"/>
                                      <a:pt x="1378313" y="241737"/>
                                      <a:pt x="1384300" y="223776"/>
                                    </a:cubicBezTo>
                                    <a:cubicBezTo>
                                      <a:pt x="1391126" y="203298"/>
                                      <a:pt x="1397000" y="181862"/>
                                      <a:pt x="1397000" y="160276"/>
                                    </a:cubicBezTo>
                                    <a:cubicBezTo>
                                      <a:pt x="1397000" y="123301"/>
                                      <a:pt x="1373146" y="81773"/>
                                      <a:pt x="1346200" y="58676"/>
                                    </a:cubicBezTo>
                                    <a:cubicBezTo>
                                      <a:pt x="1331826" y="46355"/>
                                      <a:pt x="1312978" y="40307"/>
                                      <a:pt x="1295400" y="33276"/>
                                    </a:cubicBezTo>
                                    <a:cubicBezTo>
                                      <a:pt x="1270541" y="23332"/>
                                      <a:pt x="1219200" y="7876"/>
                                      <a:pt x="1219200" y="7876"/>
                                    </a:cubicBezTo>
                                    <a:cubicBezTo>
                                      <a:pt x="1181100" y="12109"/>
                                      <a:pt x="1141267" y="8454"/>
                                      <a:pt x="1104900" y="20576"/>
                                    </a:cubicBezTo>
                                    <a:cubicBezTo>
                                      <a:pt x="1075940" y="30229"/>
                                      <a:pt x="1050286" y="49790"/>
                                      <a:pt x="1028700" y="71376"/>
                                    </a:cubicBezTo>
                                    <a:cubicBezTo>
                                      <a:pt x="1011767" y="88309"/>
                                      <a:pt x="993669" y="104154"/>
                                      <a:pt x="977900" y="122176"/>
                                    </a:cubicBezTo>
                                    <a:cubicBezTo>
                                      <a:pt x="944230" y="160656"/>
                                      <a:pt x="928252" y="192222"/>
                                      <a:pt x="901700" y="236476"/>
                                    </a:cubicBezTo>
                                    <a:cubicBezTo>
                                      <a:pt x="910167" y="274576"/>
                                      <a:pt x="910744" y="315339"/>
                                      <a:pt x="927100" y="350776"/>
                                    </a:cubicBezTo>
                                    <a:cubicBezTo>
                                      <a:pt x="945050" y="389667"/>
                                      <a:pt x="1027367" y="430990"/>
                                      <a:pt x="1054100" y="452376"/>
                                    </a:cubicBezTo>
                                    <a:cubicBezTo>
                                      <a:pt x="1208082" y="575562"/>
                                      <a:pt x="1026088" y="450634"/>
                                      <a:pt x="1143000" y="528576"/>
                                    </a:cubicBezTo>
                                    <a:cubicBezTo>
                                      <a:pt x="1151467" y="541276"/>
                                      <a:pt x="1176253" y="553588"/>
                                      <a:pt x="1168400" y="566676"/>
                                    </a:cubicBezTo>
                                    <a:cubicBezTo>
                                      <a:pt x="1156671" y="586224"/>
                                      <a:pt x="1127666" y="590878"/>
                                      <a:pt x="1104900" y="592076"/>
                                    </a:cubicBezTo>
                                    <a:cubicBezTo>
                                      <a:pt x="1045564" y="595199"/>
                                      <a:pt x="986367" y="583609"/>
                                      <a:pt x="927100" y="579376"/>
                                    </a:cubicBezTo>
                                    <a:cubicBezTo>
                                      <a:pt x="901700" y="562443"/>
                                      <a:pt x="873874" y="548678"/>
                                      <a:pt x="850900" y="528576"/>
                                    </a:cubicBezTo>
                                    <a:cubicBezTo>
                                      <a:pt x="839413" y="518525"/>
                                      <a:pt x="823341" y="505586"/>
                                      <a:pt x="825500" y="490476"/>
                                    </a:cubicBezTo>
                                    <a:cubicBezTo>
                                      <a:pt x="833544" y="434166"/>
                                      <a:pt x="873804" y="329913"/>
                                      <a:pt x="927100" y="287276"/>
                                    </a:cubicBezTo>
                                    <a:cubicBezTo>
                                      <a:pt x="974853" y="249073"/>
                                      <a:pt x="1011752" y="247486"/>
                                      <a:pt x="1066800" y="236476"/>
                                    </a:cubicBezTo>
                                    <a:cubicBezTo>
                                      <a:pt x="1124969" y="248110"/>
                                      <a:pt x="1203186" y="244758"/>
                                      <a:pt x="1244600" y="299976"/>
                                    </a:cubicBezTo>
                                    <a:cubicBezTo>
                                      <a:pt x="1258278" y="318214"/>
                                      <a:pt x="1261533" y="342309"/>
                                      <a:pt x="1270000" y="363476"/>
                                    </a:cubicBezTo>
                                    <a:cubicBezTo>
                                      <a:pt x="1265767" y="397343"/>
                                      <a:pt x="1239740" y="435810"/>
                                      <a:pt x="1257300" y="465076"/>
                                    </a:cubicBezTo>
                                    <a:cubicBezTo>
                                      <a:pt x="1273156" y="491503"/>
                                      <a:pt x="1316065" y="484018"/>
                                      <a:pt x="1346200" y="490476"/>
                                    </a:cubicBezTo>
                                    <a:cubicBezTo>
                                      <a:pt x="1375470" y="496748"/>
                                      <a:pt x="1405532" y="498507"/>
                                      <a:pt x="1435100" y="503176"/>
                                    </a:cubicBezTo>
                                    <a:cubicBezTo>
                                      <a:pt x="1592425" y="528017"/>
                                      <a:pt x="1540794" y="513007"/>
                                      <a:pt x="1625600" y="541276"/>
                                    </a:cubicBezTo>
                                    <a:cubicBezTo>
                                      <a:pt x="1597352" y="447115"/>
                                      <a:pt x="1595693" y="415230"/>
                                      <a:pt x="1549400" y="338076"/>
                                    </a:cubicBezTo>
                                    <a:cubicBezTo>
                                      <a:pt x="1538510" y="319926"/>
                                      <a:pt x="1528524" y="299579"/>
                                      <a:pt x="1511300" y="287276"/>
                                    </a:cubicBezTo>
                                    <a:cubicBezTo>
                                      <a:pt x="1497097" y="277131"/>
                                      <a:pt x="1476843" y="280705"/>
                                      <a:pt x="1460500" y="274576"/>
                                    </a:cubicBezTo>
                                    <a:cubicBezTo>
                                      <a:pt x="1442773" y="267929"/>
                                      <a:pt x="1390779" y="249828"/>
                                      <a:pt x="1409700" y="249176"/>
                                    </a:cubicBezTo>
                                    <a:lnTo>
                                      <a:pt x="1828800" y="261876"/>
                                    </a:lnTo>
                                    <a:cubicBezTo>
                                      <a:pt x="1841500" y="270343"/>
                                      <a:pt x="1857365" y="275357"/>
                                      <a:pt x="1866900" y="287276"/>
                                    </a:cubicBezTo>
                                    <a:cubicBezTo>
                                      <a:pt x="1925056" y="359971"/>
                                      <a:pt x="1763907" y="348515"/>
                                      <a:pt x="2006600" y="299976"/>
                                    </a:cubicBezTo>
                                    <a:cubicBezTo>
                                      <a:pt x="2015067" y="283043"/>
                                      <a:pt x="2021966" y="265230"/>
                                      <a:pt x="2032000" y="249176"/>
                                    </a:cubicBezTo>
                                    <a:cubicBezTo>
                                      <a:pt x="2043218" y="231227"/>
                                      <a:pt x="2060634" y="217308"/>
                                      <a:pt x="2070100" y="198376"/>
                                    </a:cubicBezTo>
                                    <a:cubicBezTo>
                                      <a:pt x="2082074" y="174429"/>
                                      <a:pt x="2095500" y="122176"/>
                                      <a:pt x="2095500" y="122176"/>
                                    </a:cubicBezTo>
                                    <a:cubicBezTo>
                                      <a:pt x="2082800" y="105243"/>
                                      <a:pt x="2072367" y="86343"/>
                                      <a:pt x="2057400" y="71376"/>
                                    </a:cubicBezTo>
                                    <a:cubicBezTo>
                                      <a:pt x="2019161" y="33137"/>
                                      <a:pt x="1998444" y="46048"/>
                                      <a:pt x="1943100" y="33276"/>
                                    </a:cubicBezTo>
                                    <a:cubicBezTo>
                                      <a:pt x="1913070" y="26346"/>
                                      <a:pt x="1883833" y="16343"/>
                                      <a:pt x="1854200" y="7876"/>
                                    </a:cubicBezTo>
                                    <a:cubicBezTo>
                                      <a:pt x="1748367" y="12109"/>
                                      <a:pt x="1634732" y="-19528"/>
                                      <a:pt x="1536700" y="20576"/>
                                    </a:cubicBezTo>
                                    <a:cubicBezTo>
                                      <a:pt x="1503223" y="34271"/>
                                      <a:pt x="1560889" y="88789"/>
                                      <a:pt x="1574800" y="122176"/>
                                    </a:cubicBezTo>
                                    <a:cubicBezTo>
                                      <a:pt x="1582082" y="139652"/>
                                      <a:pt x="1588373" y="158193"/>
                                      <a:pt x="1600200" y="172976"/>
                                    </a:cubicBezTo>
                                    <a:cubicBezTo>
                                      <a:pt x="1622640" y="201026"/>
                                      <a:pt x="1676400" y="249176"/>
                                      <a:pt x="1676400" y="249176"/>
                                    </a:cubicBezTo>
                                    <a:lnTo>
                                      <a:pt x="1701800" y="325376"/>
                                    </a:lnTo>
                                    <a:cubicBezTo>
                                      <a:pt x="1706033" y="338076"/>
                                      <a:pt x="1705034" y="354010"/>
                                      <a:pt x="1714500" y="363476"/>
                                    </a:cubicBezTo>
                                    <a:cubicBezTo>
                                      <a:pt x="1727200" y="376176"/>
                                      <a:pt x="1737656" y="391613"/>
                                      <a:pt x="1752600" y="401576"/>
                                    </a:cubicBezTo>
                                    <a:cubicBezTo>
                                      <a:pt x="1763739" y="409002"/>
                                      <a:pt x="1778165" y="409576"/>
                                      <a:pt x="1790700" y="414276"/>
                                    </a:cubicBezTo>
                                    <a:cubicBezTo>
                                      <a:pt x="1812046" y="422281"/>
                                      <a:pt x="1832083" y="434147"/>
                                      <a:pt x="1854200" y="439676"/>
                                    </a:cubicBezTo>
                                    <a:cubicBezTo>
                                      <a:pt x="1908882" y="453347"/>
                                      <a:pt x="2077102" y="462684"/>
                                      <a:pt x="2108200" y="465076"/>
                                    </a:cubicBezTo>
                                    <a:cubicBezTo>
                                      <a:pt x="2120900" y="469309"/>
                                      <a:pt x="2150533" y="490476"/>
                                      <a:pt x="2146300" y="477776"/>
                                    </a:cubicBezTo>
                                    <a:cubicBezTo>
                                      <a:pt x="2139038" y="455990"/>
                                      <a:pt x="2043222" y="387398"/>
                                      <a:pt x="2032000" y="376176"/>
                                    </a:cubicBezTo>
                                    <a:cubicBezTo>
                                      <a:pt x="2008621" y="352797"/>
                                      <a:pt x="1991879" y="323355"/>
                                      <a:pt x="1968500" y="299976"/>
                                    </a:cubicBezTo>
                                    <a:cubicBezTo>
                                      <a:pt x="1949333" y="280809"/>
                                      <a:pt x="1925400" y="267026"/>
                                      <a:pt x="1905000" y="249176"/>
                                    </a:cubicBezTo>
                                    <a:cubicBezTo>
                                      <a:pt x="1826771" y="180726"/>
                                      <a:pt x="1906775" y="237659"/>
                                      <a:pt x="1828800" y="185676"/>
                                    </a:cubicBezTo>
                                    <a:cubicBezTo>
                                      <a:pt x="1758588" y="203229"/>
                                      <a:pt x="1726771" y="192670"/>
                                      <a:pt x="1689100" y="249176"/>
                                    </a:cubicBezTo>
                                    <a:cubicBezTo>
                                      <a:pt x="1681674" y="260315"/>
                                      <a:pt x="1685866" y="277810"/>
                                      <a:pt x="1676400" y="287276"/>
                                    </a:cubicBezTo>
                                    <a:cubicBezTo>
                                      <a:pt x="1654814" y="308862"/>
                                      <a:pt x="1600200" y="338076"/>
                                      <a:pt x="1600200" y="338076"/>
                                    </a:cubicBezTo>
                                    <a:cubicBezTo>
                                      <a:pt x="1562100" y="333843"/>
                                      <a:pt x="1515569" y="349651"/>
                                      <a:pt x="1485900" y="325376"/>
                                    </a:cubicBezTo>
                                    <a:cubicBezTo>
                                      <a:pt x="1458882" y="303270"/>
                                      <a:pt x="1460500" y="223776"/>
                                      <a:pt x="1460500" y="223776"/>
                                    </a:cubicBezTo>
                                    <a:cubicBezTo>
                                      <a:pt x="1461897" y="217491"/>
                                      <a:pt x="1482081" y="83025"/>
                                      <a:pt x="1511300" y="58676"/>
                                    </a:cubicBezTo>
                                    <a:cubicBezTo>
                                      <a:pt x="1524709" y="47502"/>
                                      <a:pt x="1545167" y="50209"/>
                                      <a:pt x="1562100" y="45976"/>
                                    </a:cubicBezTo>
                                    <a:cubicBezTo>
                                      <a:pt x="1579033" y="58676"/>
                                      <a:pt x="1597933" y="69109"/>
                                      <a:pt x="1612900" y="84076"/>
                                    </a:cubicBezTo>
                                    <a:cubicBezTo>
                                      <a:pt x="1653172" y="124348"/>
                                      <a:pt x="1655532" y="146205"/>
                                      <a:pt x="1676400" y="198376"/>
                                    </a:cubicBezTo>
                                    <a:cubicBezTo>
                                      <a:pt x="1667933" y="232243"/>
                                      <a:pt x="1672432" y="272421"/>
                                      <a:pt x="1651000" y="299976"/>
                                    </a:cubicBezTo>
                                    <a:cubicBezTo>
                                      <a:pt x="1637748" y="317015"/>
                                      <a:pt x="1609086" y="312676"/>
                                      <a:pt x="1587500" y="312676"/>
                                    </a:cubicBezTo>
                                    <a:cubicBezTo>
                                      <a:pt x="1506955" y="312676"/>
                                      <a:pt x="1426633" y="304209"/>
                                      <a:pt x="1346200" y="299976"/>
                                    </a:cubicBezTo>
                                    <a:cubicBezTo>
                                      <a:pt x="1267745" y="280362"/>
                                      <a:pt x="1167515" y="261433"/>
                                      <a:pt x="1092200" y="223776"/>
                                    </a:cubicBezTo>
                                    <a:cubicBezTo>
                                      <a:pt x="1073268" y="214310"/>
                                      <a:pt x="1058333" y="198376"/>
                                      <a:pt x="1041400" y="185676"/>
                                    </a:cubicBezTo>
                                    <a:cubicBezTo>
                                      <a:pt x="1037167" y="172976"/>
                                      <a:pt x="1025453" y="160563"/>
                                      <a:pt x="1028700" y="147576"/>
                                    </a:cubicBezTo>
                                    <a:cubicBezTo>
                                      <a:pt x="1034687" y="123629"/>
                                      <a:pt x="1049346" y="101530"/>
                                      <a:pt x="1066800" y="84076"/>
                                    </a:cubicBezTo>
                                    <a:cubicBezTo>
                                      <a:pt x="1076266" y="74610"/>
                                      <a:pt x="1091913" y="74623"/>
                                      <a:pt x="1104900" y="71376"/>
                                    </a:cubicBezTo>
                                    <a:cubicBezTo>
                                      <a:pt x="1125841" y="66141"/>
                                      <a:pt x="1147233" y="62909"/>
                                      <a:pt x="1168400" y="58676"/>
                                    </a:cubicBezTo>
                                    <a:cubicBezTo>
                                      <a:pt x="1253546" y="70840"/>
                                      <a:pt x="1338472" y="53893"/>
                                      <a:pt x="1397000" y="122176"/>
                                    </a:cubicBezTo>
                                    <a:cubicBezTo>
                                      <a:pt x="1409321" y="136550"/>
                                      <a:pt x="1413933" y="156043"/>
                                      <a:pt x="1422400" y="172976"/>
                                    </a:cubicBezTo>
                                    <a:cubicBezTo>
                                      <a:pt x="1413933" y="202609"/>
                                      <a:pt x="1411758" y="234820"/>
                                      <a:pt x="1397000" y="261876"/>
                                    </a:cubicBezTo>
                                    <a:cubicBezTo>
                                      <a:pt x="1377321" y="297953"/>
                                      <a:pt x="1332432" y="324189"/>
                                      <a:pt x="1295400" y="338076"/>
                                    </a:cubicBezTo>
                                    <a:cubicBezTo>
                                      <a:pt x="1279057" y="344205"/>
                                      <a:pt x="1261533" y="346543"/>
                                      <a:pt x="1244600" y="350776"/>
                                    </a:cubicBezTo>
                                    <a:cubicBezTo>
                                      <a:pt x="1219200" y="346543"/>
                                      <a:pt x="1194150" y="338076"/>
                                      <a:pt x="1168400" y="338076"/>
                                    </a:cubicBezTo>
                                    <a:cubicBezTo>
                                      <a:pt x="1146814" y="338076"/>
                                      <a:pt x="1212339" y="341648"/>
                                      <a:pt x="1231900" y="350776"/>
                                    </a:cubicBezTo>
                                    <a:cubicBezTo>
                                      <a:pt x="1276637" y="371653"/>
                                      <a:pt x="1313062" y="408641"/>
                                      <a:pt x="1358900" y="426976"/>
                                    </a:cubicBezTo>
                                    <a:cubicBezTo>
                                      <a:pt x="1380067" y="435443"/>
                                      <a:pt x="1400773" y="445167"/>
                                      <a:pt x="1422400" y="452376"/>
                                    </a:cubicBezTo>
                                    <a:cubicBezTo>
                                      <a:pt x="1544976" y="493235"/>
                                      <a:pt x="1789316" y="475977"/>
                                      <a:pt x="1841500" y="477776"/>
                                    </a:cubicBezTo>
                                    <a:cubicBezTo>
                                      <a:pt x="1858433" y="482009"/>
                                      <a:pt x="1876257" y="483600"/>
                                      <a:pt x="1892300" y="490476"/>
                                    </a:cubicBezTo>
                                    <a:cubicBezTo>
                                      <a:pt x="1957046" y="518224"/>
                                      <a:pt x="1908723" y="515876"/>
                                      <a:pt x="1943100" y="51587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4C12" id="Freeform 17" o:spid="_x0000_s1026" style="position:absolute;margin-left:33.25pt;margin-top:19.95pt;width:134.05pt;height:4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6710,5926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" path="m0,350776c10477,340299,94229,243264,139700,223776,155743,216900,173567,215309,190500,211076,269841,216743,337123,206786,406400,236476,423801,243934,440267,253409,457200,261876,461433,274576,469900,286589,469900,299976,469900,335170,448355,350474,419100,363476,394634,374350,342900,388876,342900,388876,277897,367208,318114,389798,266700,312676,224950,250051,205495,219434,152400,172976,136470,159038,119978,145378,101600,134876,89977,128234,76200,126409,63500,122176,49272,193318,29008,264164,63500,338076,75509,363810,113486,365254,139700,376176,217256,408491,228879,403198,317500,414276,393700,410043,472295,420998,546100,401576,562980,397134,561268,368055,558800,350776,553055,310564,524128,309585,495300,299976,499533,321143,496026,345515,508000,363476,523036,386030,548136,400532,571500,414276,715177,498792,686383,485116,812800,503176,855133,494709,901186,497083,939800,477776,981379,456987,961970,373505,952500,350776,923903,282143,893696,259208,825500,236476,801071,228333,774700,228009,749300,223776,701279,227470,577704,220419,520700,261876,491649,283004,444500,338076,444500,338076,437764,365019,433523,419011,393700,426976,364347,432847,334433,418509,304800,414276,296333,401576,281909,391232,279400,376176,272853,336892,337976,296766,355600,287276,413791,255943,495554,239588,558800,223776,605367,232243,655675,229023,698500,249176,731002,264471,774700,325376,774700,325376,778933,346543,782717,367804,787400,388876,791186,405915,800100,422222,800100,439676,800100,465426,795543,491447,787400,515876,782573,530356,749300,545509,762000,553976,779961,565950,804333,545509,825500,541276,850900,528576,875486,514098,901700,503176,926414,492878,954395,490597,977900,477776,1012011,459170,1050998,417378,1079500,388876,1052578,267728,1085143,283748,990600,236476,978626,230489,965200,228009,952500,223776,956733,206843,970720,189535,965200,172976,960373,158496,941189,141705,927100,147576,882545,166140,851058,207047,812800,236476,748131,286221,774937,255171,736600,312676,719667,308443,701843,306852,685800,299976,671771,293963,661352,281402,647700,274576,627310,264381,605367,257643,584200,249176,533400,253409,482000,253017,431800,261876,409350,265838,387715,275328,368300,287276,314512,320376,268541,347094,241300,401576,235313,413550,232833,426976,228600,439676,232833,456609,226499,481225,241300,490476,285117,517862,390423,495648,431800,490476,465667,477776,499086,463814,533400,452376,609900,426876,631321,433662,698500,388876,713444,378913,723900,363476,736600,350776l673100,338076c647765,333470,622150,330426,596900,325376,579784,321953,563033,316909,546100,312676,533400,304209,513669,301448,508000,287276,503028,274847,512130,259460,520700,249176,577311,181242,673639,88130,762000,58676l800100,45976c778933,96776,754003,146167,736600,198376,728133,223776,722279,250202,711200,274576,700986,297048,685800,316909,673100,338076,677333,367709,669935,401592,685800,426976,695051,441777,719146,439676,736600,439676,796018,439676,855133,431209,914400,426976,954703,409703,1022187,389072,1054100,350776,1062670,340492,1062567,325376,1066800,312676,1062567,295743,1063351,276677,1054100,261876,1022381,211126,1010060,213329,965200,198376,948267,211076,926703,219252,914400,236476,904255,250679,905123,270160,901700,287276,896650,312526,893233,338076,889000,363476,901700,397343,893233,452376,927100,465076,979236,484627,1038867,455676,1092200,439676,1124891,429869,1150985,404937,1181100,388876,1326848,311144,1240885,372922,1358900,274576,1367367,257643,1378313,241737,1384300,223776,1391126,203298,1397000,181862,1397000,160276,1397000,123301,1373146,81773,1346200,58676,1331826,46355,1312978,40307,1295400,33276,1270541,23332,1219200,7876,1219200,7876,1181100,12109,1141267,8454,1104900,20576,1075940,30229,1050286,49790,1028700,71376,1011767,88309,993669,104154,977900,122176,944230,160656,928252,192222,901700,236476,910167,274576,910744,315339,927100,350776,945050,389667,1027367,430990,1054100,452376,1208082,575562,1026088,450634,1143000,528576,1151467,541276,1176253,553588,1168400,566676,1156671,586224,1127666,590878,1104900,592076,1045564,595199,986367,583609,927100,579376,901700,562443,873874,548678,850900,528576,839413,518525,823341,505586,825500,490476,833544,434166,873804,329913,927100,287276,974853,249073,1011752,247486,1066800,236476,1124969,248110,1203186,244758,1244600,299976,1258278,318214,1261533,342309,1270000,363476,1265767,397343,1239740,435810,1257300,465076,1273156,491503,1316065,484018,1346200,490476,1375470,496748,1405532,498507,1435100,503176,1592425,528017,1540794,513007,1625600,541276,1597352,447115,1595693,415230,1549400,338076,1538510,319926,1528524,299579,1511300,287276,1497097,277131,1476843,280705,1460500,274576,1442773,267929,1390779,249828,1409700,249176l1828800,261876c1841500,270343,1857365,275357,1866900,287276,1925056,359971,1763907,348515,2006600,299976,2015067,283043,2021966,265230,2032000,249176,2043218,231227,2060634,217308,2070100,198376,2082074,174429,2095500,122176,2095500,122176,2082800,105243,2072367,86343,2057400,71376,2019161,33137,1998444,46048,1943100,33276,1913070,26346,1883833,16343,1854200,7876,1748367,12109,1634732,-19528,1536700,20576,1503223,34271,1560889,88789,1574800,122176,1582082,139652,1588373,158193,1600200,172976,1622640,201026,1676400,249176,1676400,249176l1701800,325376c1706033,338076,1705034,354010,1714500,363476,1727200,376176,1737656,391613,1752600,401576,1763739,409002,1778165,409576,1790700,414276,1812046,422281,1832083,434147,1854200,439676,1908882,453347,2077102,462684,2108200,465076,2120900,469309,2150533,490476,2146300,477776,2139038,455990,2043222,387398,2032000,376176,2008621,352797,1991879,323355,1968500,299976,1949333,280809,1925400,267026,1905000,249176,1826771,180726,1906775,237659,1828800,185676,1758588,203229,1726771,192670,1689100,249176,1681674,260315,1685866,277810,1676400,287276,1654814,308862,1600200,338076,1600200,338076,1562100,333843,1515569,349651,1485900,325376,1458882,303270,1460500,223776,1460500,223776,1461897,217491,1482081,83025,1511300,58676,1524709,47502,1545167,50209,1562100,45976,1579033,58676,1597933,69109,1612900,84076,1653172,124348,1655532,146205,1676400,198376,1667933,232243,1672432,272421,1651000,299976,1637748,317015,1609086,312676,1587500,312676,1506955,312676,1426633,304209,1346200,299976,1267745,280362,1167515,261433,1092200,223776,1073268,214310,1058333,198376,1041400,185676,1037167,172976,1025453,160563,1028700,147576,1034687,123629,1049346,101530,1066800,84076,1076266,74610,1091913,74623,1104900,71376,1125841,66141,1147233,62909,1168400,58676,1253546,70840,1338472,53893,1397000,122176,1409321,136550,1413933,156043,1422400,172976,1413933,202609,1411758,234820,1397000,261876,1377321,297953,1332432,324189,1295400,338076,1279057,344205,1261533,346543,1244600,350776,1219200,346543,1194150,338076,1168400,338076,1146814,338076,1212339,341648,1231900,350776,1276637,371653,1313062,408641,1358900,426976,1380067,435443,1400773,445167,1422400,452376,1544976,493235,1789316,475977,1841500,477776,1858433,482009,1876257,483600,1892300,490476,1957046,518224,1908723,515876,1943100,515876e" filled="f" strokecolor="#175c6b [1604]" strokeweight="1pt">
                      <v:stroke joinstyle="miter"/>
                      <v:path arrowok="t" o:connecttype="custom" o:connectlocs="0,317236;110788,202379;151075,190894;322293,213865;362580,236836;372651,271293;332365,328721;271935,351693;211505,282779;120860,156437;80573,121980;50358,110494;50358,305750;110788,340207;251791,374664;433081,363178;443153,317236;392795,271293;402866,328721;453225,374664;644586,455064;745303,432092;755374,317236;654658,213865;594228,202379;412938,236836;352508,305750;312221,386150;241720,374664;221576,340207;282006,259807;443153,202379;553941,225351;614371,294264;624443,351693;634514,397635;624443,466549;604299,501006;654658,489521;715088,455064;775518,432092;856091,351693;785589,213865;755374,202379;765446,156437;735231,133465;644586,213865;584156,282779;543869,271293;513654,248322;463296,225351;342436,236836;292078,259807;191361,363178;181290,397635;191361,443578;342436,443578;423010,409121;553941,351693;584156,317236;533798,305750;473368,294264;433081,282779;402866,259807;412938,225351;604299,53066;634514,41580;584156,179408;564013,248322;533798,305750;543869,386150;584156,397635;725159,386150;835947,317236;846019,282779;835947,236836;765446,179408;725159,213865;715088,259807;705016,328721;735231,420607;866162,397635;936664,351693;1077667,248322;1097810,202379;1107882,144951;1067596,53066;1027309,30094;966879,7123;876234,18609;815804,64551;775518,110494;715088,213865;735231,317236;835947,409121;906449,478035;926592,512492;876234,535463;735231,523978;674801,478035;654658,443578;735231,259807;846019,213865;987022,271293;1007166,328721;997094,420607;1067596,443578;1138097,455064;1289172,489521;1228742,305750;1198527,259807;1158240,248322;1117954,225351;1450318,236836;1480533,259807;1591322,271293;1611465,225351;1641680,179408;1661823,110494;1631608,64551;1540963,30094;1470462,7123;1218670,18609;1248885,110494;1269029,156437;1329459,225351;1349602,294264;1359674,328721;1389889,363178;1420103,374664;1470462,397635;1671895,420607;1702110,432092;1611465,340207;1561107,271293;1510748,225351;1450318,167922;1339530,225351;1329459,259807;1269029,305750;1178384,294264;1158240,202379;1198527,53066;1238814,41580;1279100,76037;1329459,179408;1309315,271293;1258957,282779;1067596,271293;866162,202379;825876,167922;815804,133465;846019,76037;876234,64551;926592,53066;1107882,110494;1128025,156437;1107882,236836;1027309,305750;987022,317236;926592,305750;976951,317236;1077667,386150;1128025,409121;1460390,432092;1500677,443578;1540963,466549" o:connectangles="0,0,0,0,0,0,0,0,0,0,0,0,0,0,0,0,0,0,0,0,0,0,0,0,0,0,0,0,0,0,0,0,0,0,0,0,0,0,0,0,0,0,0,0,0,0,0,0,0,0,0,0,0,0,0,0,0,0,0,0,0,0,0,0,0,0,0,0,0,0,0,0,0,0,0,0,0,0,0,0,0,0,0,0,0,0,0,0,0,0,0,0,0,0,0,0,0,0,0,0,0,0,0,0,0,0,0,0,0,0,0,0,0,0,0,0,0,0,0,0,0,0,0,0,0,0,0,0,0,0,0,0,0,0,0,0,0,0,0,0,0,0,0,0,0,0,0,0,0,0,0,0,0,0,0,0,0,0,0,0,0,0,0,0,0,0,0"/>
                    </v:shape>
                  </w:pict>
                </mc:Fallback>
              </mc:AlternateContent>
            </w:r>
            <w:r>
              <w:t>a squiggle</w:t>
            </w:r>
          </w:p>
        </w:tc>
      </w:tr>
      <w:tr w:rsidR="00186D22" w14:paraId="43FAD1FC" w14:textId="77777777" w:rsidTr="00186D22">
        <w:trPr>
          <w:trHeight w:val="1308"/>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351481A2" w14:textId="6EBDFF1D" w:rsidR="00826DC3" w:rsidRDefault="00826DC3" w:rsidP="001A257D">
            <w:pPr>
              <w:jc w:val="center"/>
            </w:pPr>
            <w:r>
              <w:t>wiggle walk</w:t>
            </w:r>
          </w:p>
          <w:p w14:paraId="46B7139B" w14:textId="789545D7" w:rsidR="00186D22" w:rsidRDefault="00826DC3" w:rsidP="001A257D">
            <w:pPr>
              <w:jc w:val="center"/>
            </w:pPr>
            <w:r>
              <w:t>(</w:t>
            </w:r>
            <w:r w:rsidR="00186D22">
              <w:t>correlated random walk</w:t>
            </w:r>
            <w:r>
              <w:t>)</w:t>
            </w:r>
          </w:p>
          <w:p w14:paraId="1B909783" w14:textId="64914BC4" w:rsidR="00186D22" w:rsidRDefault="00186D22" w:rsidP="001A257D">
            <w:pPr>
              <w:jc w:val="center"/>
            </w:pPr>
          </w:p>
        </w:tc>
        <w:tc>
          <w:tcPr>
            <w:tcW w:w="1637" w:type="dxa"/>
            <w:vAlign w:val="center"/>
          </w:tcPr>
          <w:p w14:paraId="15114054" w14:textId="4D325952" w:rsidR="00186D22" w:rsidRPr="00186D22" w:rsidRDefault="00186D22" w:rsidP="00D41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86D22">
              <w:rPr>
                <w:sz w:val="24"/>
                <w:szCs w:val="24"/>
              </w:rPr>
              <w:t>steps are within a given angle from the previous step</w:t>
            </w:r>
          </w:p>
        </w:tc>
        <w:tc>
          <w:tcPr>
            <w:tcW w:w="2183" w:type="dxa"/>
            <w:vAlign w:val="center"/>
          </w:tcPr>
          <w:p w14:paraId="16E35486" w14:textId="5FD1F1D8" w:rsidR="00186D22" w:rsidRDefault="00186D22" w:rsidP="00186D22">
            <w:pPr>
              <w:jc w:val="center"/>
              <w:cnfStyle w:val="000000000000" w:firstRow="0" w:lastRow="0" w:firstColumn="0" w:lastColumn="0" w:oddVBand="0" w:evenVBand="0" w:oddHBand="0" w:evenHBand="0" w:firstRowFirstColumn="0" w:firstRowLastColumn="0" w:lastRowFirstColumn="0" w:lastRowLastColumn="0"/>
              <w:rPr>
                <w:noProof/>
              </w:rPr>
            </w:pPr>
            <w:r>
              <w:rPr>
                <w:noProof/>
              </w:rPr>
              <w:t>moderate search of an area</w:t>
            </w:r>
          </w:p>
        </w:tc>
        <w:tc>
          <w:tcPr>
            <w:tcW w:w="4049" w:type="dxa"/>
          </w:tcPr>
          <w:p w14:paraId="51DD91C8" w14:textId="75D8BD4E" w:rsidR="00186D22" w:rsidRDefault="00186D22" w:rsidP="00CD24DA">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7696" behindDoc="0" locked="0" layoutInCell="1" allowOverlap="1" wp14:anchorId="23FC7400" wp14:editId="0147CAB9">
                      <wp:simplePos x="0" y="0"/>
                      <wp:positionH relativeFrom="column">
                        <wp:posOffset>179070</wp:posOffset>
                      </wp:positionH>
                      <wp:positionV relativeFrom="paragraph">
                        <wp:posOffset>323850</wp:posOffset>
                      </wp:positionV>
                      <wp:extent cx="2032000" cy="406400"/>
                      <wp:effectExtent l="25400" t="25400" r="25400" b="50800"/>
                      <wp:wrapNone/>
                      <wp:docPr id="18" name="Freeform 18"/>
                      <wp:cNvGraphicFramePr/>
                      <a:graphic xmlns:a="http://schemas.openxmlformats.org/drawingml/2006/main">
                        <a:graphicData uri="http://schemas.microsoft.com/office/word/2010/wordprocessingShape">
                          <wps:wsp>
                            <wps:cNvSpPr/>
                            <wps:spPr>
                              <a:xfrm>
                                <a:off x="0" y="0"/>
                                <a:ext cx="2032000" cy="406400"/>
                              </a:xfrm>
                              <a:custGeom>
                                <a:avLst/>
                                <a:gdLst>
                                  <a:gd name="connsiteX0" fmla="*/ 114300 w 2032000"/>
                                  <a:gd name="connsiteY0" fmla="*/ 342900 h 406400"/>
                                  <a:gd name="connsiteX1" fmla="*/ 25400 w 2032000"/>
                                  <a:gd name="connsiteY1" fmla="*/ 342900 h 406400"/>
                                  <a:gd name="connsiteX2" fmla="*/ 0 w 2032000"/>
                                  <a:gd name="connsiteY2" fmla="*/ 304800 h 406400"/>
                                  <a:gd name="connsiteX3" fmla="*/ 76200 w 2032000"/>
                                  <a:gd name="connsiteY3" fmla="*/ 254000 h 406400"/>
                                  <a:gd name="connsiteX4" fmla="*/ 101600 w 2032000"/>
                                  <a:gd name="connsiteY4" fmla="*/ 177800 h 406400"/>
                                  <a:gd name="connsiteX5" fmla="*/ 114300 w 2032000"/>
                                  <a:gd name="connsiteY5" fmla="*/ 139700 h 406400"/>
                                  <a:gd name="connsiteX6" fmla="*/ 152400 w 2032000"/>
                                  <a:gd name="connsiteY6" fmla="*/ 114300 h 406400"/>
                                  <a:gd name="connsiteX7" fmla="*/ 292100 w 2032000"/>
                                  <a:gd name="connsiteY7" fmla="*/ 127000 h 406400"/>
                                  <a:gd name="connsiteX8" fmla="*/ 342900 w 2032000"/>
                                  <a:gd name="connsiteY8" fmla="*/ 203200 h 406400"/>
                                  <a:gd name="connsiteX9" fmla="*/ 419100 w 2032000"/>
                                  <a:gd name="connsiteY9" fmla="*/ 254000 h 406400"/>
                                  <a:gd name="connsiteX10" fmla="*/ 457200 w 2032000"/>
                                  <a:gd name="connsiteY10" fmla="*/ 279400 h 406400"/>
                                  <a:gd name="connsiteX11" fmla="*/ 495300 w 2032000"/>
                                  <a:gd name="connsiteY11" fmla="*/ 292100 h 406400"/>
                                  <a:gd name="connsiteX12" fmla="*/ 584200 w 2032000"/>
                                  <a:gd name="connsiteY12" fmla="*/ 266700 h 406400"/>
                                  <a:gd name="connsiteX13" fmla="*/ 673100 w 2032000"/>
                                  <a:gd name="connsiteY13" fmla="*/ 254000 h 406400"/>
                                  <a:gd name="connsiteX14" fmla="*/ 711200 w 2032000"/>
                                  <a:gd name="connsiteY14" fmla="*/ 241300 h 406400"/>
                                  <a:gd name="connsiteX15" fmla="*/ 787400 w 2032000"/>
                                  <a:gd name="connsiteY15" fmla="*/ 190500 h 406400"/>
                                  <a:gd name="connsiteX16" fmla="*/ 800100 w 2032000"/>
                                  <a:gd name="connsiteY16" fmla="*/ 76200 h 406400"/>
                                  <a:gd name="connsiteX17" fmla="*/ 723900 w 2032000"/>
                                  <a:gd name="connsiteY17" fmla="*/ 25400 h 406400"/>
                                  <a:gd name="connsiteX18" fmla="*/ 685800 w 2032000"/>
                                  <a:gd name="connsiteY18" fmla="*/ 0 h 406400"/>
                                  <a:gd name="connsiteX19" fmla="*/ 622300 w 2032000"/>
                                  <a:gd name="connsiteY19" fmla="*/ 12700 h 406400"/>
                                  <a:gd name="connsiteX20" fmla="*/ 622300 w 2032000"/>
                                  <a:gd name="connsiteY20" fmla="*/ 101600 h 406400"/>
                                  <a:gd name="connsiteX21" fmla="*/ 736600 w 2032000"/>
                                  <a:gd name="connsiteY21" fmla="*/ 152400 h 406400"/>
                                  <a:gd name="connsiteX22" fmla="*/ 774700 w 2032000"/>
                                  <a:gd name="connsiteY22" fmla="*/ 165100 h 406400"/>
                                  <a:gd name="connsiteX23" fmla="*/ 876300 w 2032000"/>
                                  <a:gd name="connsiteY23" fmla="*/ 152400 h 406400"/>
                                  <a:gd name="connsiteX24" fmla="*/ 927100 w 2032000"/>
                                  <a:gd name="connsiteY24" fmla="*/ 88900 h 406400"/>
                                  <a:gd name="connsiteX25" fmla="*/ 1003300 w 2032000"/>
                                  <a:gd name="connsiteY25" fmla="*/ 25400 h 406400"/>
                                  <a:gd name="connsiteX26" fmla="*/ 1079500 w 2032000"/>
                                  <a:gd name="connsiteY26" fmla="*/ 38100 h 406400"/>
                                  <a:gd name="connsiteX27" fmla="*/ 1155700 w 2032000"/>
                                  <a:gd name="connsiteY27" fmla="*/ 88900 h 406400"/>
                                  <a:gd name="connsiteX28" fmla="*/ 1231900 w 2032000"/>
                                  <a:gd name="connsiteY28" fmla="*/ 114300 h 406400"/>
                                  <a:gd name="connsiteX29" fmla="*/ 1219200 w 2032000"/>
                                  <a:gd name="connsiteY29" fmla="*/ 165100 h 406400"/>
                                  <a:gd name="connsiteX30" fmla="*/ 1206500 w 2032000"/>
                                  <a:gd name="connsiteY30" fmla="*/ 203200 h 406400"/>
                                  <a:gd name="connsiteX31" fmla="*/ 1054100 w 2032000"/>
                                  <a:gd name="connsiteY31" fmla="*/ 241300 h 406400"/>
                                  <a:gd name="connsiteX32" fmla="*/ 1016000 w 2032000"/>
                                  <a:gd name="connsiteY32" fmla="*/ 254000 h 406400"/>
                                  <a:gd name="connsiteX33" fmla="*/ 990600 w 2032000"/>
                                  <a:gd name="connsiteY33" fmla="*/ 292100 h 406400"/>
                                  <a:gd name="connsiteX34" fmla="*/ 952500 w 2032000"/>
                                  <a:gd name="connsiteY34" fmla="*/ 304800 h 406400"/>
                                  <a:gd name="connsiteX35" fmla="*/ 876300 w 2032000"/>
                                  <a:gd name="connsiteY35" fmla="*/ 342900 h 406400"/>
                                  <a:gd name="connsiteX36" fmla="*/ 723900 w 2032000"/>
                                  <a:gd name="connsiteY36" fmla="*/ 317500 h 406400"/>
                                  <a:gd name="connsiteX37" fmla="*/ 685800 w 2032000"/>
                                  <a:gd name="connsiteY37" fmla="*/ 304800 h 406400"/>
                                  <a:gd name="connsiteX38" fmla="*/ 635000 w 2032000"/>
                                  <a:gd name="connsiteY38" fmla="*/ 228600 h 406400"/>
                                  <a:gd name="connsiteX39" fmla="*/ 622300 w 2032000"/>
                                  <a:gd name="connsiteY39" fmla="*/ 190500 h 406400"/>
                                  <a:gd name="connsiteX40" fmla="*/ 508000 w 2032000"/>
                                  <a:gd name="connsiteY40" fmla="*/ 127000 h 406400"/>
                                  <a:gd name="connsiteX41" fmla="*/ 406400 w 2032000"/>
                                  <a:gd name="connsiteY41" fmla="*/ 177800 h 406400"/>
                                  <a:gd name="connsiteX42" fmla="*/ 381000 w 2032000"/>
                                  <a:gd name="connsiteY42" fmla="*/ 254000 h 406400"/>
                                  <a:gd name="connsiteX43" fmla="*/ 393700 w 2032000"/>
                                  <a:gd name="connsiteY43" fmla="*/ 317500 h 406400"/>
                                  <a:gd name="connsiteX44" fmla="*/ 469900 w 2032000"/>
                                  <a:gd name="connsiteY44" fmla="*/ 355600 h 406400"/>
                                  <a:gd name="connsiteX45" fmla="*/ 546100 w 2032000"/>
                                  <a:gd name="connsiteY45" fmla="*/ 393700 h 406400"/>
                                  <a:gd name="connsiteX46" fmla="*/ 723900 w 2032000"/>
                                  <a:gd name="connsiteY46" fmla="*/ 381000 h 406400"/>
                                  <a:gd name="connsiteX47" fmla="*/ 762000 w 2032000"/>
                                  <a:gd name="connsiteY47" fmla="*/ 368300 h 406400"/>
                                  <a:gd name="connsiteX48" fmla="*/ 838200 w 2032000"/>
                                  <a:gd name="connsiteY48" fmla="*/ 317500 h 406400"/>
                                  <a:gd name="connsiteX49" fmla="*/ 863600 w 2032000"/>
                                  <a:gd name="connsiteY49" fmla="*/ 241300 h 406400"/>
                                  <a:gd name="connsiteX50" fmla="*/ 876300 w 2032000"/>
                                  <a:gd name="connsiteY50" fmla="*/ 203200 h 406400"/>
                                  <a:gd name="connsiteX51" fmla="*/ 952500 w 2032000"/>
                                  <a:gd name="connsiteY51" fmla="*/ 177800 h 406400"/>
                                  <a:gd name="connsiteX52" fmla="*/ 1028700 w 2032000"/>
                                  <a:gd name="connsiteY52" fmla="*/ 203200 h 406400"/>
                                  <a:gd name="connsiteX53" fmla="*/ 1092200 w 2032000"/>
                                  <a:gd name="connsiteY53" fmla="*/ 266700 h 406400"/>
                                  <a:gd name="connsiteX54" fmla="*/ 1168400 w 2032000"/>
                                  <a:gd name="connsiteY54" fmla="*/ 292100 h 406400"/>
                                  <a:gd name="connsiteX55" fmla="*/ 1244600 w 2032000"/>
                                  <a:gd name="connsiteY55" fmla="*/ 330200 h 406400"/>
                                  <a:gd name="connsiteX56" fmla="*/ 1282700 w 2032000"/>
                                  <a:gd name="connsiteY56" fmla="*/ 355600 h 406400"/>
                                  <a:gd name="connsiteX57" fmla="*/ 1320800 w 2032000"/>
                                  <a:gd name="connsiteY57" fmla="*/ 368300 h 406400"/>
                                  <a:gd name="connsiteX58" fmla="*/ 1397000 w 2032000"/>
                                  <a:gd name="connsiteY58" fmla="*/ 406400 h 406400"/>
                                  <a:gd name="connsiteX59" fmla="*/ 1536700 w 2032000"/>
                                  <a:gd name="connsiteY59" fmla="*/ 368300 h 406400"/>
                                  <a:gd name="connsiteX60" fmla="*/ 1612900 w 2032000"/>
                                  <a:gd name="connsiteY60" fmla="*/ 330200 h 406400"/>
                                  <a:gd name="connsiteX61" fmla="*/ 1600200 w 2032000"/>
                                  <a:gd name="connsiteY61" fmla="*/ 292100 h 406400"/>
                                  <a:gd name="connsiteX62" fmla="*/ 1498600 w 2032000"/>
                                  <a:gd name="connsiteY62" fmla="*/ 203200 h 406400"/>
                                  <a:gd name="connsiteX63" fmla="*/ 1422400 w 2032000"/>
                                  <a:gd name="connsiteY63" fmla="*/ 177800 h 406400"/>
                                  <a:gd name="connsiteX64" fmla="*/ 1320800 w 2032000"/>
                                  <a:gd name="connsiteY64" fmla="*/ 215900 h 406400"/>
                                  <a:gd name="connsiteX65" fmla="*/ 1358900 w 2032000"/>
                                  <a:gd name="connsiteY65" fmla="*/ 304800 h 406400"/>
                                  <a:gd name="connsiteX66" fmla="*/ 1435100 w 2032000"/>
                                  <a:gd name="connsiteY66" fmla="*/ 330200 h 406400"/>
                                  <a:gd name="connsiteX67" fmla="*/ 1549400 w 2032000"/>
                                  <a:gd name="connsiteY67" fmla="*/ 304800 h 406400"/>
                                  <a:gd name="connsiteX68" fmla="*/ 1625600 w 2032000"/>
                                  <a:gd name="connsiteY68" fmla="*/ 266700 h 406400"/>
                                  <a:gd name="connsiteX69" fmla="*/ 1739900 w 2032000"/>
                                  <a:gd name="connsiteY69" fmla="*/ 254000 h 406400"/>
                                  <a:gd name="connsiteX70" fmla="*/ 1790700 w 2032000"/>
                                  <a:gd name="connsiteY70" fmla="*/ 241300 h 406400"/>
                                  <a:gd name="connsiteX71" fmla="*/ 1854200 w 2032000"/>
                                  <a:gd name="connsiteY71" fmla="*/ 228600 h 406400"/>
                                  <a:gd name="connsiteX72" fmla="*/ 1892300 w 2032000"/>
                                  <a:gd name="connsiteY72" fmla="*/ 215900 h 406400"/>
                                  <a:gd name="connsiteX73" fmla="*/ 1905000 w 2032000"/>
                                  <a:gd name="connsiteY73" fmla="*/ 177800 h 406400"/>
                                  <a:gd name="connsiteX74" fmla="*/ 1917700 w 2032000"/>
                                  <a:gd name="connsiteY74" fmla="*/ 88900 h 406400"/>
                                  <a:gd name="connsiteX75" fmla="*/ 1955800 w 2032000"/>
                                  <a:gd name="connsiteY75" fmla="*/ 63500 h 406400"/>
                                  <a:gd name="connsiteX76" fmla="*/ 2032000 w 2032000"/>
                                  <a:gd name="connsiteY76" fmla="*/ 38100 h 406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2032000" h="406400">
                                    <a:moveTo>
                                      <a:pt x="114300" y="342900"/>
                                    </a:moveTo>
                                    <a:cubicBezTo>
                                      <a:pt x="82187" y="350928"/>
                                      <a:pt x="55766" y="367193"/>
                                      <a:pt x="25400" y="342900"/>
                                    </a:cubicBezTo>
                                    <a:cubicBezTo>
                                      <a:pt x="13481" y="333365"/>
                                      <a:pt x="8467" y="317500"/>
                                      <a:pt x="0" y="304800"/>
                                    </a:cubicBezTo>
                                    <a:cubicBezTo>
                                      <a:pt x="25400" y="287867"/>
                                      <a:pt x="66547" y="282960"/>
                                      <a:pt x="76200" y="254000"/>
                                    </a:cubicBezTo>
                                    <a:lnTo>
                                      <a:pt x="101600" y="177800"/>
                                    </a:lnTo>
                                    <a:cubicBezTo>
                                      <a:pt x="105833" y="165100"/>
                                      <a:pt x="103161" y="147126"/>
                                      <a:pt x="114300" y="139700"/>
                                    </a:cubicBezTo>
                                    <a:lnTo>
                                      <a:pt x="152400" y="114300"/>
                                    </a:lnTo>
                                    <a:cubicBezTo>
                                      <a:pt x="198967" y="118533"/>
                                      <a:pt x="249728" y="107226"/>
                                      <a:pt x="292100" y="127000"/>
                                    </a:cubicBezTo>
                                    <a:cubicBezTo>
                                      <a:pt x="319763" y="139909"/>
                                      <a:pt x="317500" y="186267"/>
                                      <a:pt x="342900" y="203200"/>
                                    </a:cubicBezTo>
                                    <a:lnTo>
                                      <a:pt x="419100" y="254000"/>
                                    </a:lnTo>
                                    <a:cubicBezTo>
                                      <a:pt x="431800" y="262467"/>
                                      <a:pt x="442720" y="274573"/>
                                      <a:pt x="457200" y="279400"/>
                                    </a:cubicBezTo>
                                    <a:lnTo>
                                      <a:pt x="495300" y="292100"/>
                                    </a:lnTo>
                                    <a:cubicBezTo>
                                      <a:pt x="527944" y="281219"/>
                                      <a:pt x="549117" y="273079"/>
                                      <a:pt x="584200" y="266700"/>
                                    </a:cubicBezTo>
                                    <a:cubicBezTo>
                                      <a:pt x="613651" y="261345"/>
                                      <a:pt x="643467" y="258233"/>
                                      <a:pt x="673100" y="254000"/>
                                    </a:cubicBezTo>
                                    <a:cubicBezTo>
                                      <a:pt x="685800" y="249767"/>
                                      <a:pt x="699498" y="247801"/>
                                      <a:pt x="711200" y="241300"/>
                                    </a:cubicBezTo>
                                    <a:cubicBezTo>
                                      <a:pt x="737885" y="226475"/>
                                      <a:pt x="787400" y="190500"/>
                                      <a:pt x="787400" y="190500"/>
                                    </a:cubicBezTo>
                                    <a:cubicBezTo>
                                      <a:pt x="795867" y="165100"/>
                                      <a:pt x="831850" y="107950"/>
                                      <a:pt x="800100" y="76200"/>
                                    </a:cubicBezTo>
                                    <a:cubicBezTo>
                                      <a:pt x="778514" y="54614"/>
                                      <a:pt x="749300" y="42333"/>
                                      <a:pt x="723900" y="25400"/>
                                    </a:cubicBezTo>
                                    <a:lnTo>
                                      <a:pt x="685800" y="0"/>
                                    </a:lnTo>
                                    <a:cubicBezTo>
                                      <a:pt x="664633" y="4233"/>
                                      <a:pt x="640261" y="726"/>
                                      <a:pt x="622300" y="12700"/>
                                    </a:cubicBezTo>
                                    <a:cubicBezTo>
                                      <a:pt x="598572" y="28519"/>
                                      <a:pt x="613536" y="88454"/>
                                      <a:pt x="622300" y="101600"/>
                                    </a:cubicBezTo>
                                    <a:cubicBezTo>
                                      <a:pt x="639551" y="127476"/>
                                      <a:pt x="721569" y="147390"/>
                                      <a:pt x="736600" y="152400"/>
                                    </a:cubicBezTo>
                                    <a:lnTo>
                                      <a:pt x="774700" y="165100"/>
                                    </a:lnTo>
                                    <a:cubicBezTo>
                                      <a:pt x="808567" y="160867"/>
                                      <a:pt x="843372" y="161380"/>
                                      <a:pt x="876300" y="152400"/>
                                    </a:cubicBezTo>
                                    <a:cubicBezTo>
                                      <a:pt x="934158" y="136621"/>
                                      <a:pt x="902014" y="126530"/>
                                      <a:pt x="927100" y="88900"/>
                                    </a:cubicBezTo>
                                    <a:cubicBezTo>
                                      <a:pt x="946657" y="59564"/>
                                      <a:pt x="975187" y="44142"/>
                                      <a:pt x="1003300" y="25400"/>
                                    </a:cubicBezTo>
                                    <a:cubicBezTo>
                                      <a:pt x="1028700" y="29633"/>
                                      <a:pt x="1055730" y="28196"/>
                                      <a:pt x="1079500" y="38100"/>
                                    </a:cubicBezTo>
                                    <a:cubicBezTo>
                                      <a:pt x="1107679" y="49841"/>
                                      <a:pt x="1126740" y="79247"/>
                                      <a:pt x="1155700" y="88900"/>
                                    </a:cubicBezTo>
                                    <a:lnTo>
                                      <a:pt x="1231900" y="114300"/>
                                    </a:lnTo>
                                    <a:cubicBezTo>
                                      <a:pt x="1227667" y="131233"/>
                                      <a:pt x="1223995" y="148317"/>
                                      <a:pt x="1219200" y="165100"/>
                                    </a:cubicBezTo>
                                    <a:cubicBezTo>
                                      <a:pt x="1215522" y="177972"/>
                                      <a:pt x="1217393" y="195419"/>
                                      <a:pt x="1206500" y="203200"/>
                                    </a:cubicBezTo>
                                    <a:cubicBezTo>
                                      <a:pt x="1171732" y="228034"/>
                                      <a:pt x="1093367" y="232574"/>
                                      <a:pt x="1054100" y="241300"/>
                                    </a:cubicBezTo>
                                    <a:cubicBezTo>
                                      <a:pt x="1041032" y="244204"/>
                                      <a:pt x="1028700" y="249767"/>
                                      <a:pt x="1016000" y="254000"/>
                                    </a:cubicBezTo>
                                    <a:cubicBezTo>
                                      <a:pt x="1007533" y="266700"/>
                                      <a:pt x="1002519" y="282565"/>
                                      <a:pt x="990600" y="292100"/>
                                    </a:cubicBezTo>
                                    <a:cubicBezTo>
                                      <a:pt x="980147" y="300463"/>
                                      <a:pt x="964474" y="298813"/>
                                      <a:pt x="952500" y="304800"/>
                                    </a:cubicBezTo>
                                    <a:cubicBezTo>
                                      <a:pt x="854023" y="354039"/>
                                      <a:pt x="972065" y="310978"/>
                                      <a:pt x="876300" y="342900"/>
                                    </a:cubicBezTo>
                                    <a:cubicBezTo>
                                      <a:pt x="826121" y="335732"/>
                                      <a:pt x="773422" y="329880"/>
                                      <a:pt x="723900" y="317500"/>
                                    </a:cubicBezTo>
                                    <a:cubicBezTo>
                                      <a:pt x="710913" y="314253"/>
                                      <a:pt x="698500" y="309033"/>
                                      <a:pt x="685800" y="304800"/>
                                    </a:cubicBezTo>
                                    <a:cubicBezTo>
                                      <a:pt x="668867" y="279400"/>
                                      <a:pt x="644653" y="257560"/>
                                      <a:pt x="635000" y="228600"/>
                                    </a:cubicBezTo>
                                    <a:cubicBezTo>
                                      <a:pt x="630767" y="215900"/>
                                      <a:pt x="631766" y="199966"/>
                                      <a:pt x="622300" y="190500"/>
                                    </a:cubicBezTo>
                                    <a:cubicBezTo>
                                      <a:pt x="578631" y="146831"/>
                                      <a:pt x="555910" y="142970"/>
                                      <a:pt x="508000" y="127000"/>
                                    </a:cubicBezTo>
                                    <a:cubicBezTo>
                                      <a:pt x="440846" y="138192"/>
                                      <a:pt x="431798" y="120655"/>
                                      <a:pt x="406400" y="177800"/>
                                    </a:cubicBezTo>
                                    <a:cubicBezTo>
                                      <a:pt x="395526" y="202266"/>
                                      <a:pt x="381000" y="254000"/>
                                      <a:pt x="381000" y="254000"/>
                                    </a:cubicBezTo>
                                    <a:cubicBezTo>
                                      <a:pt x="385233" y="275167"/>
                                      <a:pt x="382990" y="298758"/>
                                      <a:pt x="393700" y="317500"/>
                                    </a:cubicBezTo>
                                    <a:cubicBezTo>
                                      <a:pt x="408259" y="342978"/>
                                      <a:pt x="447736" y="344518"/>
                                      <a:pt x="469900" y="355600"/>
                                    </a:cubicBezTo>
                                    <a:cubicBezTo>
                                      <a:pt x="568377" y="404839"/>
                                      <a:pt x="450335" y="361778"/>
                                      <a:pt x="546100" y="393700"/>
                                    </a:cubicBezTo>
                                    <a:cubicBezTo>
                                      <a:pt x="605367" y="389467"/>
                                      <a:pt x="664889" y="387942"/>
                                      <a:pt x="723900" y="381000"/>
                                    </a:cubicBezTo>
                                    <a:cubicBezTo>
                                      <a:pt x="737195" y="379436"/>
                                      <a:pt x="750298" y="374801"/>
                                      <a:pt x="762000" y="368300"/>
                                    </a:cubicBezTo>
                                    <a:cubicBezTo>
                                      <a:pt x="788685" y="353475"/>
                                      <a:pt x="838200" y="317500"/>
                                      <a:pt x="838200" y="317500"/>
                                    </a:cubicBezTo>
                                    <a:lnTo>
                                      <a:pt x="863600" y="241300"/>
                                    </a:lnTo>
                                    <a:cubicBezTo>
                                      <a:pt x="867833" y="228600"/>
                                      <a:pt x="863600" y="207433"/>
                                      <a:pt x="876300" y="203200"/>
                                    </a:cubicBezTo>
                                    <a:lnTo>
                                      <a:pt x="952500" y="177800"/>
                                    </a:lnTo>
                                    <a:cubicBezTo>
                                      <a:pt x="977900" y="186267"/>
                                      <a:pt x="1013848" y="180923"/>
                                      <a:pt x="1028700" y="203200"/>
                                    </a:cubicBezTo>
                                    <a:cubicBezTo>
                                      <a:pt x="1051872" y="237958"/>
                                      <a:pt x="1052095" y="248875"/>
                                      <a:pt x="1092200" y="266700"/>
                                    </a:cubicBezTo>
                                    <a:cubicBezTo>
                                      <a:pt x="1116666" y="277574"/>
                                      <a:pt x="1146123" y="277248"/>
                                      <a:pt x="1168400" y="292100"/>
                                    </a:cubicBezTo>
                                    <a:cubicBezTo>
                                      <a:pt x="1277589" y="364893"/>
                                      <a:pt x="1139440" y="277620"/>
                                      <a:pt x="1244600" y="330200"/>
                                    </a:cubicBezTo>
                                    <a:cubicBezTo>
                                      <a:pt x="1258252" y="337026"/>
                                      <a:pt x="1269048" y="348774"/>
                                      <a:pt x="1282700" y="355600"/>
                                    </a:cubicBezTo>
                                    <a:cubicBezTo>
                                      <a:pt x="1294674" y="361587"/>
                                      <a:pt x="1308826" y="362313"/>
                                      <a:pt x="1320800" y="368300"/>
                                    </a:cubicBezTo>
                                    <a:cubicBezTo>
                                      <a:pt x="1419277" y="417539"/>
                                      <a:pt x="1301235" y="374478"/>
                                      <a:pt x="1397000" y="406400"/>
                                    </a:cubicBezTo>
                                    <a:cubicBezTo>
                                      <a:pt x="1431079" y="399584"/>
                                      <a:pt x="1509078" y="386715"/>
                                      <a:pt x="1536700" y="368300"/>
                                    </a:cubicBezTo>
                                    <a:cubicBezTo>
                                      <a:pt x="1585939" y="335474"/>
                                      <a:pt x="1560320" y="347727"/>
                                      <a:pt x="1612900" y="330200"/>
                                    </a:cubicBezTo>
                                    <a:cubicBezTo>
                                      <a:pt x="1608667" y="317500"/>
                                      <a:pt x="1606187" y="304074"/>
                                      <a:pt x="1600200" y="292100"/>
                                    </a:cubicBezTo>
                                    <a:cubicBezTo>
                                      <a:pt x="1579457" y="250613"/>
                                      <a:pt x="1544320" y="218440"/>
                                      <a:pt x="1498600" y="203200"/>
                                    </a:cubicBezTo>
                                    <a:lnTo>
                                      <a:pt x="1422400" y="177800"/>
                                    </a:lnTo>
                                    <a:cubicBezTo>
                                      <a:pt x="1410001" y="180280"/>
                                      <a:pt x="1330143" y="187870"/>
                                      <a:pt x="1320800" y="215900"/>
                                    </a:cubicBezTo>
                                    <a:cubicBezTo>
                                      <a:pt x="1315213" y="232661"/>
                                      <a:pt x="1343047" y="294892"/>
                                      <a:pt x="1358900" y="304800"/>
                                    </a:cubicBezTo>
                                    <a:cubicBezTo>
                                      <a:pt x="1381604" y="318990"/>
                                      <a:pt x="1435100" y="330200"/>
                                      <a:pt x="1435100" y="330200"/>
                                    </a:cubicBezTo>
                                    <a:cubicBezTo>
                                      <a:pt x="1464366" y="325322"/>
                                      <a:pt x="1518136" y="320432"/>
                                      <a:pt x="1549400" y="304800"/>
                                    </a:cubicBezTo>
                                    <a:cubicBezTo>
                                      <a:pt x="1593283" y="282859"/>
                                      <a:pt x="1577717" y="274680"/>
                                      <a:pt x="1625600" y="266700"/>
                                    </a:cubicBezTo>
                                    <a:cubicBezTo>
                                      <a:pt x="1663413" y="260398"/>
                                      <a:pt x="1701800" y="258233"/>
                                      <a:pt x="1739900" y="254000"/>
                                    </a:cubicBezTo>
                                    <a:cubicBezTo>
                                      <a:pt x="1756833" y="249767"/>
                                      <a:pt x="1773661" y="245086"/>
                                      <a:pt x="1790700" y="241300"/>
                                    </a:cubicBezTo>
                                    <a:cubicBezTo>
                                      <a:pt x="1811772" y="236617"/>
                                      <a:pt x="1833259" y="233835"/>
                                      <a:pt x="1854200" y="228600"/>
                                    </a:cubicBezTo>
                                    <a:cubicBezTo>
                                      <a:pt x="1867187" y="225353"/>
                                      <a:pt x="1879600" y="220133"/>
                                      <a:pt x="1892300" y="215900"/>
                                    </a:cubicBezTo>
                                    <a:cubicBezTo>
                                      <a:pt x="1896533" y="203200"/>
                                      <a:pt x="1902375" y="190927"/>
                                      <a:pt x="1905000" y="177800"/>
                                    </a:cubicBezTo>
                                    <a:cubicBezTo>
                                      <a:pt x="1910871" y="148447"/>
                                      <a:pt x="1905543" y="116254"/>
                                      <a:pt x="1917700" y="88900"/>
                                    </a:cubicBezTo>
                                    <a:cubicBezTo>
                                      <a:pt x="1923899" y="74952"/>
                                      <a:pt x="1941852" y="69699"/>
                                      <a:pt x="1955800" y="63500"/>
                                    </a:cubicBezTo>
                                    <a:cubicBezTo>
                                      <a:pt x="1980266" y="52626"/>
                                      <a:pt x="2032000" y="38100"/>
                                      <a:pt x="2032000" y="381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FE2C5" id="Freeform 18" o:spid="_x0000_s1026" style="position:absolute;margin-left:14.1pt;margin-top:25.5pt;width:160pt;height:32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2032000,406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" path="m114300,342900c82187,350928,55766,367193,25400,342900,13481,333365,8467,317500,,304800,25400,287867,66547,282960,76200,254000l101600,177800c105833,165100,103161,147126,114300,139700l152400,114300c198967,118533,249728,107226,292100,127000,319763,139909,317500,186267,342900,203200l419100,254000c431800,262467,442720,274573,457200,279400l495300,292100c527944,281219,549117,273079,584200,266700,613651,261345,643467,258233,673100,254000,685800,249767,699498,247801,711200,241300,737885,226475,787400,190500,787400,190500,795867,165100,831850,107950,800100,76200,778514,54614,749300,42333,723900,25400l685800,0c664633,4233,640261,726,622300,12700,598572,28519,613536,88454,622300,101600,639551,127476,721569,147390,736600,152400l774700,165100c808567,160867,843372,161380,876300,152400,934158,136621,902014,126530,927100,88900,946657,59564,975187,44142,1003300,25400,1028700,29633,1055730,28196,1079500,38100,1107679,49841,1126740,79247,1155700,88900l1231900,114300c1227667,131233,1223995,148317,1219200,165100,1215522,177972,1217393,195419,1206500,203200,1171732,228034,1093367,232574,1054100,241300,1041032,244204,1028700,249767,1016000,254000,1007533,266700,1002519,282565,990600,292100,980147,300463,964474,298813,952500,304800,854023,354039,972065,310978,876300,342900,826121,335732,773422,329880,723900,317500,710913,314253,698500,309033,685800,304800,668867,279400,644653,257560,635000,228600,630767,215900,631766,199966,622300,190500,578631,146831,555910,142970,508000,127000,440846,138192,431798,120655,406400,177800,395526,202266,381000,254000,381000,254000,385233,275167,382990,298758,393700,317500,408259,342978,447736,344518,469900,355600,568377,404839,450335,361778,546100,393700,605367,389467,664889,387942,723900,381000,737195,379436,750298,374801,762000,368300,788685,353475,838200,317500,838200,317500l863600,241300c867833,228600,863600,207433,876300,203200l952500,177800c977900,186267,1013848,180923,1028700,203200,1051872,237958,1052095,248875,1092200,266700,1116666,277574,1146123,277248,1168400,292100,1277589,364893,1139440,277620,1244600,330200,1258252,337026,1269048,348774,1282700,355600,1294674,361587,1308826,362313,1320800,368300,1419277,417539,1301235,374478,1397000,406400,1431079,399584,1509078,386715,1536700,368300,1585939,335474,1560320,347727,1612900,330200,1608667,317500,1606187,304074,1600200,292100,1579457,250613,1544320,218440,1498600,203200l1422400,177800c1410001,180280,1330143,187870,1320800,215900,1315213,232661,1343047,294892,1358900,304800,1381604,318990,1435100,330200,1435100,330200,1464366,325322,1518136,320432,1549400,304800,1593283,282859,1577717,274680,1625600,266700,1663413,260398,1701800,258233,1739900,254000,1756833,249767,1773661,245086,1790700,241300,1811772,236617,1833259,233835,1854200,228600,1867187,225353,1879600,220133,1892300,215900,1896533,203200,1902375,190927,1905000,177800,1910871,148447,1905543,116254,1917700,88900,1923899,74952,1941852,69699,1955800,63500,1980266,52626,2032000,38100,2032000,38100e" filled="f" strokecolor="#175c6b [1604]" strokeweight="1pt">
                      <v:stroke joinstyle="miter"/>
                      <v:path arrowok="t" o:connecttype="custom" o:connectlocs="114300,342900;25400,342900;0,304800;76200,254000;101600,177800;114300,139700;152400,114300;292100,127000;342900,203200;419100,254000;457200,279400;495300,292100;584200,266700;673100,254000;711200,241300;787400,190500;800100,76200;723900,25400;685800,0;622300,12700;622300,101600;736600,152400;774700,165100;876300,152400;927100,88900;1003300,25400;1079500,38100;1155700,88900;1231900,114300;1219200,165100;1206500,203200;1054100,241300;1016000,254000;990600,292100;952500,304800;876300,342900;723900,317500;685800,304800;635000,228600;622300,190500;508000,127000;406400,177800;381000,254000;393700,317500;469900,355600;546100,393700;723900,381000;762000,368300;838200,317500;863600,241300;876300,203200;952500,177800;1028700,203200;1092200,266700;1168400,292100;1244600,330200;1282700,355600;1320800,368300;1397000,406400;1536700,368300;1612900,330200;1600200,292100;1498600,203200;1422400,177800;1320800,215900;1358900,304800;1435100,330200;1549400,304800;1625600,266700;1739900,254000;1790700,241300;1854200,228600;1892300,215900;1905000,177800;1917700,88900;1955800,63500;2032000,38100" o:connectangles="0,0,0,0,0,0,0,0,0,0,0,0,0,0,0,0,0,0,0,0,0,0,0,0,0,0,0,0,0,0,0,0,0,0,0,0,0,0,0,0,0,0,0,0,0,0,0,0,0,0,0,0,0,0,0,0,0,0,0,0,0,0,0,0,0,0,0,0,0,0,0,0,0,0,0,0,0"/>
                    </v:shape>
                  </w:pict>
                </mc:Fallback>
              </mc:AlternateContent>
            </w:r>
            <w:r>
              <w:t>a slightly organized squiggle</w:t>
            </w:r>
          </w:p>
        </w:tc>
      </w:tr>
      <w:tr w:rsidR="00186D22" w14:paraId="0D4631FB" w14:textId="77777777" w:rsidTr="00186D22">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08568B24" w14:textId="501CBDB4" w:rsidR="00186D22" w:rsidRDefault="00186D22" w:rsidP="001A257D">
            <w:pPr>
              <w:jc w:val="center"/>
            </w:pPr>
            <w:r>
              <w:t>ballistic motion</w:t>
            </w:r>
          </w:p>
        </w:tc>
        <w:tc>
          <w:tcPr>
            <w:tcW w:w="1637" w:type="dxa"/>
            <w:vAlign w:val="center"/>
          </w:tcPr>
          <w:p w14:paraId="7B248857" w14:textId="7549B8AD"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straight line</w:t>
            </w:r>
          </w:p>
        </w:tc>
        <w:tc>
          <w:tcPr>
            <w:tcW w:w="2183" w:type="dxa"/>
            <w:vAlign w:val="center"/>
          </w:tcPr>
          <w:p w14:paraId="4E6E5DB8" w14:textId="784DA663" w:rsidR="00186D22" w:rsidRDefault="00D55446" w:rsidP="00186D22">
            <w:pPr>
              <w:jc w:val="center"/>
              <w:cnfStyle w:val="000000100000" w:firstRow="0" w:lastRow="0" w:firstColumn="0" w:lastColumn="0" w:oddVBand="0" w:evenVBand="0" w:oddHBand="1" w:evenHBand="0" w:firstRowFirstColumn="0" w:firstRowLastColumn="0" w:lastRowFirstColumn="0" w:lastRowLastColumn="0"/>
              <w:rPr>
                <w:noProof/>
              </w:rPr>
            </w:pPr>
            <w:r>
              <w:rPr>
                <w:noProof/>
              </w:rPr>
              <w:t>fast travel to another area</w:t>
            </w:r>
          </w:p>
        </w:tc>
        <w:tc>
          <w:tcPr>
            <w:tcW w:w="4049" w:type="dxa"/>
          </w:tcPr>
          <w:p w14:paraId="438F6E83" w14:textId="2A2E548D"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8720" behindDoc="0" locked="0" layoutInCell="1" allowOverlap="1" wp14:anchorId="5E06F933" wp14:editId="69084CEC">
                      <wp:simplePos x="0" y="0"/>
                      <wp:positionH relativeFrom="column">
                        <wp:posOffset>535940</wp:posOffset>
                      </wp:positionH>
                      <wp:positionV relativeFrom="paragraph">
                        <wp:posOffset>533400</wp:posOffset>
                      </wp:positionV>
                      <wp:extent cx="1600200" cy="0"/>
                      <wp:effectExtent l="0" t="0" r="25400" b="25400"/>
                      <wp:wrapNone/>
                      <wp:docPr id="19" name="Straight Connector 19"/>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A9741" id="Straight Connector 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2.2pt,42pt" to="168.2pt,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" strokecolor="#33b7d3 [3204]" strokeweight=".5pt">
                      <v:stroke joinstyle="miter"/>
                    </v:line>
                  </w:pict>
                </mc:Fallback>
              </mc:AlternateContent>
            </w:r>
            <w:r>
              <w:t>a straight line</w:t>
            </w:r>
          </w:p>
        </w:tc>
      </w:tr>
    </w:tbl>
    <w:p w14:paraId="6312B27F" w14:textId="5AEF1659" w:rsidR="00CD24DA" w:rsidRDefault="0007455E" w:rsidP="00CD24DA">
      <w:r>
        <w:t xml:space="preserve"> </w:t>
      </w:r>
    </w:p>
    <w:p w14:paraId="178DBC7F" w14:textId="2D421A34" w:rsidR="00065599" w:rsidRDefault="00186D22" w:rsidP="00CD24DA">
      <w:pPr>
        <w:rPr>
          <w:color w:val="000000" w:themeColor="text1"/>
        </w:rPr>
      </w:pPr>
      <w:r>
        <w:rPr>
          <w:color w:val="000000" w:themeColor="text1"/>
        </w:rPr>
        <w:t xml:space="preserve">Let’s use a wiggle walk for the </w:t>
      </w:r>
      <w:proofErr w:type="spellStart"/>
      <w:r>
        <w:rPr>
          <w:color w:val="000000" w:themeColor="text1"/>
        </w:rPr>
        <w:t>Sw</w:t>
      </w:r>
      <w:r w:rsidR="006C01AA">
        <w:rPr>
          <w:color w:val="000000" w:themeColor="text1"/>
        </w:rPr>
        <w:t>armies</w:t>
      </w:r>
      <w:proofErr w:type="spellEnd"/>
      <w:r w:rsidR="006C01AA">
        <w:rPr>
          <w:color w:val="000000" w:themeColor="text1"/>
        </w:rPr>
        <w:t xml:space="preserve">. </w:t>
      </w:r>
    </w:p>
    <w:p w14:paraId="54F48B4B" w14:textId="0DE77F6C" w:rsidR="00AB30D2" w:rsidRDefault="00B400C1" w:rsidP="00CD24DA">
      <w:pPr>
        <w:rPr>
          <w:color w:val="000000" w:themeColor="text1"/>
        </w:rPr>
      </w:pPr>
      <w:r>
        <w:rPr>
          <w:noProof/>
          <w:color w:val="000000" w:themeColor="text1"/>
        </w:rPr>
        <w:drawing>
          <wp:anchor distT="0" distB="0" distL="114300" distR="114300" simplePos="0" relativeHeight="251679744" behindDoc="0" locked="0" layoutInCell="1" allowOverlap="1" wp14:anchorId="1AAB52F4" wp14:editId="329CC470">
            <wp:simplePos x="0" y="0"/>
            <wp:positionH relativeFrom="column">
              <wp:posOffset>2712085</wp:posOffset>
            </wp:positionH>
            <wp:positionV relativeFrom="paragraph">
              <wp:posOffset>60325</wp:posOffset>
            </wp:positionV>
            <wp:extent cx="2641600" cy="673100"/>
            <wp:effectExtent l="50800" t="50800" r="50800" b="63500"/>
            <wp:wrapSquare wrapText="bothSides"/>
            <wp:docPr id="20" nam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png"/>
                    <pic:cNvPicPr/>
                  </pic:nvPicPr>
                  <pic:blipFill>
                    <a:blip r:embed="rId25" r:link="rId26">
                      <a:extLst>
                        <a:ext uri="{28A0092B-C50C-407E-A947-70E740481C1C}">
                          <a14:useLocalDpi xmlns:a14="http://schemas.microsoft.com/office/drawing/2010/main" val="0"/>
                        </a:ext>
                      </a:extLst>
                    </a:blip>
                    <a:stretch>
                      <a:fillRect/>
                    </a:stretch>
                  </pic:blipFill>
                  <pic:spPr>
                    <a:xfrm>
                      <a:off x="0" y="0"/>
                      <a:ext cx="2641600" cy="673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065599">
        <w:rPr>
          <w:color w:val="000000" w:themeColor="text1"/>
        </w:rPr>
        <w:t xml:space="preserve">In the </w:t>
      </w:r>
      <w:r w:rsidR="00065599" w:rsidRPr="00065599">
        <w:rPr>
          <w:color w:val="E7635F" w:themeColor="accent2"/>
        </w:rPr>
        <w:t xml:space="preserve">go </w:t>
      </w:r>
      <w:r w:rsidR="00065599">
        <w:rPr>
          <w:color w:val="000000" w:themeColor="text1"/>
        </w:rPr>
        <w:t xml:space="preserve">procedure, fill in </w:t>
      </w:r>
      <w:r w:rsidR="0074607E">
        <w:rPr>
          <w:color w:val="000000" w:themeColor="text1"/>
        </w:rPr>
        <w:t xml:space="preserve">section </w:t>
      </w:r>
      <w:r w:rsidR="00065599">
        <w:rPr>
          <w:color w:val="000000" w:themeColor="text1"/>
        </w:rPr>
        <w:t xml:space="preserve">1) </w:t>
      </w:r>
      <w:r w:rsidR="00AB30D2">
        <w:rPr>
          <w:color w:val="000000" w:themeColor="text1"/>
        </w:rPr>
        <w:t xml:space="preserve">(near the bottom of the procedure) </w:t>
      </w:r>
      <w:r w:rsidR="00065599">
        <w:rPr>
          <w:color w:val="000000" w:themeColor="text1"/>
        </w:rPr>
        <w:t>like so:</w:t>
      </w:r>
      <w:r w:rsidR="00AB30D2">
        <w:rPr>
          <w:color w:val="000000" w:themeColor="text1"/>
        </w:rPr>
        <w:t xml:space="preserve"> </w:t>
      </w:r>
    </w:p>
    <w:p w14:paraId="45C06BED" w14:textId="6FC8DD21" w:rsidR="00065599" w:rsidRPr="00D155E2" w:rsidRDefault="00065599" w:rsidP="00CD24DA">
      <w:pPr>
        <w:rPr>
          <w:color w:val="000000" w:themeColor="text1"/>
        </w:rPr>
      </w:pPr>
      <w:r>
        <w:rPr>
          <w:color w:val="000000" w:themeColor="text1"/>
        </w:rPr>
        <w:t xml:space="preserve">By typing </w:t>
      </w:r>
      <w:r w:rsidRPr="00065599">
        <w:rPr>
          <w:rFonts w:ascii="Consolas" w:hAnsi="Consolas"/>
          <w:color w:val="000000" w:themeColor="text1"/>
        </w:rPr>
        <w:t>wiggle</w:t>
      </w:r>
      <w:r>
        <w:rPr>
          <w:rFonts w:ascii="Consolas" w:hAnsi="Consolas"/>
          <w:color w:val="000000" w:themeColor="text1"/>
        </w:rPr>
        <w:t xml:space="preserve"> </w:t>
      </w:r>
      <w:r>
        <w:rPr>
          <w:rFonts w:cstheme="minorHAnsi"/>
          <w:color w:val="000000" w:themeColor="text1"/>
        </w:rPr>
        <w:t xml:space="preserve">in the go procedure, we tell the go procedure to use the wiggle procedure. </w:t>
      </w:r>
      <w:r>
        <w:rPr>
          <w:color w:val="000000" w:themeColor="text1"/>
        </w:rPr>
        <w:t>Scroll down</w:t>
      </w:r>
      <w:r w:rsidR="00324A30">
        <w:rPr>
          <w:color w:val="000000" w:themeColor="text1"/>
        </w:rPr>
        <w:t xml:space="preserve"> in the code</w:t>
      </w:r>
      <w:r>
        <w:rPr>
          <w:color w:val="000000" w:themeColor="text1"/>
        </w:rPr>
        <w:t xml:space="preserve"> to see the </w:t>
      </w:r>
      <w:r w:rsidRPr="00065599">
        <w:rPr>
          <w:color w:val="E7635F" w:themeColor="accent2"/>
        </w:rPr>
        <w:t xml:space="preserve">wiggle </w:t>
      </w:r>
      <w:r>
        <w:rPr>
          <w:color w:val="000000" w:themeColor="text1"/>
        </w:rPr>
        <w:t>procedure.</w:t>
      </w:r>
      <w:r w:rsidR="00D155E2">
        <w:rPr>
          <w:color w:val="000000" w:themeColor="text1"/>
        </w:rPr>
        <w:t xml:space="preserve"> </w:t>
      </w:r>
      <w:r>
        <w:rPr>
          <w:color w:val="000000" w:themeColor="text1"/>
        </w:rPr>
        <w:t xml:space="preserve">The wiggle procedure controls the robots’ movement. Note that the comments mention </w:t>
      </w:r>
      <w:proofErr w:type="spellStart"/>
      <w:r>
        <w:rPr>
          <w:rFonts w:ascii="Consolas" w:hAnsi="Consolas"/>
          <w:color w:val="000000" w:themeColor="text1"/>
        </w:rPr>
        <w:t>maxAngle</w:t>
      </w:r>
      <w:proofErr w:type="spellEnd"/>
      <w:r>
        <w:rPr>
          <w:rFonts w:ascii="Consolas" w:hAnsi="Consolas"/>
          <w:color w:val="000000" w:themeColor="text1"/>
        </w:rPr>
        <w:t xml:space="preserve">. </w:t>
      </w:r>
      <w:r>
        <w:rPr>
          <w:rFonts w:cstheme="minorHAnsi"/>
          <w:color w:val="000000" w:themeColor="text1"/>
        </w:rPr>
        <w:t>We need to define this variable.</w:t>
      </w:r>
    </w:p>
    <w:p w14:paraId="0443A755" w14:textId="33850464" w:rsidR="00EA7880" w:rsidRDefault="00116B6B" w:rsidP="00CD24DA">
      <w:pPr>
        <w:rPr>
          <w:color w:val="000000" w:themeColor="text1"/>
        </w:rPr>
      </w:pPr>
      <w:r>
        <w:rPr>
          <w:color w:val="000000" w:themeColor="text1"/>
        </w:rPr>
        <w:lastRenderedPageBreak/>
        <w:t xml:space="preserve">We can create a slider to control the maximum angle in degrees </w:t>
      </w:r>
      <w:r w:rsidR="00D63791">
        <w:rPr>
          <w:color w:val="000000" w:themeColor="text1"/>
        </w:rPr>
        <w:t>a</w:t>
      </w:r>
      <w:r>
        <w:rPr>
          <w:color w:val="000000" w:themeColor="text1"/>
        </w:rPr>
        <w:t xml:space="preserve"> robot can turn from its previous step. Make a slider calle</w:t>
      </w:r>
      <w:r w:rsidR="00D63791">
        <w:rPr>
          <w:color w:val="000000" w:themeColor="text1"/>
        </w:rPr>
        <w:t xml:space="preserve">d </w:t>
      </w:r>
      <w:proofErr w:type="spellStart"/>
      <w:r w:rsidR="00D63791">
        <w:rPr>
          <w:color w:val="000000" w:themeColor="text1"/>
        </w:rPr>
        <w:t>maxAngle</w:t>
      </w:r>
      <w:proofErr w:type="spellEnd"/>
      <w:r w:rsidR="00D63791">
        <w:rPr>
          <w:color w:val="000000" w:themeColor="text1"/>
        </w:rPr>
        <w:t xml:space="preserve"> on the Interface using the values below.</w:t>
      </w:r>
    </w:p>
    <w:tbl>
      <w:tblPr>
        <w:tblStyle w:val="GridTable4-Accent1"/>
        <w:tblW w:w="8895" w:type="dxa"/>
        <w:tblLook w:val="04A0" w:firstRow="1" w:lastRow="0" w:firstColumn="1" w:lastColumn="0" w:noHBand="0" w:noVBand="1"/>
      </w:tblPr>
      <w:tblGrid>
        <w:gridCol w:w="1659"/>
        <w:gridCol w:w="1877"/>
        <w:gridCol w:w="1878"/>
        <w:gridCol w:w="1951"/>
        <w:gridCol w:w="1530"/>
      </w:tblGrid>
      <w:tr w:rsidR="00116B6B" w14:paraId="4FD562E3" w14:textId="77777777" w:rsidTr="00107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7AC13F46" w14:textId="77777777" w:rsidR="00116B6B" w:rsidRDefault="00116B6B" w:rsidP="00107D12">
            <w:pPr>
              <w:jc w:val="center"/>
            </w:pPr>
            <w:r>
              <w:t>Global variable</w:t>
            </w:r>
          </w:p>
        </w:tc>
        <w:tc>
          <w:tcPr>
            <w:tcW w:w="1877" w:type="dxa"/>
            <w:vAlign w:val="center"/>
          </w:tcPr>
          <w:p w14:paraId="62A5522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7B4E31A1"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D2F0E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14710B90"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Value</w:t>
            </w:r>
          </w:p>
        </w:tc>
      </w:tr>
      <w:tr w:rsidR="00116B6B" w14:paraId="1E24C82C" w14:textId="77777777" w:rsidTr="00107D12">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83F8B8F" w14:textId="42EBC362" w:rsidR="00116B6B" w:rsidRPr="00DC4212" w:rsidRDefault="00D63791" w:rsidP="00107D12">
            <w:pPr>
              <w:jc w:val="center"/>
              <w:rPr>
                <w:b w:val="0"/>
              </w:rPr>
            </w:pPr>
            <w:proofErr w:type="spellStart"/>
            <w:r>
              <w:rPr>
                <w:b w:val="0"/>
              </w:rPr>
              <w:t>maxAngle</w:t>
            </w:r>
            <w:proofErr w:type="spellEnd"/>
          </w:p>
        </w:tc>
        <w:tc>
          <w:tcPr>
            <w:tcW w:w="1877" w:type="dxa"/>
            <w:vAlign w:val="center"/>
          </w:tcPr>
          <w:p w14:paraId="48D9D8C5"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85DE604"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754E093B" w14:textId="2000B250"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90</w:t>
            </w:r>
          </w:p>
        </w:tc>
        <w:tc>
          <w:tcPr>
            <w:tcW w:w="1530" w:type="dxa"/>
            <w:vAlign w:val="center"/>
          </w:tcPr>
          <w:p w14:paraId="4DC51E35" w14:textId="129ECA3C"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45</w:t>
            </w:r>
          </w:p>
        </w:tc>
      </w:tr>
    </w:tbl>
    <w:p w14:paraId="4F29902B" w14:textId="77777777" w:rsidR="006C01AA" w:rsidRPr="00CD24DA" w:rsidRDefault="006C01AA" w:rsidP="00CD24DA">
      <w:pPr>
        <w:rPr>
          <w:color w:val="000000" w:themeColor="text1"/>
        </w:rPr>
      </w:pPr>
    </w:p>
    <w:p w14:paraId="15B50F94" w14:textId="72443258" w:rsidR="00AB30D2" w:rsidRDefault="00C82A4C" w:rsidP="004F6B3D">
      <w:r>
        <w:t xml:space="preserve">Recall that we used the </w:t>
      </w:r>
      <w:proofErr w:type="spellStart"/>
      <w:r>
        <w:t>singleRocks</w:t>
      </w:r>
      <w:proofErr w:type="spellEnd"/>
      <w:r>
        <w:t xml:space="preserve"> and </w:t>
      </w:r>
      <w:proofErr w:type="spellStart"/>
      <w:r>
        <w:t>clusterRocks</w:t>
      </w:r>
      <w:proofErr w:type="spellEnd"/>
      <w:r>
        <w:t xml:space="preserve"> slider values in our code in the setup procedure. In the go procedure, we’ll use </w:t>
      </w:r>
      <w:r w:rsidR="00AB30D2">
        <w:t xml:space="preserve">the </w:t>
      </w:r>
      <w:proofErr w:type="spellStart"/>
      <w:r w:rsidR="00AB30D2">
        <w:t>maxAngle</w:t>
      </w:r>
      <w:proofErr w:type="spellEnd"/>
      <w:r w:rsidR="00AB30D2">
        <w:t xml:space="preserve"> slider value.</w:t>
      </w:r>
      <w:r w:rsidR="007D27FD">
        <w:t xml:space="preserve"> We’ll also add a basic command to make the robots turn around when they reach the edge of the world. We don’t want them wandering off into space!</w:t>
      </w:r>
    </w:p>
    <w:p w14:paraId="06CA6D5F" w14:textId="3D4C5779" w:rsidR="00BA2476" w:rsidRDefault="00BA2476" w:rsidP="004F6B3D">
      <w:pPr>
        <w:rPr>
          <w:color w:val="000000" w:themeColor="text1"/>
        </w:rPr>
      </w:pPr>
      <w:r>
        <w:rPr>
          <w:noProof/>
          <w:color w:val="000000" w:themeColor="text1"/>
        </w:rPr>
        <w:drawing>
          <wp:anchor distT="0" distB="0" distL="114300" distR="114300" simplePos="0" relativeHeight="251681792" behindDoc="0" locked="0" layoutInCell="1" allowOverlap="1" wp14:anchorId="19FE3509" wp14:editId="19163070">
            <wp:simplePos x="0" y="0"/>
            <wp:positionH relativeFrom="margin">
              <wp:posOffset>323215</wp:posOffset>
            </wp:positionH>
            <wp:positionV relativeFrom="paragraph">
              <wp:posOffset>572135</wp:posOffset>
            </wp:positionV>
            <wp:extent cx="5195570" cy="3072765"/>
            <wp:effectExtent l="50800" t="50800" r="62230" b="51435"/>
            <wp:wrapTopAndBottom/>
            <wp:docPr id="22" nam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2.png"/>
                    <pic:cNvPicPr/>
                  </pic:nvPicPr>
                  <pic:blipFill>
                    <a:blip r:embed="rId27">
                      <a:extLst>
                        <a:ext uri="{28A0092B-C50C-407E-A947-70E740481C1C}">
                          <a14:useLocalDpi xmlns:a14="http://schemas.microsoft.com/office/drawing/2010/main" val="0"/>
                        </a:ext>
                      </a:extLst>
                    </a:blip>
                    <a:stretch>
                      <a:fillRect/>
                    </a:stretch>
                  </pic:blipFill>
                  <pic:spPr>
                    <a:xfrm>
                      <a:off x="0" y="0"/>
                      <a:ext cx="5195570" cy="30727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64F1F">
        <w:t xml:space="preserve">Fill in the </w:t>
      </w:r>
      <w:r w:rsidR="00464F1F">
        <w:rPr>
          <w:color w:val="E7635F" w:themeColor="accent2"/>
        </w:rPr>
        <w:t xml:space="preserve">wiggle </w:t>
      </w:r>
      <w:r w:rsidR="00464F1F">
        <w:rPr>
          <w:color w:val="000000" w:themeColor="text1"/>
        </w:rPr>
        <w:t>procedure as in the picture below.</w:t>
      </w:r>
    </w:p>
    <w:p w14:paraId="0E317FD6" w14:textId="2CDE256F" w:rsidR="00BA2476" w:rsidRDefault="00BA2476" w:rsidP="004F6B3D">
      <w:pPr>
        <w:rPr>
          <w:color w:val="000000" w:themeColor="text1"/>
        </w:rPr>
      </w:pPr>
    </w:p>
    <w:p w14:paraId="6FFC1C8A" w14:textId="0A9A5CD4" w:rsidR="00BA2476" w:rsidRDefault="007D2743" w:rsidP="00D627FD">
      <w:pPr>
        <w:pStyle w:val="ListParagraph"/>
        <w:numPr>
          <w:ilvl w:val="0"/>
          <w:numId w:val="15"/>
        </w:numPr>
        <w:rPr>
          <w:color w:val="000000" w:themeColor="text1"/>
        </w:rPr>
      </w:pPr>
      <w:r>
        <w:rPr>
          <w:noProof/>
          <w:color w:val="000000" w:themeColor="text1"/>
        </w:rPr>
        <w:lastRenderedPageBreak/>
        <w:drawing>
          <wp:anchor distT="0" distB="0" distL="114300" distR="114300" simplePos="0" relativeHeight="251682816" behindDoc="0" locked="0" layoutInCell="1" allowOverlap="1" wp14:anchorId="160FACCA" wp14:editId="23529336">
            <wp:simplePos x="0" y="0"/>
            <wp:positionH relativeFrom="column">
              <wp:posOffset>2712085</wp:posOffset>
            </wp:positionH>
            <wp:positionV relativeFrom="paragraph">
              <wp:posOffset>50800</wp:posOffset>
            </wp:positionV>
            <wp:extent cx="2870835" cy="2737485"/>
            <wp:effectExtent l="50800" t="50800" r="50165" b="56515"/>
            <wp:wrapSquare wrapText="bothSides"/>
            <wp:docPr id="23" nam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2.3.png"/>
                    <pic:cNvPicPr/>
                  </pic:nvPicPr>
                  <pic:blipFill>
                    <a:blip r:embed="rId28" r:link="rId29">
                      <a:extLst>
                        <a:ext uri="{28A0092B-C50C-407E-A947-70E740481C1C}">
                          <a14:useLocalDpi xmlns:a14="http://schemas.microsoft.com/office/drawing/2010/main" val="0"/>
                        </a:ext>
                      </a:extLst>
                    </a:blip>
                    <a:stretch>
                      <a:fillRect/>
                    </a:stretch>
                  </pic:blipFill>
                  <pic:spPr>
                    <a:xfrm>
                      <a:off x="0" y="0"/>
                      <a:ext cx="2870835" cy="27374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627FD">
        <w:rPr>
          <w:color w:val="000000" w:themeColor="text1"/>
        </w:rPr>
        <w:t>Hit the check button in the Code tab to make sure your code is correct. If not, go back and fix it before moving on.</w:t>
      </w:r>
    </w:p>
    <w:p w14:paraId="044EC9EB" w14:textId="77777777" w:rsidR="007D2743" w:rsidRDefault="00D627FD" w:rsidP="00D627FD">
      <w:pPr>
        <w:pStyle w:val="ListParagraph"/>
        <w:numPr>
          <w:ilvl w:val="0"/>
          <w:numId w:val="15"/>
        </w:numPr>
        <w:rPr>
          <w:color w:val="000000" w:themeColor="text1"/>
        </w:rPr>
      </w:pPr>
      <w:r>
        <w:rPr>
          <w:color w:val="000000" w:themeColor="text1"/>
        </w:rPr>
        <w:t>Save your program.</w:t>
      </w:r>
    </w:p>
    <w:p w14:paraId="762901FC" w14:textId="5DA5002E" w:rsidR="00D627FD" w:rsidRDefault="00D627FD" w:rsidP="00D627FD">
      <w:pPr>
        <w:pStyle w:val="ListParagraph"/>
        <w:numPr>
          <w:ilvl w:val="0"/>
          <w:numId w:val="15"/>
        </w:numPr>
        <w:rPr>
          <w:color w:val="000000" w:themeColor="text1"/>
        </w:rPr>
      </w:pPr>
      <w:r w:rsidRPr="007D2743">
        <w:rPr>
          <w:color w:val="000000" w:themeColor="text1"/>
        </w:rPr>
        <w:t>Click setup, and then go. The robots move around!</w:t>
      </w:r>
    </w:p>
    <w:p w14:paraId="1C01E35A" w14:textId="595705F6" w:rsidR="00BA2476" w:rsidRPr="00286EA8" w:rsidRDefault="00FB7BD0" w:rsidP="004F6B3D">
      <w:pPr>
        <w:pStyle w:val="ListParagraph"/>
        <w:numPr>
          <w:ilvl w:val="0"/>
          <w:numId w:val="15"/>
        </w:numPr>
        <w:rPr>
          <w:color w:val="000000" w:themeColor="text1"/>
        </w:rPr>
      </w:pPr>
      <w:r>
        <w:rPr>
          <w:color w:val="000000" w:themeColor="text1"/>
        </w:rPr>
        <w:t xml:space="preserve">Experiment with changing the </w:t>
      </w:r>
      <w:proofErr w:type="spellStart"/>
      <w:r>
        <w:rPr>
          <w:color w:val="000000" w:themeColor="text1"/>
        </w:rPr>
        <w:t>maxAngle</w:t>
      </w:r>
      <w:proofErr w:type="spellEnd"/>
      <w:r>
        <w:rPr>
          <w:color w:val="000000" w:themeColor="text1"/>
        </w:rPr>
        <w:t xml:space="preserve"> slider and notice how it effects the robots’ movement.</w:t>
      </w:r>
    </w:p>
    <w:p w14:paraId="6EAB5087" w14:textId="5306CE49" w:rsidR="00464F1F" w:rsidRDefault="008951F5" w:rsidP="008F4B71">
      <w:pPr>
        <w:pStyle w:val="Heading2"/>
      </w:pPr>
      <w:r>
        <w:t>finish the go procedure with an ifelse</w:t>
      </w:r>
      <w:r w:rsidR="001A2418">
        <w:t xml:space="preserve"> statement</w:t>
      </w:r>
    </w:p>
    <w:p w14:paraId="2F81130B" w14:textId="6C4CE4A8" w:rsidR="00434981" w:rsidRDefault="00434981" w:rsidP="00434981">
      <w:r>
        <w:t xml:space="preserve">In the setup, we set each robot’s mode to searching. </w:t>
      </w:r>
      <w:r w:rsidR="00800812">
        <w:t xml:space="preserve">We did that by setting the value of the </w:t>
      </w:r>
      <w:r w:rsidR="00800812" w:rsidRPr="00800812">
        <w:rPr>
          <w:color w:val="33B7D3" w:themeColor="accent1"/>
        </w:rPr>
        <w:t xml:space="preserve">robots-own </w:t>
      </w:r>
      <w:r w:rsidR="00800812">
        <w:t xml:space="preserve">(every robot has one) variable </w:t>
      </w:r>
      <w:r w:rsidR="00800812" w:rsidRPr="00800812">
        <w:rPr>
          <w:color w:val="E7635F" w:themeColor="accent2"/>
        </w:rPr>
        <w:t>searching?</w:t>
      </w:r>
      <w:r w:rsidR="00800812">
        <w:t xml:space="preserve"> to </w:t>
      </w:r>
      <w:r w:rsidR="00800812" w:rsidRPr="00800812">
        <w:rPr>
          <w:color w:val="E7635F" w:themeColor="accent2"/>
        </w:rPr>
        <w:t>true</w:t>
      </w:r>
      <w:r w:rsidR="00800812">
        <w:t xml:space="preserve"> in the setup procedure. </w:t>
      </w:r>
      <w:r w:rsidR="00BD2F5F">
        <w:t xml:space="preserve">If a robot is searching, it should look for rocks. Else, it found a rock and is no longer searching—it should return to base. </w:t>
      </w:r>
      <w:r>
        <w:t xml:space="preserve">Let’s make that happen.  </w:t>
      </w:r>
    </w:p>
    <w:p w14:paraId="46AD42ED" w14:textId="3EEF5346" w:rsidR="00BD2F5F" w:rsidRDefault="008951F5" w:rsidP="00434981">
      <w:r>
        <w:rPr>
          <w:noProof/>
        </w:rPr>
        <w:drawing>
          <wp:anchor distT="0" distB="0" distL="114300" distR="114300" simplePos="0" relativeHeight="251683840" behindDoc="0" locked="0" layoutInCell="1" allowOverlap="1" wp14:anchorId="7EB82148" wp14:editId="7F90C653">
            <wp:simplePos x="0" y="0"/>
            <wp:positionH relativeFrom="margin">
              <wp:posOffset>313055</wp:posOffset>
            </wp:positionH>
            <wp:positionV relativeFrom="paragraph">
              <wp:posOffset>710565</wp:posOffset>
            </wp:positionV>
            <wp:extent cx="4774565" cy="1587500"/>
            <wp:effectExtent l="50800" t="50800" r="51435" b="63500"/>
            <wp:wrapTopAndBottom/>
            <wp:docPr id="24" nam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30" r:link="rId31">
                      <a:extLst>
                        <a:ext uri="{28A0092B-C50C-407E-A947-70E740481C1C}">
                          <a14:useLocalDpi xmlns:a14="http://schemas.microsoft.com/office/drawing/2010/main" val="0"/>
                        </a:ext>
                      </a:extLst>
                    </a:blip>
                    <a:stretch>
                      <a:fillRect/>
                    </a:stretch>
                  </pic:blipFill>
                  <pic:spPr>
                    <a:xfrm>
                      <a:off x="0" y="0"/>
                      <a:ext cx="4774565" cy="15875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D2F5F">
        <w:t xml:space="preserve">Scroll to the go procedure and complete it by adding this code to </w:t>
      </w:r>
      <w:r w:rsidR="00135579">
        <w:t xml:space="preserve">sections </w:t>
      </w:r>
      <w:r w:rsidR="00BD2F5F">
        <w:t>2) and 3):</w:t>
      </w:r>
    </w:p>
    <w:p w14:paraId="7365DA0F" w14:textId="77777777" w:rsidR="008951F5" w:rsidRDefault="008951F5" w:rsidP="00434981"/>
    <w:p w14:paraId="52AD4C05" w14:textId="618AFD35" w:rsidR="008951F5" w:rsidRDefault="009708DA" w:rsidP="00434981">
      <w:r>
        <w:lastRenderedPageBreak/>
        <w:t xml:space="preserve">Use an </w:t>
      </w:r>
      <w:proofErr w:type="spellStart"/>
      <w:r w:rsidRPr="003C1CA7">
        <w:rPr>
          <w:color w:val="33B7D3" w:themeColor="accent1"/>
        </w:rPr>
        <w:t>ifelse</w:t>
      </w:r>
      <w:proofErr w:type="spellEnd"/>
      <w:r>
        <w:t xml:space="preserve"> statement to control the robots’ behavior. </w:t>
      </w:r>
      <w:r w:rsidR="008951F5">
        <w:t xml:space="preserve">We tell the go procedure in </w:t>
      </w:r>
      <w:r w:rsidR="000744CE">
        <w:t xml:space="preserve">section </w:t>
      </w:r>
      <w:r w:rsidR="008951F5">
        <w:t xml:space="preserve">3) to use the </w:t>
      </w:r>
      <w:r w:rsidR="008951F5" w:rsidRPr="008951F5">
        <w:rPr>
          <w:color w:val="E7635F" w:themeColor="accent2"/>
        </w:rPr>
        <w:t xml:space="preserve">look-for-rocks </w:t>
      </w:r>
      <w:r w:rsidR="008951F5">
        <w:t xml:space="preserve">procedure </w:t>
      </w:r>
      <w:r w:rsidR="008951F5" w:rsidRPr="00462672">
        <w:rPr>
          <w:color w:val="33B7D3" w:themeColor="accent1"/>
        </w:rPr>
        <w:t>if</w:t>
      </w:r>
      <w:r w:rsidR="008951F5">
        <w:t xml:space="preserve"> the robot</w:t>
      </w:r>
      <w:r w:rsidR="003B3308">
        <w:t xml:space="preserve">s-own </w:t>
      </w:r>
      <w:r w:rsidR="008951F5">
        <w:t>searching</w:t>
      </w:r>
      <w:r w:rsidR="003B3308">
        <w:t>? variable is set to true</w:t>
      </w:r>
      <w:r w:rsidR="006757A8">
        <w:t>.</w:t>
      </w:r>
      <w:r w:rsidR="008951F5">
        <w:t xml:space="preserve"> </w:t>
      </w:r>
      <w:r w:rsidR="006757A8" w:rsidRPr="00462672">
        <w:rPr>
          <w:color w:val="33B7D3" w:themeColor="accent1"/>
        </w:rPr>
        <w:t>E</w:t>
      </w:r>
      <w:r w:rsidR="008951F5" w:rsidRPr="00462672">
        <w:rPr>
          <w:color w:val="33B7D3" w:themeColor="accent1"/>
        </w:rPr>
        <w:t>lse</w:t>
      </w:r>
      <w:r w:rsidR="008951F5">
        <w:t xml:space="preserve">, </w:t>
      </w:r>
      <w:r w:rsidR="006757A8">
        <w:t>the variable is set to false (the robot is not searching</w:t>
      </w:r>
      <w:r w:rsidR="00A26409">
        <w:t>)</w:t>
      </w:r>
      <w:r w:rsidR="006757A8">
        <w:t xml:space="preserve">, and the go procedure </w:t>
      </w:r>
      <w:r w:rsidR="008951F5">
        <w:t xml:space="preserve">should use the </w:t>
      </w:r>
      <w:r w:rsidR="008951F5" w:rsidRPr="008951F5">
        <w:rPr>
          <w:color w:val="E7635F" w:themeColor="accent2"/>
        </w:rPr>
        <w:t>return-to-base</w:t>
      </w:r>
      <w:r w:rsidR="008951F5">
        <w:t xml:space="preserve"> </w:t>
      </w:r>
      <w:r w:rsidR="006757A8">
        <w:t>procedure</w:t>
      </w:r>
      <w:r w:rsidR="008951F5">
        <w:t xml:space="preserve">. We’ll </w:t>
      </w:r>
      <w:r w:rsidR="00477F4E">
        <w:t xml:space="preserve">write the code for </w:t>
      </w:r>
      <w:r w:rsidR="006757A8">
        <w:t>look-for-rocks and return-to</w:t>
      </w:r>
      <w:r w:rsidR="00556ABE">
        <w:t>-</w:t>
      </w:r>
      <w:r w:rsidR="006757A8">
        <w:t>base now.</w:t>
      </w:r>
    </w:p>
    <w:p w14:paraId="7930353C" w14:textId="1EC3E4A7" w:rsidR="00CE66A4" w:rsidRDefault="008951F5" w:rsidP="008951F5">
      <w:pPr>
        <w:pStyle w:val="Heading2"/>
      </w:pPr>
      <w:r>
        <w:t>look-for-rocks</w:t>
      </w:r>
    </w:p>
    <w:p w14:paraId="25C71CF8" w14:textId="446C25EF" w:rsidR="006B6D55" w:rsidRDefault="0044524B" w:rsidP="006B6D55">
      <w:r>
        <w:rPr>
          <w:noProof/>
        </w:rPr>
        <w:drawing>
          <wp:anchor distT="0" distB="0" distL="114300" distR="114300" simplePos="0" relativeHeight="251684864" behindDoc="0" locked="0" layoutInCell="1" allowOverlap="1" wp14:anchorId="44639116" wp14:editId="6A37B2F7">
            <wp:simplePos x="0" y="0"/>
            <wp:positionH relativeFrom="margin">
              <wp:posOffset>-30480</wp:posOffset>
            </wp:positionH>
            <wp:positionV relativeFrom="paragraph">
              <wp:posOffset>1031240</wp:posOffset>
            </wp:positionV>
            <wp:extent cx="5449570" cy="2075180"/>
            <wp:effectExtent l="50800" t="50800" r="62230" b="58420"/>
            <wp:wrapTopAndBottom/>
            <wp:docPr id="25" nam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1.pn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49570" cy="20751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B6D55">
        <w:t>First, let’</w:t>
      </w:r>
      <w:r w:rsidR="00DD33FE">
        <w:t>s create a monitor on the I</w:t>
      </w:r>
      <w:r w:rsidR="006B6D55">
        <w:t>n</w:t>
      </w:r>
      <w:r w:rsidR="00DD33FE">
        <w:t>terf</w:t>
      </w:r>
      <w:r w:rsidR="006B6D55">
        <w:t>a</w:t>
      </w:r>
      <w:r w:rsidR="00DD33FE">
        <w:t>c</w:t>
      </w:r>
      <w:r w:rsidR="006B6D55">
        <w:t>e to keep track of how many rocks we have.</w:t>
      </w:r>
      <w:r w:rsidR="00DD33FE">
        <w:t xml:space="preserve"> </w:t>
      </w:r>
      <w:r w:rsidR="00264495">
        <w:t xml:space="preserve">We’ll use the </w:t>
      </w:r>
      <w:proofErr w:type="spellStart"/>
      <w:r w:rsidR="00264495">
        <w:t>numberOfRocks</w:t>
      </w:r>
      <w:proofErr w:type="spellEnd"/>
      <w:r w:rsidR="00264495">
        <w:t xml:space="preserve"> variable. </w:t>
      </w:r>
      <w:r w:rsidR="00DD33FE">
        <w:t>Use the drop-down menu and select monitor. Fill it out like this:</w:t>
      </w:r>
    </w:p>
    <w:p w14:paraId="2F1285BD" w14:textId="5B7F79AF" w:rsidR="0044524B" w:rsidRDefault="0044524B" w:rsidP="006B6D55"/>
    <w:p w14:paraId="30F168B7" w14:textId="761AF22B" w:rsidR="0044524B" w:rsidRDefault="0044524B" w:rsidP="0044524B">
      <w:pPr>
        <w:pStyle w:val="ListParagraph"/>
        <w:numPr>
          <w:ilvl w:val="0"/>
          <w:numId w:val="16"/>
        </w:numPr>
      </w:pPr>
      <w:r>
        <w:t xml:space="preserve">Click the setup button and verify that your monitor shows the correct amount of rocks that you specified with your sliders. </w:t>
      </w:r>
      <w:r w:rsidR="00243368">
        <w:t>(</w:t>
      </w:r>
      <w:r>
        <w:t xml:space="preserve">Each cluster </w:t>
      </w:r>
      <w:r w:rsidR="00EA3CB4">
        <w:t>contains</w:t>
      </w:r>
      <w:r>
        <w:t xml:space="preserve"> 5 rocks.</w:t>
      </w:r>
      <w:r w:rsidR="00243368">
        <w:t>)</w:t>
      </w:r>
    </w:p>
    <w:p w14:paraId="4E1535F5" w14:textId="384AF418" w:rsidR="008951F5" w:rsidRDefault="003805D5" w:rsidP="008951F5">
      <w:r>
        <w:t xml:space="preserve">Scroll down to the look-for-rocks procedure. If the robot is set to search mode, it will perform this procedure before </w:t>
      </w:r>
      <w:r w:rsidRPr="003805D5">
        <w:rPr>
          <w:color w:val="E7635F" w:themeColor="accent2"/>
        </w:rPr>
        <w:t>wiggle</w:t>
      </w:r>
      <w:r>
        <w:t>.</w:t>
      </w:r>
      <w:r w:rsidR="00477F4E">
        <w:t xml:space="preserve"> It will not perform the return-to-base procedure.</w:t>
      </w:r>
      <w:r>
        <w:t xml:space="preserve">  </w:t>
      </w:r>
    </w:p>
    <w:p w14:paraId="1BDEC407" w14:textId="79B69943" w:rsidR="00224CC0" w:rsidRDefault="0074607E" w:rsidP="008951F5">
      <w:r>
        <w:lastRenderedPageBreak/>
        <w:t xml:space="preserve">Fill in </w:t>
      </w:r>
      <w:r w:rsidR="004F7CC8">
        <w:t>sections 1) and 2)</w:t>
      </w:r>
      <w:r w:rsidR="00B718BA">
        <w:t xml:space="preserve"> in the look-for rocks procedure as in the picture below. Carefully read the comments in the code to understand what the code is doing.</w:t>
      </w:r>
    </w:p>
    <w:p w14:paraId="5ED3AAED" w14:textId="761424E7" w:rsidR="00B718BA" w:rsidRDefault="00FA57BD" w:rsidP="008951F5">
      <w:r>
        <w:rPr>
          <w:noProof/>
        </w:rPr>
        <w:drawing>
          <wp:inline distT="0" distB="0" distL="0" distR="0" wp14:anchorId="7DD8B484" wp14:editId="318B5B83">
            <wp:extent cx="5449570" cy="3632835"/>
            <wp:effectExtent l="50800" t="50800" r="62230" b="50165"/>
            <wp:docPr id="26" nam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inline>
        </w:drawing>
      </w:r>
    </w:p>
    <w:p w14:paraId="73F6A32B" w14:textId="4176874F" w:rsidR="00477F4E" w:rsidRDefault="00477F4E" w:rsidP="00477F4E">
      <w:pPr>
        <w:pStyle w:val="Heading2"/>
      </w:pPr>
      <w:r>
        <w:t>return-to-base</w:t>
      </w:r>
    </w:p>
    <w:p w14:paraId="57DE9198" w14:textId="1F0A0121" w:rsidR="00477F4E" w:rsidRPr="008951F5" w:rsidRDefault="00477F4E" w:rsidP="00477F4E">
      <w:r>
        <w:t xml:space="preserve">Scroll down to the </w:t>
      </w:r>
      <w:r>
        <w:t>return-to-base</w:t>
      </w:r>
      <w:r>
        <w:t xml:space="preserve"> procedure. If the robot is </w:t>
      </w:r>
      <w:r>
        <w:t xml:space="preserve">not </w:t>
      </w:r>
      <w:r>
        <w:t xml:space="preserve">set to search mode, it will perform this procedure before </w:t>
      </w:r>
      <w:r w:rsidRPr="003805D5">
        <w:rPr>
          <w:color w:val="E7635F" w:themeColor="accent2"/>
        </w:rPr>
        <w:t>wiggle</w:t>
      </w:r>
      <w:r>
        <w:t xml:space="preserve">.  </w:t>
      </w:r>
      <w:r>
        <w:t>It will not perform the look-for-rocks procedure.</w:t>
      </w:r>
    </w:p>
    <w:p w14:paraId="5152E3B6" w14:textId="1E6E5C28" w:rsidR="00477F4E" w:rsidRPr="008951F5" w:rsidRDefault="00833A4C" w:rsidP="008951F5">
      <w:r>
        <w:t xml:space="preserve">We’ll use another </w:t>
      </w:r>
      <w:proofErr w:type="spellStart"/>
      <w:r w:rsidRPr="00833A4C">
        <w:rPr>
          <w:color w:val="33B7D3" w:themeColor="accent1"/>
        </w:rPr>
        <w:t>ifelse</w:t>
      </w:r>
      <w:proofErr w:type="spellEnd"/>
      <w:r>
        <w:t xml:space="preserve"> statement here. If the robot found the base, it will drop the rock and start searching </w:t>
      </w:r>
      <w:r w:rsidR="00BC7D1A">
        <w:t>again. Else, it should continue to head towards the base.</w:t>
      </w:r>
    </w:p>
    <w:p w14:paraId="7FED54B6" w14:textId="3FC5B2C4" w:rsidR="00BD2F5F" w:rsidRDefault="009D7AB8" w:rsidP="00434981">
      <w:r>
        <w:t>Fill in sections 1), 2), and 3) to complete the return-to-base procedure. Carefully read the code comments to understand what the code is doing.</w:t>
      </w:r>
    </w:p>
    <w:p w14:paraId="76EC72D6" w14:textId="22F13A17" w:rsidR="009F2C61" w:rsidRDefault="009F2C61" w:rsidP="00434981">
      <w:r>
        <w:rPr>
          <w:noProof/>
        </w:rPr>
        <w:lastRenderedPageBreak/>
        <w:drawing>
          <wp:anchor distT="0" distB="0" distL="114300" distR="114300" simplePos="0" relativeHeight="251685888" behindDoc="0" locked="0" layoutInCell="1" allowOverlap="1" wp14:anchorId="05BEFBD8" wp14:editId="40444FAF">
            <wp:simplePos x="0" y="0"/>
            <wp:positionH relativeFrom="margin">
              <wp:posOffset>86995</wp:posOffset>
            </wp:positionH>
            <wp:positionV relativeFrom="paragraph">
              <wp:posOffset>104140</wp:posOffset>
            </wp:positionV>
            <wp:extent cx="5449570" cy="3122930"/>
            <wp:effectExtent l="50800" t="50800" r="62230" b="52070"/>
            <wp:wrapTopAndBottom/>
            <wp:docPr id="27" nam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49570" cy="31229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1E46CC2C" w14:textId="4027E174" w:rsidR="00204A43" w:rsidRDefault="00204A43" w:rsidP="00204A43">
      <w:pPr>
        <w:pStyle w:val="ListParagraph"/>
        <w:numPr>
          <w:ilvl w:val="0"/>
          <w:numId w:val="16"/>
        </w:numPr>
      </w:pPr>
      <w:r>
        <w:t>Click setup and then go. Your robots should gather and drop off rocks until no more rocks remain.</w:t>
      </w:r>
    </w:p>
    <w:p w14:paraId="6C90D9DF" w14:textId="7CAF7763" w:rsidR="00271E6D" w:rsidRDefault="00271E6D" w:rsidP="00204A43">
      <w:pPr>
        <w:pStyle w:val="ListParagraph"/>
        <w:numPr>
          <w:ilvl w:val="0"/>
          <w:numId w:val="16"/>
        </w:numPr>
      </w:pPr>
      <w:r>
        <w:t xml:space="preserve">Try changing the wiggle angle and the number of </w:t>
      </w:r>
      <w:proofErr w:type="spellStart"/>
      <w:r>
        <w:t>clusterRocks</w:t>
      </w:r>
      <w:proofErr w:type="spellEnd"/>
      <w:r>
        <w:t xml:space="preserve"> and </w:t>
      </w:r>
      <w:proofErr w:type="spellStart"/>
      <w:r>
        <w:t>singleRocks</w:t>
      </w:r>
      <w:proofErr w:type="spellEnd"/>
      <w:r>
        <w:t xml:space="preserve">. </w:t>
      </w:r>
    </w:p>
    <w:p w14:paraId="67FE6AEF" w14:textId="453958D5" w:rsidR="009F2C61" w:rsidRDefault="00AF6BC6" w:rsidP="00205E95">
      <w:pPr>
        <w:pStyle w:val="Footer"/>
        <w:jc w:val="center"/>
      </w:pPr>
      <w:r>
        <w:rPr>
          <w:noProof/>
        </w:rPr>
        <w:drawing>
          <wp:anchor distT="0" distB="0" distL="114300" distR="114300" simplePos="0" relativeHeight="251692032" behindDoc="0" locked="0" layoutInCell="1" allowOverlap="1" wp14:anchorId="59E6674A" wp14:editId="48784B33">
            <wp:simplePos x="0" y="0"/>
            <wp:positionH relativeFrom="column">
              <wp:posOffset>76200</wp:posOffset>
            </wp:positionH>
            <wp:positionV relativeFrom="paragraph">
              <wp:posOffset>510540</wp:posOffset>
            </wp:positionV>
            <wp:extent cx="4077970" cy="1717040"/>
            <wp:effectExtent l="50800" t="50800" r="62230" b="60960"/>
            <wp:wrapSquare wrapText="bothSides"/>
            <wp:docPr id="32" name="swarmiesMe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warmiesMeeting.png"/>
                    <pic:cNvPicPr/>
                  </pic:nvPicPr>
                  <pic:blipFill>
                    <a:blip r:embed="rId38" r:link="rId39">
                      <a:extLst>
                        <a:ext uri="{28A0092B-C50C-407E-A947-70E740481C1C}">
                          <a14:useLocalDpi xmlns:a14="http://schemas.microsoft.com/office/drawing/2010/main" val="0"/>
                        </a:ext>
                      </a:extLst>
                    </a:blip>
                    <a:stretch>
                      <a:fillRect/>
                    </a:stretch>
                  </pic:blipFill>
                  <pic:spPr>
                    <a:xfrm>
                      <a:off x="0" y="0"/>
                      <a:ext cx="4077970"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9FE200C" wp14:editId="644AF163">
            <wp:simplePos x="0" y="0"/>
            <wp:positionH relativeFrom="column">
              <wp:posOffset>4196715</wp:posOffset>
            </wp:positionH>
            <wp:positionV relativeFrom="paragraph">
              <wp:posOffset>513080</wp:posOffset>
            </wp:positionV>
            <wp:extent cx="1908175" cy="1717040"/>
            <wp:effectExtent l="50800" t="50800" r="47625" b="60960"/>
            <wp:wrapTopAndBottom/>
            <wp:docPr id="29" nam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5.1.png"/>
                    <pic:cNvPicPr/>
                  </pic:nvPicPr>
                  <pic:blipFill>
                    <a:blip r:embed="rId40" r:link="rId41">
                      <a:extLst>
                        <a:ext uri="{28A0092B-C50C-407E-A947-70E740481C1C}">
                          <a14:useLocalDpi xmlns:a14="http://schemas.microsoft.com/office/drawing/2010/main" val="0"/>
                        </a:ext>
                      </a:extLst>
                    </a:blip>
                    <a:stretch>
                      <a:fillRect/>
                    </a:stretch>
                  </pic:blipFill>
                  <pic:spPr>
                    <a:xfrm>
                      <a:off x="0" y="0"/>
                      <a:ext cx="1908175"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F2C61">
        <w:t xml:space="preserve">GREAT JOB! You completed Section </w:t>
      </w:r>
      <w:r w:rsidR="009F2C61">
        <w:t>3</w:t>
      </w:r>
      <w:r w:rsidR="009F2C61">
        <w:t>.</w:t>
      </w:r>
    </w:p>
    <w:p w14:paraId="24A3A6F7" w14:textId="3C19CF7A" w:rsidR="00AF6BC6" w:rsidRDefault="00AF6BC6" w:rsidP="00205E95">
      <w:pPr>
        <w:pStyle w:val="Footer"/>
        <w:jc w:val="center"/>
      </w:pPr>
    </w:p>
    <w:p w14:paraId="52E7E0B0" w14:textId="42984A48" w:rsidR="00AF6BC6" w:rsidRDefault="00AF6BC6" w:rsidP="00205E95">
      <w:pPr>
        <w:pStyle w:val="Footer"/>
        <w:jc w:val="center"/>
      </w:pPr>
    </w:p>
    <w:p w14:paraId="42910AF9" w14:textId="5BFC6561" w:rsidR="00C63F1F" w:rsidRDefault="00C63F1F" w:rsidP="00434981"/>
    <w:p w14:paraId="1634FA7A" w14:textId="5E292C4A" w:rsidR="00C63F1F" w:rsidRDefault="00FC4AA6" w:rsidP="00434981">
      <w:r>
        <w:rPr>
          <w:noProof/>
        </w:rPr>
        <w:lastRenderedPageBreak/>
        <mc:AlternateContent>
          <mc:Choice Requires="wps">
            <w:drawing>
              <wp:anchor distT="0" distB="0" distL="114300" distR="114300" simplePos="0" relativeHeight="251687936" behindDoc="0" locked="0" layoutInCell="1" allowOverlap="1" wp14:anchorId="26346BAD" wp14:editId="6B845AAB">
                <wp:simplePos x="0" y="0"/>
                <wp:positionH relativeFrom="column">
                  <wp:posOffset>-30480</wp:posOffset>
                </wp:positionH>
                <wp:positionV relativeFrom="paragraph">
                  <wp:posOffset>0</wp:posOffset>
                </wp:positionV>
                <wp:extent cx="5486400" cy="2059940"/>
                <wp:effectExtent l="0" t="0" r="25400" b="22860"/>
                <wp:wrapThrough wrapText="bothSides">
                  <wp:wrapPolygon edited="0">
                    <wp:start x="600" y="0"/>
                    <wp:lineTo x="0" y="1598"/>
                    <wp:lineTo x="0" y="19975"/>
                    <wp:lineTo x="400" y="21307"/>
                    <wp:lineTo x="600" y="21573"/>
                    <wp:lineTo x="21000" y="21573"/>
                    <wp:lineTo x="21200" y="21307"/>
                    <wp:lineTo x="21600" y="19975"/>
                    <wp:lineTo x="21600" y="1598"/>
                    <wp:lineTo x="21000" y="0"/>
                    <wp:lineTo x="600" y="0"/>
                  </wp:wrapPolygon>
                </wp:wrapThrough>
                <wp:docPr id="28" name="Rounded Rectangle 28"/>
                <wp:cNvGraphicFramePr/>
                <a:graphic xmlns:a="http://schemas.openxmlformats.org/drawingml/2006/main">
                  <a:graphicData uri="http://schemas.microsoft.com/office/word/2010/wordprocessingShape">
                    <wps:wsp>
                      <wps:cNvSpPr/>
                      <wps:spPr>
                        <a:xfrm>
                          <a:off x="0" y="0"/>
                          <a:ext cx="5486400" cy="20599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330519B9" w14:textId="7BBF85D7" w:rsidR="004A48F4" w:rsidRDefault="004A48F4" w:rsidP="004A48F4">
                            <w:r>
                              <w:t xml:space="preserve">Robots will </w:t>
                            </w:r>
                            <w:r w:rsidR="00205E95">
                              <w:t>automatically stop moving when no rocks remain (no more yellow patches)</w:t>
                            </w:r>
                            <w:r>
                              <w:t xml:space="preserve"> </w:t>
                            </w:r>
                            <w:r w:rsidR="00205E95">
                              <w:t xml:space="preserve">because of </w:t>
                            </w:r>
                            <w:r>
                              <w:t xml:space="preserve">some code that is included at the end of the go procedure. Can you add to this </w:t>
                            </w:r>
                            <w:r w:rsidR="003123F7">
                              <w:t xml:space="preserve">code </w:t>
                            </w:r>
                            <w:r>
                              <w:t xml:space="preserve">to make the robots </w:t>
                            </w:r>
                            <w:r w:rsidR="00CE13CD">
                              <w:t xml:space="preserve">return </w:t>
                            </w:r>
                            <w:r>
                              <w:t>to the base too</w:t>
                            </w:r>
                            <w:r w:rsidR="00E317B3">
                              <w:t xml:space="preserve"> before they stop</w:t>
                            </w:r>
                            <w:r>
                              <w:t>?</w:t>
                            </w:r>
                          </w:p>
                          <w:p w14:paraId="18BFBC99" w14:textId="77777777" w:rsidR="004A48F4" w:rsidRPr="00225453" w:rsidRDefault="004A48F4" w:rsidP="004A48F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46BAD" id="Rounded Rectangle 28" o:spid="_x0000_s1029" style="position:absolute;margin-left:-2.4pt;margin-top:0;width:6in;height:162.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" fillcolor="#e7635f [3205]" strokecolor="#8d1815 [1605]" strokeweight="1pt">
                <v:stroke joinstyle="miter"/>
                <v:textbo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330519B9" w14:textId="7BBF85D7" w:rsidR="004A48F4" w:rsidRDefault="004A48F4" w:rsidP="004A48F4">
                      <w:r>
                        <w:t xml:space="preserve">Robots will </w:t>
                      </w:r>
                      <w:r w:rsidR="00205E95">
                        <w:t>automatically stop moving when no rocks remain (no more yellow patches)</w:t>
                      </w:r>
                      <w:r>
                        <w:t xml:space="preserve"> </w:t>
                      </w:r>
                      <w:r w:rsidR="00205E95">
                        <w:t xml:space="preserve">because of </w:t>
                      </w:r>
                      <w:r>
                        <w:t xml:space="preserve">some code that is included at the end of the go procedure. Can you add to this </w:t>
                      </w:r>
                      <w:r w:rsidR="003123F7">
                        <w:t xml:space="preserve">code </w:t>
                      </w:r>
                      <w:r>
                        <w:t xml:space="preserve">to make the robots </w:t>
                      </w:r>
                      <w:r w:rsidR="00CE13CD">
                        <w:t xml:space="preserve">return </w:t>
                      </w:r>
                      <w:r>
                        <w:t>to the base too</w:t>
                      </w:r>
                      <w:r w:rsidR="00E317B3">
                        <w:t xml:space="preserve"> before they stop</w:t>
                      </w:r>
                      <w:r>
                        <w:t>?</w:t>
                      </w:r>
                    </w:p>
                    <w:p w14:paraId="18BFBC99" w14:textId="77777777" w:rsidR="004A48F4" w:rsidRPr="00225453" w:rsidRDefault="004A48F4" w:rsidP="004A48F4">
                      <w:pPr>
                        <w:jc w:val="center"/>
                        <w:rPr>
                          <w:b/>
                        </w:rPr>
                      </w:pPr>
                    </w:p>
                  </w:txbxContent>
                </v:textbox>
                <w10:wrap type="through"/>
              </v:roundrect>
            </w:pict>
          </mc:Fallback>
        </mc:AlternateContent>
      </w:r>
    </w:p>
    <w:p w14:paraId="0586D883" w14:textId="0590AE69" w:rsidR="00550AFF" w:rsidRDefault="00D82805" w:rsidP="002A6DEC">
      <w:pPr>
        <w:pStyle w:val="Heading1"/>
      </w:pPr>
      <w:r>
        <w:t>i</w:t>
      </w:r>
      <w:r w:rsidR="00CA1BFF">
        <w:t>f an ant can do it, so can a robot</w:t>
      </w:r>
    </w:p>
    <w:p w14:paraId="06AB1D15" w14:textId="1EEA7AB8" w:rsidR="00971012" w:rsidRPr="00AB30D2" w:rsidRDefault="001F27E1" w:rsidP="00971012">
      <w:pPr>
        <w:pStyle w:val="Heading2"/>
      </w:pPr>
      <w:r>
        <w:t xml:space="preserve">site fidelity </w:t>
      </w:r>
      <w:r w:rsidR="00971012">
        <w:t>overview</w:t>
      </w:r>
    </w:p>
    <w:p w14:paraId="308F5B37" w14:textId="2FE9801F" w:rsidR="00971012" w:rsidRPr="00971012" w:rsidRDefault="00742E6C" w:rsidP="00971012">
      <w:r>
        <w:t xml:space="preserve">It’s not just the </w:t>
      </w:r>
      <w:proofErr w:type="spellStart"/>
      <w:r>
        <w:t>Swarmies</w:t>
      </w:r>
      <w:proofErr w:type="spellEnd"/>
      <w:r>
        <w:t>’ wiggle walk that is biologically-inspired—</w:t>
      </w:r>
      <w:r w:rsidR="00A57399">
        <w:t>the robots use</w:t>
      </w:r>
      <w:r>
        <w:t xml:space="preserve"> other behaviors borrowed from nature too. In this final section, we will implement a behavior seen in </w:t>
      </w:r>
      <w:r w:rsidR="005C499B">
        <w:t xml:space="preserve">some </w:t>
      </w:r>
      <w:r>
        <w:t xml:space="preserve">ants called </w:t>
      </w:r>
      <w:r w:rsidRPr="00742E6C">
        <w:rPr>
          <w:i/>
        </w:rPr>
        <w:t>site fidelity</w:t>
      </w:r>
      <w:r>
        <w:t>.</w:t>
      </w:r>
    </w:p>
    <w:p w14:paraId="4E9DEC7B" w14:textId="1056459F" w:rsidR="002A6DEC" w:rsidRDefault="00D82805" w:rsidP="002A6DEC">
      <w:r>
        <w:rPr>
          <w:noProof/>
        </w:rPr>
        <w:drawing>
          <wp:anchor distT="0" distB="0" distL="114300" distR="114300" simplePos="0" relativeHeight="251693056" behindDoc="0" locked="0" layoutInCell="1" allowOverlap="1" wp14:anchorId="04CEBB74" wp14:editId="4D0B4802">
            <wp:simplePos x="0" y="0"/>
            <wp:positionH relativeFrom="margin">
              <wp:align>center</wp:align>
            </wp:positionH>
            <wp:positionV relativeFrom="paragraph">
              <wp:posOffset>0</wp:posOffset>
            </wp:positionV>
            <wp:extent cx="5029835" cy="3143793"/>
            <wp:effectExtent l="50800" t="50800" r="50165" b="57150"/>
            <wp:wrapTopAndBottom/>
            <wp:docPr id="34" name="ant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tCloseup.jpg"/>
                    <pic:cNvPicPr/>
                  </pic:nvPicPr>
                  <pic:blipFill>
                    <a:blip r:embed="rId42" r:link="rId43">
                      <a:extLst>
                        <a:ext uri="{28A0092B-C50C-407E-A947-70E740481C1C}">
                          <a14:useLocalDpi xmlns:a14="http://schemas.microsoft.com/office/drawing/2010/main" val="0"/>
                        </a:ext>
                      </a:extLst>
                    </a:blip>
                    <a:stretch>
                      <a:fillRect/>
                    </a:stretch>
                  </pic:blipFill>
                  <pic:spPr>
                    <a:xfrm>
                      <a:off x="0" y="0"/>
                      <a:ext cx="5029835" cy="3143793"/>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437EDD64" w14:textId="5D14EACB" w:rsidR="00041564" w:rsidRDefault="005C499B" w:rsidP="002A6DEC">
      <w:r w:rsidRPr="005C499B">
        <w:rPr>
          <w:i/>
        </w:rPr>
        <w:lastRenderedPageBreak/>
        <w:t>Site fidelity</w:t>
      </w:r>
      <w:r>
        <w:t xml:space="preserve"> simply means that an ant </w:t>
      </w:r>
      <w:r w:rsidR="0073645D">
        <w:t xml:space="preserve">remembers a location where it found food before and returns to that location. In our </w:t>
      </w:r>
      <w:proofErr w:type="spellStart"/>
      <w:r w:rsidR="0073645D">
        <w:t>Swarmie</w:t>
      </w:r>
      <w:proofErr w:type="spellEnd"/>
      <w:r w:rsidR="0073645D">
        <w:t xml:space="preserve"> </w:t>
      </w:r>
      <w:proofErr w:type="spellStart"/>
      <w:r w:rsidR="0073645D">
        <w:t>Netlogo</w:t>
      </w:r>
      <w:proofErr w:type="spellEnd"/>
      <w:r w:rsidR="0073645D">
        <w:t xml:space="preserve"> simulation</w:t>
      </w:r>
      <w:r>
        <w:t>, we’</w:t>
      </w:r>
      <w:r w:rsidR="001D08EF">
        <w:t xml:space="preserve">ll go back to where we found a rock </w:t>
      </w:r>
      <w:r w:rsidR="0073645D">
        <w:t>after dropping the rock off at the base</w:t>
      </w:r>
      <w:r w:rsidR="001D08EF">
        <w:t>.</w:t>
      </w:r>
      <w:r w:rsidR="00E03919">
        <w:t xml:space="preserve"> </w:t>
      </w:r>
      <w:r w:rsidR="00002283">
        <w:t>In</w:t>
      </w:r>
      <w:r w:rsidR="001D08EF">
        <w:t xml:space="preserve"> this section, we will work with and add to the code we created in Sections 1 – 4 to implement site fidelity.</w:t>
      </w:r>
      <w:r w:rsidR="0073645D">
        <w:t xml:space="preserve"> </w:t>
      </w:r>
    </w:p>
    <w:p w14:paraId="7B59EB12" w14:textId="726663F0" w:rsidR="00041564" w:rsidRDefault="00041564" w:rsidP="00041564">
      <w:pPr>
        <w:pStyle w:val="Heading2"/>
      </w:pPr>
      <w:r>
        <w:t>another state of mind</w:t>
      </w:r>
    </w:p>
    <w:p w14:paraId="56F6C576" w14:textId="33D98227" w:rsidR="00041564" w:rsidRDefault="00041564" w:rsidP="00041564">
      <w:r>
        <w:t>Previously in this walkthrough, a robot was either searching or not searching. Now, we need to add an additional state to the robot: using site fidelity. The robot should know if it is doing this behavior, so we’ll need to:</w:t>
      </w:r>
    </w:p>
    <w:p w14:paraId="7E9EF993" w14:textId="1B3845C8" w:rsidR="00041564" w:rsidRDefault="00041564" w:rsidP="00041564">
      <w:pPr>
        <w:pStyle w:val="ListParagraph"/>
        <w:numPr>
          <w:ilvl w:val="0"/>
          <w:numId w:val="17"/>
        </w:numPr>
      </w:pPr>
      <w:r>
        <w:t xml:space="preserve">add a </w:t>
      </w:r>
      <w:proofErr w:type="spellStart"/>
      <w:r w:rsidRPr="006A1F76">
        <w:rPr>
          <w:color w:val="E7635F" w:themeColor="accent2"/>
        </w:rPr>
        <w:t>usingSiteFidelity</w:t>
      </w:r>
      <w:proofErr w:type="spellEnd"/>
      <w:r w:rsidRPr="006A1F76">
        <w:rPr>
          <w:color w:val="E7635F" w:themeColor="accent2"/>
        </w:rPr>
        <w:t xml:space="preserve">? </w:t>
      </w:r>
      <w:r>
        <w:t xml:space="preserve">variable </w:t>
      </w:r>
      <w:r w:rsidR="00BC14B8">
        <w:t>to the</w:t>
      </w:r>
      <w:r>
        <w:t xml:space="preserve"> </w:t>
      </w:r>
      <w:r w:rsidRPr="00BC14B8">
        <w:rPr>
          <w:color w:val="33B7D3" w:themeColor="accent1"/>
        </w:rPr>
        <w:t xml:space="preserve">robots-own </w:t>
      </w:r>
      <w:r>
        <w:t>section</w:t>
      </w:r>
      <w:r w:rsidR="006A1F76">
        <w:t xml:space="preserve"> in the </w:t>
      </w:r>
      <w:proofErr w:type="spellStart"/>
      <w:r w:rsidR="006A1F76">
        <w:t>Global</w:t>
      </w:r>
      <w:r w:rsidR="00153053">
        <w:t>s</w:t>
      </w:r>
      <w:proofErr w:type="spellEnd"/>
      <w:r w:rsidR="00153053">
        <w:t xml:space="preserve"> </w:t>
      </w:r>
      <w:r w:rsidR="00BC14B8">
        <w:t>and</w:t>
      </w:r>
      <w:r w:rsidR="00153053">
        <w:t xml:space="preserve"> Properties section </w:t>
      </w:r>
    </w:p>
    <w:p w14:paraId="4EEA67AD" w14:textId="674794FA" w:rsidR="00092DAF" w:rsidRDefault="00041564" w:rsidP="00092DAF">
      <w:pPr>
        <w:pStyle w:val="ListParagraph"/>
        <w:numPr>
          <w:ilvl w:val="0"/>
          <w:numId w:val="17"/>
        </w:numPr>
      </w:pPr>
      <w:r>
        <w:t xml:space="preserve">set the value of that variable to false initially in </w:t>
      </w:r>
      <w:r w:rsidR="006A1F76">
        <w:t xml:space="preserve">the </w:t>
      </w:r>
      <w:r>
        <w:t>setup</w:t>
      </w:r>
      <w:r w:rsidR="006A1F76">
        <w:t xml:space="preserve"> procedure</w:t>
      </w:r>
    </w:p>
    <w:p w14:paraId="4833656D" w14:textId="260FE91C" w:rsidR="00110C81" w:rsidRDefault="00EF4BC6" w:rsidP="00930400">
      <w:r>
        <w:t>But</w:t>
      </w:r>
      <w:r w:rsidR="00092DAF">
        <w:t xml:space="preserve"> the robot needs to know one more thing—the coordinates where it found the rock before. </w:t>
      </w:r>
      <w:r w:rsidR="00B847B0">
        <w:t xml:space="preserve">If it can’t remember where it found a rock, how would it know where to go back to? </w:t>
      </w:r>
      <w:r w:rsidR="00092DAF">
        <w:t>Call the</w:t>
      </w:r>
      <w:r w:rsidR="00B847B0">
        <w:t>se coordinates</w:t>
      </w:r>
      <w:r w:rsidR="00092DAF">
        <w:t xml:space="preserve"> </w:t>
      </w:r>
      <w:proofErr w:type="spellStart"/>
      <w:r w:rsidR="00B04D96">
        <w:t>siteX</w:t>
      </w:r>
      <w:proofErr w:type="spellEnd"/>
      <w:r w:rsidR="00B04D96">
        <w:t xml:space="preserve"> and </w:t>
      </w:r>
      <w:proofErr w:type="spellStart"/>
      <w:r w:rsidR="00B04D96">
        <w:t>siteY</w:t>
      </w:r>
      <w:proofErr w:type="spellEnd"/>
      <w:r w:rsidR="00B04D96">
        <w:t xml:space="preserve">. </w:t>
      </w:r>
      <w:r w:rsidR="00110C81">
        <w:t>We’ll</w:t>
      </w:r>
      <w:r w:rsidR="000817B2">
        <w:t xml:space="preserve"> also</w:t>
      </w:r>
      <w:r w:rsidR="00110C81">
        <w:t xml:space="preserve"> need to:</w:t>
      </w:r>
    </w:p>
    <w:p w14:paraId="2EB89075" w14:textId="77777777" w:rsidR="00110C81" w:rsidRDefault="00110C81" w:rsidP="00110C81">
      <w:pPr>
        <w:pStyle w:val="ListParagraph"/>
        <w:numPr>
          <w:ilvl w:val="0"/>
          <w:numId w:val="18"/>
        </w:numPr>
      </w:pPr>
      <w:r>
        <w:t>a</w:t>
      </w:r>
      <w:r w:rsidR="00092DAF">
        <w:t xml:space="preserve">dd </w:t>
      </w:r>
      <w:r w:rsidR="00EB6A4E">
        <w:t>these variables to</w:t>
      </w:r>
      <w:r w:rsidR="00092DAF">
        <w:t xml:space="preserve"> robots-own, and add </w:t>
      </w:r>
      <w:r>
        <w:t>comments</w:t>
      </w:r>
    </w:p>
    <w:p w14:paraId="7C8D69D3" w14:textId="62F12FA5" w:rsidR="00D84FB4" w:rsidRDefault="000817B2" w:rsidP="00633B1D">
      <w:pPr>
        <w:pStyle w:val="ListParagraph"/>
        <w:numPr>
          <w:ilvl w:val="0"/>
          <w:numId w:val="18"/>
        </w:numPr>
      </w:pPr>
      <w:r>
        <w:rPr>
          <w:noProof/>
        </w:rPr>
        <w:drawing>
          <wp:anchor distT="0" distB="0" distL="114300" distR="114300" simplePos="0" relativeHeight="251694080" behindDoc="0" locked="0" layoutInCell="1" allowOverlap="1" wp14:anchorId="383D1D7A" wp14:editId="38874A90">
            <wp:simplePos x="0" y="0"/>
            <wp:positionH relativeFrom="column">
              <wp:posOffset>-31750</wp:posOffset>
            </wp:positionH>
            <wp:positionV relativeFrom="paragraph">
              <wp:posOffset>494030</wp:posOffset>
            </wp:positionV>
            <wp:extent cx="6503670" cy="1590040"/>
            <wp:effectExtent l="50800" t="50800" r="49530" b="60960"/>
            <wp:wrapTopAndBottom/>
            <wp:docPr id="40" name="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2.1.1.png"/>
                    <pic:cNvPicPr/>
                  </pic:nvPicPr>
                  <pic:blipFill>
                    <a:blip r:embed="rId44" r:link="rId45">
                      <a:extLst>
                        <a:ext uri="{28A0092B-C50C-407E-A947-70E740481C1C}">
                          <a14:useLocalDpi xmlns:a14="http://schemas.microsoft.com/office/drawing/2010/main" val="0"/>
                        </a:ext>
                      </a:extLst>
                    </a:blip>
                    <a:stretch>
                      <a:fillRect/>
                    </a:stretch>
                  </pic:blipFill>
                  <pic:spPr>
                    <a:xfrm>
                      <a:off x="0" y="0"/>
                      <a:ext cx="6503670" cy="1590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0C81">
        <w:t>i</w:t>
      </w:r>
      <w:r w:rsidR="00EB6A4E">
        <w:t xml:space="preserve">nitialize both </w:t>
      </w:r>
      <w:r w:rsidR="00110C81">
        <w:t xml:space="preserve">variables </w:t>
      </w:r>
      <w:r w:rsidR="00EB6A4E">
        <w:t>to 0 in the setup section.</w:t>
      </w:r>
      <w:r w:rsidR="00412110">
        <w:t xml:space="preserve"> </w:t>
      </w:r>
    </w:p>
    <w:p w14:paraId="5821C461" w14:textId="35547297" w:rsidR="00D84FB4" w:rsidRDefault="00D84FB4" w:rsidP="00633B1D">
      <w:r>
        <w:rPr>
          <w:noProof/>
        </w:rPr>
        <w:lastRenderedPageBreak/>
        <w:drawing>
          <wp:anchor distT="0" distB="0" distL="114300" distR="114300" simplePos="0" relativeHeight="251695104" behindDoc="0" locked="0" layoutInCell="1" allowOverlap="1" wp14:anchorId="6D976913" wp14:editId="435CEB5E">
            <wp:simplePos x="0" y="0"/>
            <wp:positionH relativeFrom="margin">
              <wp:align>center</wp:align>
            </wp:positionH>
            <wp:positionV relativeFrom="paragraph">
              <wp:posOffset>50800</wp:posOffset>
            </wp:positionV>
            <wp:extent cx="4545965" cy="1767840"/>
            <wp:effectExtent l="50800" t="50800" r="51435" b="60960"/>
            <wp:wrapTopAndBottom/>
            <wp:docPr id="38" nam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2.1.png"/>
                    <pic:cNvPicPr/>
                  </pic:nvPicPr>
                  <pic:blipFill>
                    <a:blip r:embed="rId46" r:link="rId47">
                      <a:extLst>
                        <a:ext uri="{28A0092B-C50C-407E-A947-70E740481C1C}">
                          <a14:useLocalDpi xmlns:a14="http://schemas.microsoft.com/office/drawing/2010/main" val="0"/>
                        </a:ext>
                      </a:extLst>
                    </a:blip>
                    <a:stretch>
                      <a:fillRect/>
                    </a:stretch>
                  </pic:blipFill>
                  <pic:spPr>
                    <a:xfrm>
                      <a:off x="0" y="0"/>
                      <a:ext cx="4545965" cy="17678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59799F21" w14:textId="60660D51" w:rsidR="00162365" w:rsidRDefault="00D635FD" w:rsidP="00633B1D">
      <w:r>
        <w:rPr>
          <w:noProof/>
        </w:rPr>
        <w:drawing>
          <wp:anchor distT="0" distB="0" distL="114300" distR="114300" simplePos="0" relativeHeight="251697152" behindDoc="0" locked="0" layoutInCell="1" allowOverlap="1" wp14:anchorId="1D8F5396" wp14:editId="0E61FE50">
            <wp:simplePos x="0" y="0"/>
            <wp:positionH relativeFrom="margin">
              <wp:posOffset>83820</wp:posOffset>
            </wp:positionH>
            <wp:positionV relativeFrom="paragraph">
              <wp:posOffset>1166495</wp:posOffset>
            </wp:positionV>
            <wp:extent cx="5449570" cy="3891280"/>
            <wp:effectExtent l="50800" t="50800" r="62230" b="45720"/>
            <wp:wrapTopAndBottom/>
            <wp:docPr id="42" name="antGroupSy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tGroupSyrup.jpg"/>
                    <pic:cNvPicPr/>
                  </pic:nvPicPr>
                  <pic:blipFill>
                    <a:blip r:embed="rId48" r:link="rId49">
                      <a:extLst>
                        <a:ext uri="{28A0092B-C50C-407E-A947-70E740481C1C}">
                          <a14:useLocalDpi xmlns:a14="http://schemas.microsoft.com/office/drawing/2010/main" val="0"/>
                        </a:ext>
                      </a:extLst>
                    </a:blip>
                    <a:stretch>
                      <a:fillRect/>
                    </a:stretch>
                  </pic:blipFill>
                  <pic:spPr>
                    <a:xfrm>
                      <a:off x="0" y="0"/>
                      <a:ext cx="5449570" cy="38912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33B1D">
        <w:t>Use the pictures to help you set up the site fidelity state for the robots.</w:t>
      </w:r>
      <w:r w:rsidR="00D84FB4">
        <w:t xml:space="preserve"> Be sure to include the comments in the pictures to document your code, or, better yet, add your own!</w:t>
      </w:r>
    </w:p>
    <w:p w14:paraId="2C6046AF" w14:textId="77777777" w:rsidR="00D635FD" w:rsidRPr="00B73597" w:rsidRDefault="00D635FD" w:rsidP="00D635FD">
      <w:pPr>
        <w:spacing w:after="0" w:line="240" w:lineRule="auto"/>
        <w:rPr>
          <w:rFonts w:eastAsia="Times New Roman" w:cstheme="minorHAnsi"/>
          <w:i/>
          <w:color w:val="7F7F7F" w:themeColor="text1" w:themeTint="80"/>
          <w:shd w:val="clear" w:color="auto" w:fill="FFFFFF"/>
        </w:rPr>
      </w:pPr>
      <w:r w:rsidRPr="00B73597">
        <w:rPr>
          <w:rFonts w:eastAsia="Times New Roman" w:cstheme="minorHAnsi"/>
          <w:i/>
          <w:color w:val="7F7F7F" w:themeColor="text1" w:themeTint="80"/>
          <w:shd w:val="clear" w:color="auto" w:fill="FFFFFF"/>
        </w:rPr>
        <w:t>Photo courtesy of Paul Stockton</w:t>
      </w:r>
    </w:p>
    <w:p w14:paraId="070A2CAB" w14:textId="77777777" w:rsidR="00D635FD" w:rsidRDefault="00D635FD" w:rsidP="00633B1D"/>
    <w:p w14:paraId="0686BDA1" w14:textId="6FD95709" w:rsidR="00E653C0" w:rsidRDefault="00157D09" w:rsidP="00E653C0">
      <w:pPr>
        <w:pStyle w:val="Heading2"/>
      </w:pPr>
      <w:r>
        <w:lastRenderedPageBreak/>
        <w:t>adding the</w:t>
      </w:r>
      <w:r w:rsidR="009541DA">
        <w:t xml:space="preserve"> site fidelity</w:t>
      </w:r>
      <w:r>
        <w:t xml:space="preserve"> state to go</w:t>
      </w:r>
    </w:p>
    <w:p w14:paraId="247E2793" w14:textId="11E52290" w:rsidR="00E653C0" w:rsidRPr="00633B1D" w:rsidRDefault="007D06AE" w:rsidP="00633B1D">
      <w:r>
        <w:t xml:space="preserve">Now that </w:t>
      </w:r>
      <w:r w:rsidR="00347470">
        <w:t>the robots can</w:t>
      </w:r>
      <w:r>
        <w:t xml:space="preserve"> remember where they found a rock before, let’</w:t>
      </w:r>
      <w:r w:rsidR="00295750">
        <w:t>s</w:t>
      </w:r>
      <w:r w:rsidR="00347470">
        <w:t xml:space="preserve"> change their behavior so that they return to that location once.</w:t>
      </w:r>
      <w:r w:rsidR="00295750">
        <w:t xml:space="preserve"> </w:t>
      </w:r>
    </w:p>
    <w:p w14:paraId="503B8AB8" w14:textId="1E6BA649" w:rsidR="005567BB" w:rsidRDefault="005973D1" w:rsidP="005567BB">
      <w:r>
        <w:rPr>
          <w:noProof/>
        </w:rPr>
        <w:drawing>
          <wp:anchor distT="0" distB="0" distL="114300" distR="114300" simplePos="0" relativeHeight="251696128" behindDoc="0" locked="0" layoutInCell="1" allowOverlap="1" wp14:anchorId="7A7412AE" wp14:editId="0B884D1D">
            <wp:simplePos x="0" y="0"/>
            <wp:positionH relativeFrom="column">
              <wp:posOffset>-29210</wp:posOffset>
            </wp:positionH>
            <wp:positionV relativeFrom="paragraph">
              <wp:posOffset>1143000</wp:posOffset>
            </wp:positionV>
            <wp:extent cx="5829935" cy="5085715"/>
            <wp:effectExtent l="50800" t="50800" r="62865" b="45085"/>
            <wp:wrapTopAndBottom/>
            <wp:docPr id="41" nam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3.png"/>
                    <pic:cNvPicPr/>
                  </pic:nvPicPr>
                  <pic:blipFill>
                    <a:blip r:embed="rId50" r:link="rId51">
                      <a:extLst>
                        <a:ext uri="{28A0092B-C50C-407E-A947-70E740481C1C}">
                          <a14:useLocalDpi xmlns:a14="http://schemas.microsoft.com/office/drawing/2010/main" val="0"/>
                        </a:ext>
                      </a:extLst>
                    </a:blip>
                    <a:stretch>
                      <a:fillRect/>
                    </a:stretch>
                  </pic:blipFill>
                  <pic:spPr>
                    <a:xfrm>
                      <a:off x="0" y="0"/>
                      <a:ext cx="5829935" cy="5085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57D09">
        <w:t xml:space="preserve">Our go procedure functions as a controller for the </w:t>
      </w:r>
      <w:proofErr w:type="spellStart"/>
      <w:r w:rsidR="00157D09">
        <w:t>Swarmies</w:t>
      </w:r>
      <w:proofErr w:type="spellEnd"/>
      <w:r w:rsidR="00157D09">
        <w:t>’ behavior based on their state. Now that we’ve added the site fidelity state, we need to check if it’s active. Scroll to the go procedure and modify the code</w:t>
      </w:r>
      <w:r w:rsidR="005A1E7B">
        <w:t xml:space="preserve"> to include the new state</w:t>
      </w:r>
      <w:r w:rsidR="00157D09">
        <w:t>:</w:t>
      </w:r>
    </w:p>
    <w:p w14:paraId="4CC73074" w14:textId="0AD9A6DE" w:rsidR="00B73597" w:rsidRDefault="005567BB" w:rsidP="005567BB">
      <w:r>
        <w:t xml:space="preserve">Great! But </w:t>
      </w:r>
      <w:r w:rsidR="00373AD0">
        <w:t>there are</w:t>
      </w:r>
      <w:r>
        <w:t xml:space="preserve"> 2 major things </w:t>
      </w:r>
      <w:r w:rsidR="00373AD0">
        <w:t xml:space="preserve">we still need </w:t>
      </w:r>
      <w:r w:rsidR="005973D1">
        <w:t>to get site fidelity working.</w:t>
      </w:r>
    </w:p>
    <w:p w14:paraId="19BDAA1E" w14:textId="5E38D06D" w:rsidR="005567BB" w:rsidRDefault="009541DA" w:rsidP="00004037">
      <w:pPr>
        <w:pStyle w:val="ListParagraph"/>
        <w:numPr>
          <w:ilvl w:val="0"/>
          <w:numId w:val="21"/>
        </w:numPr>
      </w:pPr>
      <w:r>
        <w:lastRenderedPageBreak/>
        <w:t xml:space="preserve">the </w:t>
      </w:r>
      <w:proofErr w:type="spellStart"/>
      <w:r>
        <w:t>usingSiteFidelity</w:t>
      </w:r>
      <w:proofErr w:type="spellEnd"/>
      <w:r>
        <w:t>? variable isn’t ever set to true</w:t>
      </w:r>
    </w:p>
    <w:p w14:paraId="0076877F" w14:textId="0F1B82DA" w:rsidR="009541DA" w:rsidRPr="009541DA" w:rsidRDefault="009541DA" w:rsidP="00004037">
      <w:pPr>
        <w:pStyle w:val="ListParagraph"/>
        <w:numPr>
          <w:ilvl w:val="0"/>
          <w:numId w:val="21"/>
        </w:numPr>
      </w:pPr>
      <w:r>
        <w:t xml:space="preserve">we told the go procedure to use the </w:t>
      </w:r>
      <w:r w:rsidRPr="009541DA">
        <w:rPr>
          <w:color w:val="E7635F" w:themeColor="accent2"/>
        </w:rPr>
        <w:t xml:space="preserve">do-site-fidelity </w:t>
      </w:r>
      <w:r>
        <w:t xml:space="preserve">procedure, but we haven’t written the code for </w:t>
      </w:r>
      <w:r w:rsidRPr="009541DA">
        <w:rPr>
          <w:color w:val="E7635F" w:themeColor="accent2"/>
        </w:rPr>
        <w:t>do-site-fidelity</w:t>
      </w:r>
    </w:p>
    <w:p w14:paraId="2D77AB1B" w14:textId="147AC617" w:rsidR="009541DA" w:rsidRDefault="007C4341" w:rsidP="009541DA">
      <w:r>
        <w:t xml:space="preserve">Let’s </w:t>
      </w:r>
      <w:r w:rsidR="00373AD0">
        <w:t>tackle</w:t>
      </w:r>
      <w:r>
        <w:t xml:space="preserve"> these things and get site fidelity working!</w:t>
      </w:r>
    </w:p>
    <w:p w14:paraId="4FEF7013" w14:textId="3A271AF8" w:rsidR="007C4341" w:rsidRDefault="007C4341" w:rsidP="00832768">
      <w:pPr>
        <w:pStyle w:val="Heading2"/>
      </w:pPr>
      <w:r>
        <w:t>setting</w:t>
      </w:r>
      <w:r>
        <w:t xml:space="preserve"> </w:t>
      </w:r>
      <w:r>
        <w:t xml:space="preserve">the </w:t>
      </w:r>
      <w:r w:rsidR="001B6834">
        <w:t xml:space="preserve">site fidelity </w:t>
      </w:r>
      <w:r>
        <w:t xml:space="preserve">state to true </w:t>
      </w:r>
    </w:p>
    <w:p w14:paraId="4885D789" w14:textId="303A8A2D" w:rsidR="00AD673C" w:rsidRDefault="005973D1" w:rsidP="00AD673C">
      <w:r>
        <w:rPr>
          <w:noProof/>
        </w:rPr>
        <w:drawing>
          <wp:anchor distT="0" distB="0" distL="114300" distR="114300" simplePos="0" relativeHeight="251698176" behindDoc="0" locked="0" layoutInCell="1" allowOverlap="1" wp14:anchorId="5F1CE3C2" wp14:editId="27E9914C">
            <wp:simplePos x="0" y="0"/>
            <wp:positionH relativeFrom="column">
              <wp:posOffset>82549</wp:posOffset>
            </wp:positionH>
            <wp:positionV relativeFrom="paragraph">
              <wp:posOffset>1491615</wp:posOffset>
            </wp:positionV>
            <wp:extent cx="6049523" cy="4917440"/>
            <wp:effectExtent l="50800" t="50800" r="46990" b="60960"/>
            <wp:wrapTopAndBottom/>
            <wp:docPr id="43" nam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4.png"/>
                    <pic:cNvPicPr/>
                  </pic:nvPicPr>
                  <pic:blipFill>
                    <a:blip r:embed="rId52" r:link="rId53">
                      <a:extLst>
                        <a:ext uri="{28A0092B-C50C-407E-A947-70E740481C1C}">
                          <a14:useLocalDpi xmlns:a14="http://schemas.microsoft.com/office/drawing/2010/main" val="0"/>
                        </a:ext>
                      </a:extLst>
                    </a:blip>
                    <a:stretch>
                      <a:fillRect/>
                    </a:stretch>
                  </pic:blipFill>
                  <pic:spPr>
                    <a:xfrm>
                      <a:off x="0" y="0"/>
                      <a:ext cx="6051062" cy="4918691"/>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4642">
        <w:t xml:space="preserve">When a robot finds a rock, we want to turn site fidelity on. Recall that </w:t>
      </w:r>
      <w:r w:rsidR="00A13506">
        <w:t xml:space="preserve">rock detection happens in the </w:t>
      </w:r>
      <w:r w:rsidR="00A13506" w:rsidRPr="00AD673C">
        <w:rPr>
          <w:color w:val="E7635F" w:themeColor="accent2"/>
        </w:rPr>
        <w:t xml:space="preserve">look-for-rocks </w:t>
      </w:r>
      <w:r w:rsidR="00A13506">
        <w:t>procedure. So let’s add a little code to the look-for-rocks procedure so that when the robot finds a rock, it also turns on the site fidelity state! Scroll to the look-for-rocks procedure and modify the</w:t>
      </w:r>
      <w:r w:rsidR="00373AD0">
        <w:t xml:space="preserve"> code</w:t>
      </w:r>
      <w:r w:rsidR="00A13506">
        <w:t>:</w:t>
      </w:r>
    </w:p>
    <w:p w14:paraId="50D3B996" w14:textId="421678A9" w:rsidR="00AD673C" w:rsidRDefault="00AD673C" w:rsidP="00AD673C">
      <w:r>
        <w:lastRenderedPageBreak/>
        <w:t xml:space="preserve">Notice that we used </w:t>
      </w:r>
      <w:proofErr w:type="spellStart"/>
      <w:r w:rsidRPr="00AD673C">
        <w:rPr>
          <w:color w:val="E7635F" w:themeColor="accent2"/>
        </w:rPr>
        <w:t>pxcor</w:t>
      </w:r>
      <w:proofErr w:type="spellEnd"/>
      <w:r>
        <w:t xml:space="preserve"> and </w:t>
      </w:r>
      <w:proofErr w:type="spellStart"/>
      <w:r w:rsidRPr="00AD673C">
        <w:rPr>
          <w:color w:val="E7635F" w:themeColor="accent2"/>
        </w:rPr>
        <w:t>pycor</w:t>
      </w:r>
      <w:proofErr w:type="spellEnd"/>
      <w:r>
        <w:t>. These variables describe the x and y coordinates of the patch the robot is currently standing on. Every patch has these variables. They are patches-own</w:t>
      </w:r>
      <w:r w:rsidR="00C43101">
        <w:t xml:space="preserve"> variables that you do not need to initialize in setup.</w:t>
      </w:r>
    </w:p>
    <w:p w14:paraId="294FA111" w14:textId="0BEA9EA7" w:rsidR="00114642" w:rsidRDefault="00114642" w:rsidP="00114642">
      <w:pPr>
        <w:pStyle w:val="Heading2"/>
      </w:pPr>
      <w:r>
        <w:t xml:space="preserve">setting the site fidelity state to </w:t>
      </w:r>
      <w:r>
        <w:t>false</w:t>
      </w:r>
    </w:p>
    <w:p w14:paraId="20352C9E" w14:textId="422E6DE2" w:rsidR="00114642" w:rsidRDefault="00AD673C" w:rsidP="00114642">
      <w:pPr>
        <w:rPr>
          <w:color w:val="000000" w:themeColor="text1"/>
        </w:rPr>
      </w:pPr>
      <w:r>
        <w:t xml:space="preserve">Now we finish up by writing the </w:t>
      </w:r>
      <w:r w:rsidRPr="009541DA">
        <w:rPr>
          <w:color w:val="E7635F" w:themeColor="accent2"/>
        </w:rPr>
        <w:t>do-site-fidelity</w:t>
      </w:r>
      <w:r>
        <w:rPr>
          <w:color w:val="E7635F" w:themeColor="accent2"/>
        </w:rPr>
        <w:t xml:space="preserve"> </w:t>
      </w:r>
      <w:r>
        <w:rPr>
          <w:color w:val="000000" w:themeColor="text1"/>
        </w:rPr>
        <w:t>procedure, which will handle the robot’s behavior when in the site fidelity state. We’ll also need to turn the site fidelity state off when the robot arrives back at where it found the rock before, or it will get stuck in an infinite loop!</w:t>
      </w:r>
      <w:r w:rsidR="00B13E22">
        <w:rPr>
          <w:color w:val="000000" w:themeColor="text1"/>
        </w:rPr>
        <w:t xml:space="preserve"> This procedure also turns off the site fidelity label.</w:t>
      </w:r>
    </w:p>
    <w:p w14:paraId="7FA37DE9" w14:textId="5589A9AF" w:rsidR="00646E67" w:rsidRDefault="00F64FAC" w:rsidP="00114642">
      <w:pPr>
        <w:rPr>
          <w:color w:val="000000" w:themeColor="text1"/>
        </w:rPr>
      </w:pPr>
      <w:r>
        <w:rPr>
          <w:noProof/>
          <w:color w:val="000000" w:themeColor="text1"/>
        </w:rPr>
        <w:drawing>
          <wp:anchor distT="0" distB="0" distL="114300" distR="114300" simplePos="0" relativeHeight="251699200" behindDoc="0" locked="0" layoutInCell="1" allowOverlap="1" wp14:anchorId="14FA21DA" wp14:editId="0FC467C2">
            <wp:simplePos x="0" y="0"/>
            <wp:positionH relativeFrom="column">
              <wp:posOffset>83185</wp:posOffset>
            </wp:positionH>
            <wp:positionV relativeFrom="paragraph">
              <wp:posOffset>1169035</wp:posOffset>
            </wp:positionV>
            <wp:extent cx="5346700" cy="3352800"/>
            <wp:effectExtent l="50800" t="50800" r="63500" b="50800"/>
            <wp:wrapTopAndBottom/>
            <wp:docPr id="44" nam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5.png"/>
                    <pic:cNvPicPr/>
                  </pic:nvPicPr>
                  <pic:blipFill>
                    <a:blip r:embed="rId54" r:link="rId55">
                      <a:extLst>
                        <a:ext uri="{28A0092B-C50C-407E-A947-70E740481C1C}">
                          <a14:useLocalDpi xmlns:a14="http://schemas.microsoft.com/office/drawing/2010/main" val="0"/>
                        </a:ext>
                      </a:extLst>
                    </a:blip>
                    <a:stretch>
                      <a:fillRect/>
                    </a:stretch>
                  </pic:blipFill>
                  <pic:spPr>
                    <a:xfrm>
                      <a:off x="0" y="0"/>
                      <a:ext cx="5346700" cy="335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679B5">
        <w:rPr>
          <w:color w:val="000000" w:themeColor="text1"/>
        </w:rPr>
        <w:t xml:space="preserve">You will write the </w:t>
      </w:r>
      <w:r w:rsidR="001679B5" w:rsidRPr="009541DA">
        <w:rPr>
          <w:color w:val="E7635F" w:themeColor="accent2"/>
        </w:rPr>
        <w:t>do-site-fidelity</w:t>
      </w:r>
      <w:r w:rsidR="001679B5">
        <w:rPr>
          <w:color w:val="E7635F" w:themeColor="accent2"/>
        </w:rPr>
        <w:t xml:space="preserve"> </w:t>
      </w:r>
      <w:r w:rsidR="001679B5">
        <w:rPr>
          <w:color w:val="000000" w:themeColor="text1"/>
        </w:rPr>
        <w:t>procedure</w:t>
      </w:r>
      <w:r w:rsidR="001679B5">
        <w:rPr>
          <w:color w:val="000000" w:themeColor="text1"/>
        </w:rPr>
        <w:t xml:space="preserve"> on your own. Add it at the bottom of your file. Use the code in the picture below</w:t>
      </w:r>
      <w:r w:rsidR="00B13E22">
        <w:rPr>
          <w:color w:val="000000" w:themeColor="text1"/>
        </w:rPr>
        <w:t xml:space="preserve">, but this time, </w:t>
      </w:r>
      <w:r w:rsidR="00B13E22" w:rsidRPr="0059223A">
        <w:rPr>
          <w:b/>
          <w:color w:val="000000" w:themeColor="text1"/>
        </w:rPr>
        <w:t>add your own comments</w:t>
      </w:r>
      <w:r w:rsidR="00B13E22">
        <w:rPr>
          <w:color w:val="000000" w:themeColor="text1"/>
        </w:rPr>
        <w:t xml:space="preserve"> to describe what the code is doing. </w:t>
      </w:r>
    </w:p>
    <w:p w14:paraId="15112A05" w14:textId="013E7E8D" w:rsidR="007638E7" w:rsidRDefault="007638E7" w:rsidP="00114642">
      <w:pPr>
        <w:rPr>
          <w:color w:val="000000" w:themeColor="text1"/>
        </w:rPr>
      </w:pPr>
    </w:p>
    <w:p w14:paraId="63E78510" w14:textId="12B9A189" w:rsidR="00646E67" w:rsidRDefault="007638E7" w:rsidP="00646E67">
      <w:pPr>
        <w:rPr>
          <w:color w:val="000000" w:themeColor="text1"/>
        </w:rPr>
      </w:pPr>
      <w:r>
        <w:rPr>
          <w:b/>
          <w:color w:val="000000" w:themeColor="text1"/>
        </w:rPr>
        <w:lastRenderedPageBreak/>
        <w:t>HINTS FOR COMMENTS</w:t>
      </w:r>
      <w:r w:rsidR="00B13E22" w:rsidRPr="00646E67">
        <w:rPr>
          <w:b/>
          <w:color w:val="000000" w:themeColor="text1"/>
        </w:rPr>
        <w:t>:</w:t>
      </w:r>
      <w:r w:rsidR="00B13E22">
        <w:rPr>
          <w:color w:val="000000" w:themeColor="text1"/>
        </w:rPr>
        <w:t xml:space="preserve"> </w:t>
      </w:r>
    </w:p>
    <w:p w14:paraId="6AA13599" w14:textId="75907426" w:rsidR="007638E7" w:rsidRDefault="007638E7" w:rsidP="00646E67">
      <w:pPr>
        <w:pStyle w:val="ListParagraph"/>
        <w:numPr>
          <w:ilvl w:val="0"/>
          <w:numId w:val="22"/>
        </w:numPr>
        <w:rPr>
          <w:color w:val="000000" w:themeColor="text1"/>
        </w:rPr>
      </w:pPr>
      <w:proofErr w:type="spellStart"/>
      <w:r w:rsidRPr="007638E7">
        <w:rPr>
          <w:color w:val="33B7D3" w:themeColor="accent1"/>
        </w:rPr>
        <w:t>pxcor</w:t>
      </w:r>
      <w:proofErr w:type="spellEnd"/>
      <w:r>
        <w:rPr>
          <w:color w:val="000000" w:themeColor="text1"/>
        </w:rPr>
        <w:t xml:space="preserve"> and </w:t>
      </w:r>
      <w:proofErr w:type="spellStart"/>
      <w:r w:rsidRPr="007638E7">
        <w:rPr>
          <w:color w:val="33B7D3" w:themeColor="accent1"/>
        </w:rPr>
        <w:t>pycor</w:t>
      </w:r>
      <w:proofErr w:type="spellEnd"/>
      <w:r>
        <w:rPr>
          <w:color w:val="000000" w:themeColor="text1"/>
        </w:rPr>
        <w:t xml:space="preserve"> are explained at the end of </w:t>
      </w:r>
      <w:r w:rsidRPr="007638E7">
        <w:rPr>
          <w:b/>
          <w:color w:val="33B7D3" w:themeColor="accent1"/>
        </w:rPr>
        <w:t>4.4</w:t>
      </w:r>
      <w:r>
        <w:rPr>
          <w:color w:val="000000" w:themeColor="text1"/>
        </w:rPr>
        <w:t>.</w:t>
      </w:r>
    </w:p>
    <w:p w14:paraId="052B567A" w14:textId="461E578A" w:rsidR="007638E7" w:rsidRPr="007638E7" w:rsidRDefault="00B13E22" w:rsidP="00646E67">
      <w:pPr>
        <w:pStyle w:val="ListParagraph"/>
        <w:numPr>
          <w:ilvl w:val="0"/>
          <w:numId w:val="22"/>
        </w:numPr>
        <w:rPr>
          <w:color w:val="000000" w:themeColor="text1"/>
        </w:rPr>
      </w:pPr>
      <w:r w:rsidRPr="00646E67">
        <w:rPr>
          <w:color w:val="000000" w:themeColor="text1"/>
        </w:rPr>
        <w:t xml:space="preserve">You used </w:t>
      </w:r>
      <w:r w:rsidR="007638E7">
        <w:rPr>
          <w:color w:val="000000" w:themeColor="text1"/>
        </w:rPr>
        <w:t xml:space="preserve">an </w:t>
      </w:r>
      <w:proofErr w:type="spellStart"/>
      <w:r w:rsidR="007638E7" w:rsidRPr="007638E7">
        <w:rPr>
          <w:color w:val="E7635F" w:themeColor="accent2"/>
        </w:rPr>
        <w:t>ifelse</w:t>
      </w:r>
      <w:proofErr w:type="spellEnd"/>
      <w:r w:rsidR="007638E7" w:rsidRPr="007638E7">
        <w:rPr>
          <w:color w:val="E7635F" w:themeColor="accent2"/>
        </w:rPr>
        <w:t xml:space="preserve"> </w:t>
      </w:r>
      <w:r w:rsidR="007638E7">
        <w:rPr>
          <w:color w:val="000000" w:themeColor="text1"/>
        </w:rPr>
        <w:t xml:space="preserve">statement and </w:t>
      </w:r>
      <w:proofErr w:type="spellStart"/>
      <w:r w:rsidRPr="00646E67">
        <w:rPr>
          <w:color w:val="E7635F" w:themeColor="accent2"/>
        </w:rPr>
        <w:t>facexy</w:t>
      </w:r>
      <w:proofErr w:type="spellEnd"/>
      <w:r w:rsidRPr="00646E67">
        <w:rPr>
          <w:color w:val="E7635F" w:themeColor="accent2"/>
        </w:rPr>
        <w:t xml:space="preserve"> </w:t>
      </w:r>
      <w:r w:rsidR="00646E67" w:rsidRPr="00646E67">
        <w:rPr>
          <w:color w:val="000000" w:themeColor="text1"/>
        </w:rPr>
        <w:t xml:space="preserve">in the </w:t>
      </w:r>
      <w:r w:rsidR="00646E67" w:rsidRPr="00646E67">
        <w:rPr>
          <w:color w:val="E7635F" w:themeColor="accent2"/>
        </w:rPr>
        <w:t>return-to-base</w:t>
      </w:r>
      <w:r w:rsidR="00646E67" w:rsidRPr="00646E67">
        <w:rPr>
          <w:color w:val="000000" w:themeColor="text1"/>
        </w:rPr>
        <w:t xml:space="preserve"> procedure</w:t>
      </w:r>
      <w:r w:rsidR="007638E7">
        <w:rPr>
          <w:color w:val="000000" w:themeColor="text1"/>
        </w:rPr>
        <w:t>.</w:t>
      </w:r>
    </w:p>
    <w:p w14:paraId="0A3A3C1D" w14:textId="162C8A85" w:rsidR="00B13E22" w:rsidRPr="00F83C16" w:rsidRDefault="00697077" w:rsidP="00F83C16">
      <w:pPr>
        <w:pStyle w:val="Footer"/>
        <w:rPr>
          <w:color w:val="000000" w:themeColor="text1"/>
          <w:sz w:val="40"/>
          <w:szCs w:val="40"/>
        </w:rPr>
      </w:pPr>
      <w:r>
        <w:rPr>
          <w:noProof/>
        </w:rPr>
        <w:drawing>
          <wp:anchor distT="0" distB="0" distL="114300" distR="114300" simplePos="0" relativeHeight="251701248" behindDoc="0" locked="0" layoutInCell="1" allowOverlap="1" wp14:anchorId="00E10948" wp14:editId="794A12DA">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56" r:link="rId57">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001146E0" w:rsidRPr="00F83C16">
        <w:rPr>
          <w:sz w:val="40"/>
          <w:szCs w:val="40"/>
        </w:rPr>
        <w:t xml:space="preserve">GREAT JOB! You completed </w:t>
      </w:r>
      <w:r w:rsidR="00F83C16" w:rsidRPr="00F83C16">
        <w:rPr>
          <w:sz w:val="40"/>
          <w:szCs w:val="40"/>
        </w:rPr>
        <w:t>SWARMATHON 1</w:t>
      </w:r>
      <w:r w:rsidR="001146E0" w:rsidRPr="00F83C16">
        <w:rPr>
          <w:sz w:val="40"/>
          <w:szCs w:val="40"/>
        </w:rPr>
        <w:t>.</w:t>
      </w:r>
    </w:p>
    <w:p w14:paraId="60A4D698" w14:textId="63B1B270" w:rsidR="00AD673C" w:rsidRPr="00AD673C" w:rsidRDefault="00697077" w:rsidP="00114642">
      <w:pPr>
        <w:rPr>
          <w:color w:val="000000" w:themeColor="text1"/>
        </w:rPr>
      </w:pPr>
      <w:r>
        <w:rPr>
          <w:noProof/>
        </w:rPr>
        <mc:AlternateContent>
          <mc:Choice Requires="wps">
            <w:drawing>
              <wp:anchor distT="0" distB="0" distL="114300" distR="114300" simplePos="0" relativeHeight="251700224" behindDoc="0" locked="0" layoutInCell="1" allowOverlap="1" wp14:anchorId="55D4891A" wp14:editId="014CA221">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elizabet</w:t>
                            </w:r>
                            <w:r w:rsidRPr="006C7407">
                              <w:rPr>
                                <w:color w:val="FFFFFF" w:themeColor="background1"/>
                              </w:rPr>
                              <w:t>h</w:t>
                            </w:r>
                            <w:r w:rsidRPr="006C7407">
                              <w:rPr>
                                <w:color w:val="FFFFFF" w:themeColor="background1"/>
                              </w:rPr>
                              <w:t xml:space="preserve">@cs.unm.edu </w:t>
                            </w:r>
                            <w:r>
                              <w:t xml:space="preserve">with the subject </w:t>
                            </w:r>
                            <w:r w:rsidRPr="006C7407">
                              <w:rPr>
                                <w:color w:val="FFFFFF" w:themeColor="background1"/>
                              </w:rPr>
                              <w:t>SW1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4891A" id="Rectangle 46" o:spid="_x0000_s1030" style="position:absolute;margin-left:-2.45pt;margin-top:236.1pt;width:7in;height:135.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" fillcolor="#33b7d3 [3204]" strokecolor="#e7635f [3205]" strokeweight="1pt">
                <v:textbo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elizabet</w:t>
                      </w:r>
                      <w:r w:rsidRPr="006C7407">
                        <w:rPr>
                          <w:color w:val="FFFFFF" w:themeColor="background1"/>
                        </w:rPr>
                        <w:t>h</w:t>
                      </w:r>
                      <w:r w:rsidRPr="006C7407">
                        <w:rPr>
                          <w:color w:val="FFFFFF" w:themeColor="background1"/>
                        </w:rPr>
                        <w:t xml:space="preserve">@cs.unm.edu </w:t>
                      </w:r>
                      <w:r>
                        <w:t xml:space="preserve">with the subject </w:t>
                      </w:r>
                      <w:r w:rsidRPr="006C7407">
                        <w:rPr>
                          <w:color w:val="FFFFFF" w:themeColor="background1"/>
                        </w:rPr>
                        <w:t>SW1 report</w:t>
                      </w:r>
                    </w:p>
                  </w:txbxContent>
                </v:textbox>
                <w10:wrap type="through"/>
              </v:rect>
            </w:pict>
          </mc:Fallback>
        </mc:AlternateContent>
      </w:r>
    </w:p>
    <w:p w14:paraId="5132608A" w14:textId="3BAEF94E" w:rsidR="006A1F76" w:rsidRPr="00041564" w:rsidRDefault="006A1F76" w:rsidP="006A1F76"/>
    <w:p w14:paraId="3C10E2AB" w14:textId="77777777" w:rsidR="005C7455" w:rsidRDefault="00697077" w:rsidP="00697077">
      <w:pPr>
        <w:pStyle w:val="Footer"/>
        <w:rPr>
          <w:sz w:val="40"/>
          <w:szCs w:val="40"/>
        </w:rPr>
      </w:pPr>
      <w:r>
        <w:rPr>
          <w:sz w:val="40"/>
          <w:szCs w:val="40"/>
        </w:rPr>
        <w:t>NEXT UP</w:t>
      </w:r>
      <w:bookmarkStart w:id="0" w:name="_GoBack"/>
      <w:bookmarkEnd w:id="0"/>
    </w:p>
    <w:p w14:paraId="191FA1FD" w14:textId="6DE3A307" w:rsidR="00697077" w:rsidRPr="00F83C16" w:rsidRDefault="00697077" w:rsidP="00697077">
      <w:pPr>
        <w:pStyle w:val="Footer"/>
        <w:rPr>
          <w:color w:val="000000" w:themeColor="text1"/>
          <w:sz w:val="40"/>
          <w:szCs w:val="40"/>
        </w:rPr>
      </w:pPr>
      <w:r>
        <w:rPr>
          <w:sz w:val="40"/>
          <w:szCs w:val="40"/>
        </w:rPr>
        <w:t>SWARMATHON 2: advanced bio-inspired search</w:t>
      </w:r>
    </w:p>
    <w:p w14:paraId="5F661B63" w14:textId="075B11FC" w:rsidR="00B3649B" w:rsidRPr="00434981" w:rsidRDefault="00B3649B" w:rsidP="00434981"/>
    <w:sectPr w:rsidR="00B3649B" w:rsidRPr="00434981">
      <w:footerReference w:type="default" r:id="rId58"/>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A6D4C9" w14:textId="77777777" w:rsidR="0072550F" w:rsidRDefault="0072550F">
      <w:pPr>
        <w:spacing w:line="240" w:lineRule="auto"/>
      </w:pPr>
      <w:r>
        <w:separator/>
      </w:r>
    </w:p>
    <w:p w14:paraId="383DF0B9" w14:textId="77777777" w:rsidR="0072550F" w:rsidRDefault="0072550F"/>
  </w:endnote>
  <w:endnote w:type="continuationSeparator" w:id="0">
    <w:p w14:paraId="6DC37F51" w14:textId="77777777" w:rsidR="0072550F" w:rsidRDefault="0072550F">
      <w:pPr>
        <w:spacing w:line="240" w:lineRule="auto"/>
      </w:pPr>
      <w:r>
        <w:continuationSeparator/>
      </w:r>
    </w:p>
    <w:p w14:paraId="7FF84B0C" w14:textId="77777777" w:rsidR="0072550F" w:rsidRDefault="00725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20326"/>
      <w:docPartObj>
        <w:docPartGallery w:val="Page Numbers (Bottom of Page)"/>
        <w:docPartUnique/>
      </w:docPartObj>
    </w:sdtPr>
    <w:sdtEndPr/>
    <w:sdtContent>
      <w:p w14:paraId="6B362DA2" w14:textId="77777777" w:rsidR="00D25964" w:rsidRDefault="00A83F47">
        <w:pPr>
          <w:pStyle w:val="Footer"/>
        </w:pPr>
        <w:r>
          <w:fldChar w:fldCharType="begin"/>
        </w:r>
        <w:r>
          <w:instrText xml:space="preserve"> PAGE   \* MERGEFORMAT </w:instrText>
        </w:r>
        <w:r>
          <w:fldChar w:fldCharType="separate"/>
        </w:r>
        <w:r w:rsidR="005C7455">
          <w:rPr>
            <w:noProof/>
          </w:rPr>
          <w:t>25</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EC5979" w14:textId="77777777" w:rsidR="0072550F" w:rsidRDefault="0072550F">
      <w:pPr>
        <w:spacing w:line="240" w:lineRule="auto"/>
      </w:pPr>
      <w:r>
        <w:separator/>
      </w:r>
    </w:p>
    <w:p w14:paraId="7B317AC1" w14:textId="77777777" w:rsidR="0072550F" w:rsidRDefault="0072550F"/>
  </w:footnote>
  <w:footnote w:type="continuationSeparator" w:id="0">
    <w:p w14:paraId="76721BC2" w14:textId="77777777" w:rsidR="0072550F" w:rsidRDefault="0072550F">
      <w:pPr>
        <w:spacing w:line="240" w:lineRule="auto"/>
      </w:pPr>
      <w:r>
        <w:continuationSeparator/>
      </w:r>
    </w:p>
    <w:p w14:paraId="129FEAE6" w14:textId="77777777" w:rsidR="0072550F" w:rsidRDefault="0072550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F7CA7"/>
    <w:multiLevelType w:val="hybridMultilevel"/>
    <w:tmpl w:val="DA24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253AD"/>
    <w:multiLevelType w:val="hybridMultilevel"/>
    <w:tmpl w:val="3A26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AD7BBE"/>
    <w:multiLevelType w:val="hybridMultilevel"/>
    <w:tmpl w:val="F202D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842FB"/>
    <w:multiLevelType w:val="hybridMultilevel"/>
    <w:tmpl w:val="9A6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141F82"/>
    <w:multiLevelType w:val="hybridMultilevel"/>
    <w:tmpl w:val="3E6C2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8B744B"/>
    <w:multiLevelType w:val="hybridMultilevel"/>
    <w:tmpl w:val="A1DA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27B97"/>
    <w:multiLevelType w:val="hybridMultilevel"/>
    <w:tmpl w:val="39B89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6225CD"/>
    <w:multiLevelType w:val="hybridMultilevel"/>
    <w:tmpl w:val="67A4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836B5F"/>
    <w:multiLevelType w:val="hybridMultilevel"/>
    <w:tmpl w:val="D5BC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E5197B"/>
    <w:multiLevelType w:val="hybridMultilevel"/>
    <w:tmpl w:val="610EC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EE047D"/>
    <w:multiLevelType w:val="hybridMultilevel"/>
    <w:tmpl w:val="BBFA0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C15999"/>
    <w:multiLevelType w:val="hybridMultilevel"/>
    <w:tmpl w:val="714E1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5F5C68"/>
    <w:multiLevelType w:val="hybridMultilevel"/>
    <w:tmpl w:val="99700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2B2E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250D34"/>
    <w:multiLevelType w:val="hybridMultilevel"/>
    <w:tmpl w:val="5B78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B7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56E73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6C985B3A"/>
    <w:multiLevelType w:val="hybridMultilevel"/>
    <w:tmpl w:val="1F6E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A678B1"/>
    <w:multiLevelType w:val="hybridMultilevel"/>
    <w:tmpl w:val="EAF2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F468F7"/>
    <w:multiLevelType w:val="hybridMultilevel"/>
    <w:tmpl w:val="18C6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4"/>
  </w:num>
  <w:num w:numId="4">
    <w:abstractNumId w:val="16"/>
  </w:num>
  <w:num w:numId="5">
    <w:abstractNumId w:val="17"/>
  </w:num>
  <w:num w:numId="6">
    <w:abstractNumId w:val="18"/>
  </w:num>
  <w:num w:numId="7">
    <w:abstractNumId w:val="3"/>
  </w:num>
  <w:num w:numId="8">
    <w:abstractNumId w:val="12"/>
  </w:num>
  <w:num w:numId="9">
    <w:abstractNumId w:val="20"/>
  </w:num>
  <w:num w:numId="10">
    <w:abstractNumId w:val="5"/>
  </w:num>
  <w:num w:numId="11">
    <w:abstractNumId w:val="19"/>
  </w:num>
  <w:num w:numId="12">
    <w:abstractNumId w:val="7"/>
  </w:num>
  <w:num w:numId="13">
    <w:abstractNumId w:val="15"/>
  </w:num>
  <w:num w:numId="14">
    <w:abstractNumId w:val="21"/>
  </w:num>
  <w:num w:numId="15">
    <w:abstractNumId w:val="8"/>
  </w:num>
  <w:num w:numId="16">
    <w:abstractNumId w:val="1"/>
  </w:num>
  <w:num w:numId="17">
    <w:abstractNumId w:val="6"/>
  </w:num>
  <w:num w:numId="18">
    <w:abstractNumId w:val="11"/>
  </w:num>
  <w:num w:numId="19">
    <w:abstractNumId w:val="13"/>
  </w:num>
  <w:num w:numId="20">
    <w:abstractNumId w:val="0"/>
  </w:num>
  <w:num w:numId="21">
    <w:abstractNumId w:val="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0FF"/>
    <w:rsid w:val="00002283"/>
    <w:rsid w:val="00004037"/>
    <w:rsid w:val="000143EF"/>
    <w:rsid w:val="000151F5"/>
    <w:rsid w:val="0001641B"/>
    <w:rsid w:val="000205DF"/>
    <w:rsid w:val="00033456"/>
    <w:rsid w:val="00037C30"/>
    <w:rsid w:val="00041564"/>
    <w:rsid w:val="0004745B"/>
    <w:rsid w:val="000477A8"/>
    <w:rsid w:val="00065599"/>
    <w:rsid w:val="000744CE"/>
    <w:rsid w:val="0007455E"/>
    <w:rsid w:val="000817B2"/>
    <w:rsid w:val="00092DAF"/>
    <w:rsid w:val="000935C5"/>
    <w:rsid w:val="000B1E8C"/>
    <w:rsid w:val="000B2D25"/>
    <w:rsid w:val="000B33E7"/>
    <w:rsid w:val="000B67E4"/>
    <w:rsid w:val="000D0290"/>
    <w:rsid w:val="000D2FA8"/>
    <w:rsid w:val="000F41B1"/>
    <w:rsid w:val="00110C81"/>
    <w:rsid w:val="00114642"/>
    <w:rsid w:val="001146E0"/>
    <w:rsid w:val="00116B6B"/>
    <w:rsid w:val="00133562"/>
    <w:rsid w:val="00135579"/>
    <w:rsid w:val="00153053"/>
    <w:rsid w:val="00157D09"/>
    <w:rsid w:val="00160A55"/>
    <w:rsid w:val="00161B7D"/>
    <w:rsid w:val="00162365"/>
    <w:rsid w:val="001679B5"/>
    <w:rsid w:val="00175839"/>
    <w:rsid w:val="00186D22"/>
    <w:rsid w:val="001A2418"/>
    <w:rsid w:val="001A257D"/>
    <w:rsid w:val="001B6834"/>
    <w:rsid w:val="001C6881"/>
    <w:rsid w:val="001C717A"/>
    <w:rsid w:val="001D08EF"/>
    <w:rsid w:val="001F27E1"/>
    <w:rsid w:val="001F7B84"/>
    <w:rsid w:val="00204A43"/>
    <w:rsid w:val="00204E99"/>
    <w:rsid w:val="00205E95"/>
    <w:rsid w:val="00224A87"/>
    <w:rsid w:val="00224CC0"/>
    <w:rsid w:val="00225453"/>
    <w:rsid w:val="00226346"/>
    <w:rsid w:val="0024070F"/>
    <w:rsid w:val="00242D8B"/>
    <w:rsid w:val="00243368"/>
    <w:rsid w:val="00246B70"/>
    <w:rsid w:val="0026010B"/>
    <w:rsid w:val="00264495"/>
    <w:rsid w:val="00266E18"/>
    <w:rsid w:val="00271E6D"/>
    <w:rsid w:val="0028015C"/>
    <w:rsid w:val="00286EA8"/>
    <w:rsid w:val="00294965"/>
    <w:rsid w:val="00295750"/>
    <w:rsid w:val="002A05A5"/>
    <w:rsid w:val="002A6DEC"/>
    <w:rsid w:val="002D6F9A"/>
    <w:rsid w:val="002D70B1"/>
    <w:rsid w:val="002E0D90"/>
    <w:rsid w:val="003123F7"/>
    <w:rsid w:val="0031329B"/>
    <w:rsid w:val="0032469B"/>
    <w:rsid w:val="00324A30"/>
    <w:rsid w:val="00337626"/>
    <w:rsid w:val="00347470"/>
    <w:rsid w:val="00365B62"/>
    <w:rsid w:val="00373AD0"/>
    <w:rsid w:val="003757ED"/>
    <w:rsid w:val="003805D5"/>
    <w:rsid w:val="00383FEC"/>
    <w:rsid w:val="003945A4"/>
    <w:rsid w:val="00396632"/>
    <w:rsid w:val="003B3308"/>
    <w:rsid w:val="003B69B7"/>
    <w:rsid w:val="003C1CA7"/>
    <w:rsid w:val="003C5A29"/>
    <w:rsid w:val="003C5E0A"/>
    <w:rsid w:val="003E33BF"/>
    <w:rsid w:val="003E5B00"/>
    <w:rsid w:val="003E780C"/>
    <w:rsid w:val="00412110"/>
    <w:rsid w:val="004156CF"/>
    <w:rsid w:val="00420FDF"/>
    <w:rsid w:val="00422E1F"/>
    <w:rsid w:val="00434981"/>
    <w:rsid w:val="0043727C"/>
    <w:rsid w:val="0044524B"/>
    <w:rsid w:val="00446AC5"/>
    <w:rsid w:val="00462672"/>
    <w:rsid w:val="00464F1F"/>
    <w:rsid w:val="00477F4E"/>
    <w:rsid w:val="004A48F4"/>
    <w:rsid w:val="004F6B3D"/>
    <w:rsid w:val="004F740C"/>
    <w:rsid w:val="004F7CC8"/>
    <w:rsid w:val="00521266"/>
    <w:rsid w:val="0053492E"/>
    <w:rsid w:val="00550AFF"/>
    <w:rsid w:val="00553607"/>
    <w:rsid w:val="005567BB"/>
    <w:rsid w:val="00556ABE"/>
    <w:rsid w:val="0059223A"/>
    <w:rsid w:val="005973D1"/>
    <w:rsid w:val="005A1E7B"/>
    <w:rsid w:val="005B254E"/>
    <w:rsid w:val="005C499B"/>
    <w:rsid w:val="005C7455"/>
    <w:rsid w:val="005C74D7"/>
    <w:rsid w:val="005D3659"/>
    <w:rsid w:val="00602B52"/>
    <w:rsid w:val="0061022A"/>
    <w:rsid w:val="0061768B"/>
    <w:rsid w:val="00633B1D"/>
    <w:rsid w:val="0064560A"/>
    <w:rsid w:val="00646E67"/>
    <w:rsid w:val="00647115"/>
    <w:rsid w:val="00647B90"/>
    <w:rsid w:val="00656CEB"/>
    <w:rsid w:val="006757A8"/>
    <w:rsid w:val="00682AF4"/>
    <w:rsid w:val="00697077"/>
    <w:rsid w:val="006A1F76"/>
    <w:rsid w:val="006A256A"/>
    <w:rsid w:val="006A7458"/>
    <w:rsid w:val="006B6028"/>
    <w:rsid w:val="006B6D55"/>
    <w:rsid w:val="006C01AA"/>
    <w:rsid w:val="006C7407"/>
    <w:rsid w:val="006D610D"/>
    <w:rsid w:val="00711696"/>
    <w:rsid w:val="0072550F"/>
    <w:rsid w:val="0073645D"/>
    <w:rsid w:val="00742E6C"/>
    <w:rsid w:val="0074607E"/>
    <w:rsid w:val="0075737E"/>
    <w:rsid w:val="007638E7"/>
    <w:rsid w:val="0078296D"/>
    <w:rsid w:val="00785F01"/>
    <w:rsid w:val="007B2C0B"/>
    <w:rsid w:val="007B35A5"/>
    <w:rsid w:val="007C4341"/>
    <w:rsid w:val="007C7A81"/>
    <w:rsid w:val="007D06AE"/>
    <w:rsid w:val="007D2743"/>
    <w:rsid w:val="007D27FD"/>
    <w:rsid w:val="007D35A1"/>
    <w:rsid w:val="007F7CBE"/>
    <w:rsid w:val="00800812"/>
    <w:rsid w:val="00803EFD"/>
    <w:rsid w:val="00826DC3"/>
    <w:rsid w:val="008274A9"/>
    <w:rsid w:val="00833A4C"/>
    <w:rsid w:val="00837083"/>
    <w:rsid w:val="008427F4"/>
    <w:rsid w:val="00860877"/>
    <w:rsid w:val="008943CA"/>
    <w:rsid w:val="008951F5"/>
    <w:rsid w:val="008A7786"/>
    <w:rsid w:val="008B48A1"/>
    <w:rsid w:val="008C323C"/>
    <w:rsid w:val="008D008F"/>
    <w:rsid w:val="008D656E"/>
    <w:rsid w:val="008E70BE"/>
    <w:rsid w:val="008F4B71"/>
    <w:rsid w:val="008F6434"/>
    <w:rsid w:val="00901950"/>
    <w:rsid w:val="00930400"/>
    <w:rsid w:val="00945280"/>
    <w:rsid w:val="009541DA"/>
    <w:rsid w:val="00965F93"/>
    <w:rsid w:val="009708DA"/>
    <w:rsid w:val="00971012"/>
    <w:rsid w:val="00974D60"/>
    <w:rsid w:val="0098638B"/>
    <w:rsid w:val="009A6922"/>
    <w:rsid w:val="009B127D"/>
    <w:rsid w:val="009C0E5B"/>
    <w:rsid w:val="009C419A"/>
    <w:rsid w:val="009C62EF"/>
    <w:rsid w:val="009D1A94"/>
    <w:rsid w:val="009D3419"/>
    <w:rsid w:val="009D5766"/>
    <w:rsid w:val="009D7AB8"/>
    <w:rsid w:val="009E1166"/>
    <w:rsid w:val="009E65E7"/>
    <w:rsid w:val="009F2C61"/>
    <w:rsid w:val="009F6A4C"/>
    <w:rsid w:val="00A13506"/>
    <w:rsid w:val="00A211EE"/>
    <w:rsid w:val="00A26409"/>
    <w:rsid w:val="00A47BC5"/>
    <w:rsid w:val="00A50221"/>
    <w:rsid w:val="00A531FD"/>
    <w:rsid w:val="00A560AC"/>
    <w:rsid w:val="00A57399"/>
    <w:rsid w:val="00A83F47"/>
    <w:rsid w:val="00A90B55"/>
    <w:rsid w:val="00AA1A6F"/>
    <w:rsid w:val="00AB30D2"/>
    <w:rsid w:val="00AB6B90"/>
    <w:rsid w:val="00AD0C68"/>
    <w:rsid w:val="00AD1F41"/>
    <w:rsid w:val="00AD673C"/>
    <w:rsid w:val="00AF6BC6"/>
    <w:rsid w:val="00B00FF9"/>
    <w:rsid w:val="00B04D96"/>
    <w:rsid w:val="00B13E22"/>
    <w:rsid w:val="00B30F73"/>
    <w:rsid w:val="00B3649B"/>
    <w:rsid w:val="00B400C1"/>
    <w:rsid w:val="00B41463"/>
    <w:rsid w:val="00B718BA"/>
    <w:rsid w:val="00B73597"/>
    <w:rsid w:val="00B847B0"/>
    <w:rsid w:val="00BA2476"/>
    <w:rsid w:val="00BA34AF"/>
    <w:rsid w:val="00BB30FE"/>
    <w:rsid w:val="00BC14B8"/>
    <w:rsid w:val="00BC7D1A"/>
    <w:rsid w:val="00BD2F5F"/>
    <w:rsid w:val="00BE71C2"/>
    <w:rsid w:val="00BF7CAE"/>
    <w:rsid w:val="00C21B75"/>
    <w:rsid w:val="00C26BE4"/>
    <w:rsid w:val="00C3670C"/>
    <w:rsid w:val="00C36B9F"/>
    <w:rsid w:val="00C42A64"/>
    <w:rsid w:val="00C43101"/>
    <w:rsid w:val="00C5376F"/>
    <w:rsid w:val="00C63F1F"/>
    <w:rsid w:val="00C8251F"/>
    <w:rsid w:val="00C82A4C"/>
    <w:rsid w:val="00C859F9"/>
    <w:rsid w:val="00C903F7"/>
    <w:rsid w:val="00C90695"/>
    <w:rsid w:val="00CA108E"/>
    <w:rsid w:val="00CA1BFF"/>
    <w:rsid w:val="00CB73F2"/>
    <w:rsid w:val="00CC25DA"/>
    <w:rsid w:val="00CC431F"/>
    <w:rsid w:val="00CD24DA"/>
    <w:rsid w:val="00CD7844"/>
    <w:rsid w:val="00CE13CD"/>
    <w:rsid w:val="00CE2D0D"/>
    <w:rsid w:val="00CE66A4"/>
    <w:rsid w:val="00D06AD7"/>
    <w:rsid w:val="00D155E2"/>
    <w:rsid w:val="00D22A8F"/>
    <w:rsid w:val="00D240FF"/>
    <w:rsid w:val="00D25964"/>
    <w:rsid w:val="00D32D15"/>
    <w:rsid w:val="00D35A6A"/>
    <w:rsid w:val="00D41A58"/>
    <w:rsid w:val="00D55446"/>
    <w:rsid w:val="00D61CEE"/>
    <w:rsid w:val="00D627FD"/>
    <w:rsid w:val="00D635FD"/>
    <w:rsid w:val="00D63791"/>
    <w:rsid w:val="00D82805"/>
    <w:rsid w:val="00D84FB4"/>
    <w:rsid w:val="00DA3715"/>
    <w:rsid w:val="00DB5901"/>
    <w:rsid w:val="00DC4212"/>
    <w:rsid w:val="00DC754C"/>
    <w:rsid w:val="00DD33FE"/>
    <w:rsid w:val="00DF22EA"/>
    <w:rsid w:val="00DF28C1"/>
    <w:rsid w:val="00DF3D53"/>
    <w:rsid w:val="00E03919"/>
    <w:rsid w:val="00E210B4"/>
    <w:rsid w:val="00E24CCB"/>
    <w:rsid w:val="00E317B3"/>
    <w:rsid w:val="00E545ED"/>
    <w:rsid w:val="00E57654"/>
    <w:rsid w:val="00E653C0"/>
    <w:rsid w:val="00E77AC9"/>
    <w:rsid w:val="00E93698"/>
    <w:rsid w:val="00E93D32"/>
    <w:rsid w:val="00EA3CB4"/>
    <w:rsid w:val="00EA500C"/>
    <w:rsid w:val="00EA7880"/>
    <w:rsid w:val="00EB6A4E"/>
    <w:rsid w:val="00EB6ABA"/>
    <w:rsid w:val="00EF195B"/>
    <w:rsid w:val="00EF4BC6"/>
    <w:rsid w:val="00F127AA"/>
    <w:rsid w:val="00F2063E"/>
    <w:rsid w:val="00F217FC"/>
    <w:rsid w:val="00F64FAC"/>
    <w:rsid w:val="00F661C3"/>
    <w:rsid w:val="00F736E1"/>
    <w:rsid w:val="00F83C16"/>
    <w:rsid w:val="00FA57BD"/>
    <w:rsid w:val="00FB063C"/>
    <w:rsid w:val="00FB38F6"/>
    <w:rsid w:val="00FB7BD0"/>
    <w:rsid w:val="00FC0A4E"/>
    <w:rsid w:val="00FC4AA6"/>
    <w:rsid w:val="00FD2555"/>
    <w:rsid w:val="00FE6DBC"/>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D45E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6"/>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numPr>
        <w:ilvl w:val="1"/>
        <w:numId w:val="6"/>
      </w:numPr>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unhideWhenUsed/>
    <w:qFormat/>
    <w:pPr>
      <w:keepNext/>
      <w:keepLines/>
      <w:numPr>
        <w:ilvl w:val="2"/>
        <w:numId w:val="6"/>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6"/>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6"/>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6"/>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6"/>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6"/>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6"/>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table" w:styleId="GridTable4-Accent1">
    <w:name w:val="Grid Table 4 Accent 1"/>
    <w:basedOn w:val="TableNormal"/>
    <w:uiPriority w:val="49"/>
    <w:rsid w:val="00C3670C"/>
    <w:pPr>
      <w:spacing w:after="0" w:line="240" w:lineRule="auto"/>
    </w:pPr>
    <w:tblPr>
      <w:tblStyleRowBandSize w:val="1"/>
      <w:tblStyleColBandSize w:val="1"/>
      <w:tblInd w:w="0" w:type="dxa"/>
      <w:tblBorders>
        <w:top w:val="single" w:sz="4" w:space="0" w:color="84D3E4" w:themeColor="accent1" w:themeTint="99"/>
        <w:left w:val="single" w:sz="4" w:space="0" w:color="84D3E4" w:themeColor="accent1" w:themeTint="99"/>
        <w:bottom w:val="single" w:sz="4" w:space="0" w:color="84D3E4" w:themeColor="accent1" w:themeTint="99"/>
        <w:right w:val="single" w:sz="4" w:space="0" w:color="84D3E4" w:themeColor="accent1" w:themeTint="99"/>
        <w:insideH w:val="single" w:sz="4" w:space="0" w:color="84D3E4" w:themeColor="accent1" w:themeTint="99"/>
        <w:insideV w:val="single" w:sz="4" w:space="0" w:color="84D3E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3B7D3" w:themeColor="accent1"/>
          <w:left w:val="single" w:sz="4" w:space="0" w:color="33B7D3" w:themeColor="accent1"/>
          <w:bottom w:val="single" w:sz="4" w:space="0" w:color="33B7D3" w:themeColor="accent1"/>
          <w:right w:val="single" w:sz="4" w:space="0" w:color="33B7D3" w:themeColor="accent1"/>
          <w:insideH w:val="nil"/>
          <w:insideV w:val="nil"/>
        </w:tcBorders>
        <w:shd w:val="clear" w:color="auto" w:fill="33B7D3" w:themeFill="accent1"/>
      </w:tcPr>
    </w:tblStylePr>
    <w:tblStylePr w:type="lastRow">
      <w:rPr>
        <w:b/>
        <w:bCs/>
      </w:rPr>
      <w:tblPr/>
      <w:tcPr>
        <w:tcBorders>
          <w:top w:val="double" w:sz="4" w:space="0" w:color="33B7D3" w:themeColor="accent1"/>
        </w:tcBorders>
      </w:tcPr>
    </w:tblStylePr>
    <w:tblStylePr w:type="firstCol">
      <w:rPr>
        <w:b/>
        <w:bCs/>
      </w:rPr>
    </w:tblStylePr>
    <w:tblStylePr w:type="lastCol">
      <w:rPr>
        <w:b/>
        <w:bCs/>
      </w:rPr>
    </w:tblStylePr>
    <w:tblStylePr w:type="band1Vert">
      <w:tblPr/>
      <w:tcPr>
        <w:shd w:val="clear" w:color="auto" w:fill="D6F0F6" w:themeFill="accent1" w:themeFillTint="33"/>
      </w:tcPr>
    </w:tblStylePr>
    <w:tblStylePr w:type="band1Horz">
      <w:tblPr/>
      <w:tcPr>
        <w:shd w:val="clear" w:color="auto" w:fill="D6F0F6" w:themeFill="accent1" w:themeFillTint="33"/>
      </w:tcPr>
    </w:tblStylePr>
  </w:style>
  <w:style w:type="character" w:styleId="Hyperlink">
    <w:name w:val="Hyperlink"/>
    <w:basedOn w:val="DefaultParagraphFont"/>
    <w:uiPriority w:val="99"/>
    <w:unhideWhenUsed/>
    <w:rsid w:val="006C7407"/>
    <w:rPr>
      <w:color w:val="33B7D3" w:themeColor="hyperlink"/>
      <w:u w:val="single"/>
    </w:rPr>
  </w:style>
  <w:style w:type="character" w:styleId="FollowedHyperlink">
    <w:name w:val="FollowedHyperlink"/>
    <w:basedOn w:val="DefaultParagraphFont"/>
    <w:uiPriority w:val="99"/>
    <w:semiHidden/>
    <w:unhideWhenUsed/>
    <w:rsid w:val="006C7407"/>
    <w:rPr>
      <w:color w:val="D47EC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95045">
      <w:bodyDiv w:val="1"/>
      <w:marLeft w:val="0"/>
      <w:marRight w:val="0"/>
      <w:marTop w:val="0"/>
      <w:marBottom w:val="0"/>
      <w:divBdr>
        <w:top w:val="none" w:sz="0" w:space="0" w:color="auto"/>
        <w:left w:val="none" w:sz="0" w:space="0" w:color="auto"/>
        <w:bottom w:val="none" w:sz="0" w:space="0" w:color="auto"/>
        <w:right w:val="none" w:sz="0" w:space="0" w:color="auto"/>
      </w:divBdr>
    </w:div>
    <w:div w:id="112592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28.png"/><Relationship Id="rId51" Type="http://schemas.openxmlformats.org/officeDocument/2006/relationships/image" Target="file://localhost/Users/Muninn/Desktop/%5BSw1%5D%20walkthroughImages/4.3.png" TargetMode="External"/><Relationship Id="rId52" Type="http://schemas.openxmlformats.org/officeDocument/2006/relationships/image" Target="media/image29.png"/><Relationship Id="rId53" Type="http://schemas.openxmlformats.org/officeDocument/2006/relationships/image" Target="file://localhost/Users/Muninn/Desktop/%5BSw1%5D%20walkthroughImages/4.4.png" TargetMode="External"/><Relationship Id="rId54" Type="http://schemas.openxmlformats.org/officeDocument/2006/relationships/image" Target="media/image30.png"/><Relationship Id="rId55" Type="http://schemas.openxmlformats.org/officeDocument/2006/relationships/image" Target="file://localhost/Users/Muninn/Desktop/%5BSw1%5D%20walkthroughImages/4.5.png" TargetMode="External"/><Relationship Id="rId56" Type="http://schemas.openxmlformats.org/officeDocument/2006/relationships/image" Target="media/image31.jpg"/><Relationship Id="rId57" Type="http://schemas.openxmlformats.org/officeDocument/2006/relationships/image" Target="file://localhost/Users/Muninn/Desktop/%5BSw1%5D%20walkthroughImages/SwarmathonLogo.jpg" TargetMode="External"/><Relationship Id="rId58" Type="http://schemas.openxmlformats.org/officeDocument/2006/relationships/footer" Target="footer1.xml"/><Relationship Id="rId59" Type="http://schemas.openxmlformats.org/officeDocument/2006/relationships/fontTable" Target="fontTable.xml"/><Relationship Id="rId40" Type="http://schemas.openxmlformats.org/officeDocument/2006/relationships/image" Target="media/image23.png"/><Relationship Id="rId41" Type="http://schemas.openxmlformats.org/officeDocument/2006/relationships/image" Target="file://localhost/Users/Muninn/Desktop/%5BSw1%5D%20walkthroughImages/3.5.1.png" TargetMode="External"/><Relationship Id="rId42" Type="http://schemas.openxmlformats.org/officeDocument/2006/relationships/image" Target="media/image24.jpg"/><Relationship Id="rId43" Type="http://schemas.openxmlformats.org/officeDocument/2006/relationships/image" Target="file://localhost/Users/Muninn/Desktop/%5BSw1%5D%20walkthroughImages/antCloseup.jpg" TargetMode="External"/><Relationship Id="rId44" Type="http://schemas.openxmlformats.org/officeDocument/2006/relationships/image" Target="media/image25.png"/><Relationship Id="rId45" Type="http://schemas.openxmlformats.org/officeDocument/2006/relationships/image" Target="file://localhost/Users/Muninn/Desktop/%5BSw1%5D%20walkthroughImages/4.2.1.1.png" TargetMode="External"/><Relationship Id="rId46" Type="http://schemas.openxmlformats.org/officeDocument/2006/relationships/image" Target="media/image26.png"/><Relationship Id="rId47" Type="http://schemas.openxmlformats.org/officeDocument/2006/relationships/image" Target="file://localhost/Users/Muninn/Desktop/%5BSw1%5D%20walkthroughImages/4.2.1.png" TargetMode="External"/><Relationship Id="rId48" Type="http://schemas.openxmlformats.org/officeDocument/2006/relationships/image" Target="media/image27.jpg"/><Relationship Id="rId49" Type="http://schemas.openxmlformats.org/officeDocument/2006/relationships/image" Target="file://localhost/Users/Muninn/Desktop/%5BSw1%5D%20walkthroughImages/antGroupSyrup.jp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file://localhost/Users/Muninn/Desktop/%5BSw1%5D%20walkthroughImages/kennedySwarmies.jpg" TargetMode="External"/><Relationship Id="rId9"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file://localhost/Users/Muninn/Desktop/%5BSw1%5D%20walkthroughImages/3.3.png" TargetMode="External"/><Relationship Id="rId32" Type="http://schemas.openxmlformats.org/officeDocument/2006/relationships/image" Target="media/image19.png"/><Relationship Id="rId33" Type="http://schemas.openxmlformats.org/officeDocument/2006/relationships/image" Target="file://localhost/Users/Muninn/Desktop/%5BSw1%5D%20walkthroughImages/3.3.1.png" TargetMode="External"/><Relationship Id="rId34" Type="http://schemas.openxmlformats.org/officeDocument/2006/relationships/image" Target="media/image20.png"/><Relationship Id="rId35" Type="http://schemas.openxmlformats.org/officeDocument/2006/relationships/image" Target="file://localhost/Users/Muninn/Desktop/%5BSw1%5D%20walkthroughImages/3.4.png" TargetMode="External"/><Relationship Id="rId36" Type="http://schemas.openxmlformats.org/officeDocument/2006/relationships/image" Target="media/image21.png"/><Relationship Id="rId37" Type="http://schemas.openxmlformats.org/officeDocument/2006/relationships/image" Target="file://localhost/Users/Muninn/Desktop/%5BSw1%5D%20walkthroughImages/3.5.png" TargetMode="External"/><Relationship Id="rId38" Type="http://schemas.openxmlformats.org/officeDocument/2006/relationships/image" Target="media/image22.png"/><Relationship Id="rId39" Type="http://schemas.openxmlformats.org/officeDocument/2006/relationships/image" Target="file://localhost/Users/Muninn/Desktop/%5BSw1%5D%20walkthroughImages/swarmiesMeeting.png"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file://localhost/Users/Muninn/Desktop/%5BSw1%5D%20walkthroughImages/confusedSwarmie.png" TargetMode="External"/><Relationship Id="rId23" Type="http://schemas.openxmlformats.org/officeDocument/2006/relationships/image" Target="media/image14.png"/><Relationship Id="rId24" Type="http://schemas.openxmlformats.org/officeDocument/2006/relationships/image" Target="file://localhost/Users/Muninn/Desktop/%5BSw1%5D%20walkthroughImages/3.2.1.png" TargetMode="External"/><Relationship Id="rId25" Type="http://schemas.openxmlformats.org/officeDocument/2006/relationships/image" Target="media/image15.png"/><Relationship Id="rId26" Type="http://schemas.openxmlformats.org/officeDocument/2006/relationships/image" Target="file://localhost/Users/Muninn/Desktop/%5BSw1%5D%20walkthroughImages/3.2.png"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file://localhost/Users/Muninn/Desktop/%5BSw1%5D%20walkthroughImages/3.2.3.png" TargetMode="External"/><Relationship Id="rId60" Type="http://schemas.openxmlformats.org/officeDocument/2006/relationships/theme" Target="theme/theme1.xml"/><Relationship Id="rId10" Type="http://schemas.openxmlformats.org/officeDocument/2006/relationships/image" Target="file://localhost/Users/Muninn/Desktop/%5BSw1%5D%20walkthroughImages/setupSwarmies.png" TargetMode="External"/><Relationship Id="rId11" Type="http://schemas.openxmlformats.org/officeDocument/2006/relationships/image" Target="media/image3.png"/><Relationship Id="rId12"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298</TotalTime>
  <Pages>26</Pages>
  <Words>2210</Words>
  <Characters>12597</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E. Esterly</dc:creator>
  <cp:keywords/>
  <dc:description/>
  <cp:lastModifiedBy>Elizabeth E. Esterly</cp:lastModifiedBy>
  <cp:revision>261</cp:revision>
  <dcterms:created xsi:type="dcterms:W3CDTF">2016-12-28T16:03:00Z</dcterms:created>
  <dcterms:modified xsi:type="dcterms:W3CDTF">2016-12-29T19:57:00Z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