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E679" w14:textId="77777777" w:rsidR="00D25964" w:rsidRDefault="00D240FF" w:rsidP="00D240FF">
      <w:pPr>
        <w:pStyle w:val="Title"/>
        <w:tabs>
          <w:tab w:val="center" w:pos="4320"/>
        </w:tabs>
      </w:pPr>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w:t>
      </w:r>
      <w:proofErr w:type="spellStart"/>
      <w:r w:rsidR="00CC431F">
        <w:t>Swarmathon</w:t>
      </w:r>
      <w:proofErr w:type="spellEnd"/>
      <w:r w:rsidR="00CC431F">
        <w:t xml:space="preserve"> competition. By </w:t>
      </w:r>
      <w:r w:rsidR="00446AC5">
        <w:t xml:space="preserve">using the tools presented to you in this series of modules, </w:t>
      </w:r>
      <w:r w:rsidR="00CC431F">
        <w:t>you will</w:t>
      </w:r>
      <w:r w:rsidR="0031329B">
        <w:t xml:space="preserve"> </w:t>
      </w:r>
      <w:r w:rsidR="00446AC5">
        <w:t xml:space="preserve">be able to create your own submission to the high school </w:t>
      </w:r>
      <w:proofErr w:type="spellStart"/>
      <w:r w:rsidR="00446AC5">
        <w:t>NetLogo</w:t>
      </w:r>
      <w:proofErr w:type="spellEnd"/>
      <w:r w:rsidR="00446AC5">
        <w:t xml:space="preserve"> divisio</w:t>
      </w:r>
      <w:r w:rsidR="00033456">
        <w:t xml:space="preserve">n of the </w:t>
      </w:r>
      <w:proofErr w:type="spellStart"/>
      <w:r w:rsidR="00033456">
        <w:t>Swarmathon</w:t>
      </w:r>
      <w:proofErr w:type="spellEnd"/>
      <w:r w:rsidR="00033456">
        <w:t xml:space="preserve">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 xml:space="preserve">In this exercise, you will create a </w:t>
      </w:r>
      <w:proofErr w:type="spellStart"/>
      <w:r>
        <w:t>NetLogo</w:t>
      </w:r>
      <w:proofErr w:type="spellEnd"/>
      <w:r>
        <w:t xml:space="preserve"> model that simulates the Moses Biological Computation Lab’s </w:t>
      </w:r>
      <w:proofErr w:type="spellStart"/>
      <w:r>
        <w:t>Swarmie</w:t>
      </w:r>
      <w:proofErr w:type="spellEnd"/>
      <w:r>
        <w:t xml:space="preserv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678596E8"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9" r:link="rId10">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 xml:space="preserve">Let’s setup our </w:t>
      </w:r>
      <w:proofErr w:type="spellStart"/>
      <w:r>
        <w:t>NetLogo</w:t>
      </w:r>
      <w:proofErr w:type="spellEnd"/>
      <w:r>
        <w:t xml:space="preserve">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proofErr w:type="spellStart"/>
      <w:r w:rsidRPr="00837083">
        <w:rPr>
          <w:i/>
        </w:rPr>
        <w:t>yourlastname</w:t>
      </w:r>
      <w:proofErr w:type="spellEnd"/>
      <w:r w:rsidR="00837083" w:rsidRPr="00837083">
        <w:rPr>
          <w:i/>
        </w:rPr>
        <w:t xml:space="preserve"> </w:t>
      </w:r>
      <w:r w:rsidRPr="00837083">
        <w:rPr>
          <w:i/>
        </w:rPr>
        <w:t>_Swarmathon1</w:t>
      </w:r>
      <w:r>
        <w:t>. Your instructor will tell you how to access the</w:t>
      </w:r>
      <w:r w:rsidR="008427F4">
        <w:t xml:space="preserve"> </w:t>
      </w:r>
      <w:r>
        <w:t xml:space="preserve">.jpg and </w:t>
      </w:r>
      <w:proofErr w:type="gramStart"/>
      <w:r w:rsidR="008427F4">
        <w:t>the .</w:t>
      </w:r>
      <w:proofErr w:type="spellStart"/>
      <w:r w:rsidR="008427F4">
        <w:t>nlogo</w:t>
      </w:r>
      <w:proofErr w:type="spellEnd"/>
      <w:proofErr w:type="gramEnd"/>
      <w:r w:rsidR="008427F4">
        <w:t xml:space="preserve"> file. </w:t>
      </w:r>
    </w:p>
    <w:p w14:paraId="09D15467" w14:textId="3C655CA1" w:rsidR="004F6B3D" w:rsidRDefault="008427F4" w:rsidP="00837083">
      <w:pPr>
        <w:pStyle w:val="ListParagraph"/>
        <w:numPr>
          <w:ilvl w:val="0"/>
          <w:numId w:val="7"/>
        </w:numPr>
      </w:pPr>
      <w:r>
        <w:t xml:space="preserve">Place both the .jpg and </w:t>
      </w:r>
      <w:proofErr w:type="gramStart"/>
      <w:r>
        <w:t>the .</w:t>
      </w:r>
      <w:proofErr w:type="spellStart"/>
      <w:r>
        <w:t>nlogo</w:t>
      </w:r>
      <w:proofErr w:type="spellEnd"/>
      <w:proofErr w:type="gramEnd"/>
      <w:r>
        <w:t xml:space="preserve"> file in the same folder.</w:t>
      </w:r>
    </w:p>
    <w:p w14:paraId="5323CC95" w14:textId="7519F674" w:rsidR="00837083" w:rsidRDefault="00837083" w:rsidP="00837083">
      <w:pPr>
        <w:pStyle w:val="ListParagraph"/>
        <w:numPr>
          <w:ilvl w:val="0"/>
          <w:numId w:val="7"/>
        </w:numPr>
      </w:pPr>
      <w:r>
        <w:t xml:space="preserve">Double-click </w:t>
      </w:r>
      <w:proofErr w:type="gramStart"/>
      <w:r>
        <w:t>the .</w:t>
      </w:r>
      <w:proofErr w:type="spellStart"/>
      <w:r>
        <w:t>nlogo</w:t>
      </w:r>
      <w:proofErr w:type="spellEnd"/>
      <w:proofErr w:type="gramEnd"/>
      <w:r>
        <w:t xml:space="preserve"> file. It should open in </w:t>
      </w:r>
      <w:proofErr w:type="spellStart"/>
      <w:r>
        <w:t>NetLogo</w:t>
      </w:r>
      <w:proofErr w:type="spellEnd"/>
      <w:r>
        <w:t xml:space="preserve">. If not, open </w:t>
      </w:r>
      <w:proofErr w:type="spellStart"/>
      <w:r>
        <w:t>NetLogo</w:t>
      </w:r>
      <w:proofErr w:type="spellEnd"/>
      <w:r>
        <w:t xml:space="preserve"> directly, go to File-&gt;Open, and navigate to </w:t>
      </w:r>
      <w:proofErr w:type="gramStart"/>
      <w:r>
        <w:t>the .</w:t>
      </w:r>
      <w:proofErr w:type="spellStart"/>
      <w:r>
        <w:t>nlogo</w:t>
      </w:r>
      <w:proofErr w:type="spellEnd"/>
      <w:proofErr w:type="gramEnd"/>
      <w:r>
        <w:t xml:space="preserve">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CE18F1E">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1">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3C92FC2"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w:t>
      </w:r>
      <w:proofErr w:type="spellStart"/>
      <w:r>
        <w:t>NetLogo</w:t>
      </w:r>
      <w:proofErr w:type="spellEnd"/>
      <w:r>
        <w:t xml:space="preserve"> ignores comment code when it runs the program. </w:t>
      </w:r>
      <w:r w:rsidR="00A560AC">
        <w:t xml:space="preserve">You can create comments in your </w:t>
      </w:r>
      <w:proofErr w:type="spellStart"/>
      <w:r w:rsidR="00A560AC">
        <w:t>Netlogo</w:t>
      </w:r>
      <w:proofErr w:type="spellEnd"/>
      <w:r w:rsidR="00A560AC">
        <w:t xml:space="preserve"> code by adding </w:t>
      </w:r>
      <w:r w:rsidR="00E93698">
        <w:t xml:space="preserve">2 semicolons </w:t>
      </w:r>
      <w:proofErr w:type="gramStart"/>
      <w:r w:rsidR="00E93698">
        <w:t>(</w:t>
      </w:r>
      <w:r w:rsidR="00A560AC">
        <w:t>;;</w:t>
      </w:r>
      <w:r w:rsidR="00E93698">
        <w:t>)</w:t>
      </w:r>
      <w:proofErr w:type="gramEnd"/>
      <w:r w:rsidR="00A560AC">
        <w:t xml:space="preserve"> to the beginning of your text. </w:t>
      </w:r>
      <w:r>
        <w:t xml:space="preserve">The black and colorful code is used to run the program. Notice that some code in the </w:t>
      </w:r>
      <w:proofErr w:type="spellStart"/>
      <w:r>
        <w:t>Globals</w:t>
      </w:r>
      <w:proofErr w:type="spellEnd"/>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3">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4">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 xml:space="preserve">If the image does not appear, make sure that the .jpg image is in the same folder with the </w:t>
      </w:r>
      <w:proofErr w:type="spellStart"/>
      <w:r>
        <w:t>NetLogo</w:t>
      </w:r>
      <w:proofErr w:type="spellEnd"/>
      <w:r>
        <w:t xml:space="preserve">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proofErr w:type="spellStart"/>
      <w:r>
        <w:t>numberOfRocks</w:t>
      </w:r>
      <w:proofErr w:type="spellEnd"/>
      <w:r>
        <w:t xml:space="preserve"> and the </w:t>
      </w:r>
      <w:r w:rsidRPr="007D35A1">
        <w:rPr>
          <w:color w:val="E7635F" w:themeColor="accent2"/>
        </w:rPr>
        <w:t>robots-own variable</w:t>
      </w:r>
      <w:r>
        <w:t xml:space="preserve"> searching? in the </w:t>
      </w:r>
      <w:proofErr w:type="spellStart"/>
      <w:r>
        <w:t>Globals</w:t>
      </w:r>
      <w:proofErr w:type="spellEnd"/>
      <w:r>
        <w:t xml:space="preserve"> and Properties section. Before we can use them, we need to give them a value.</w:t>
      </w:r>
    </w:p>
    <w:p w14:paraId="22F246B0" w14:textId="23623BC7" w:rsidR="00E24CCB" w:rsidRDefault="000B67E4" w:rsidP="007D35A1">
      <w:r>
        <w:t>Fill in sections 1), 2) and 3) in the setup procedure,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5">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6">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 xml:space="preserve">For the final touch, we’ll add some rocks for the </w:t>
      </w:r>
      <w:proofErr w:type="spellStart"/>
      <w:r>
        <w:t>Swarmie</w:t>
      </w:r>
      <w:proofErr w:type="spellEnd"/>
      <w:r>
        <w:t xml:space="preserv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 xml:space="preserve">We will make the rocks by changing the color of some of the patches in the </w:t>
      </w:r>
      <w:proofErr w:type="spellStart"/>
      <w:r>
        <w:t>NetLogo</w:t>
      </w:r>
      <w:proofErr w:type="spellEnd"/>
      <w:r>
        <w:t xml:space="preserve">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proofErr w:type="spellStart"/>
            <w:r>
              <w:rPr>
                <w:b w:val="0"/>
              </w:rPr>
              <w:t>clusterRocks</w:t>
            </w:r>
            <w:proofErr w:type="spellEnd"/>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59139DB4" w:rsidR="005C74D7" w:rsidRDefault="003E5B00" w:rsidP="00175839">
      <w:r>
        <w:t xml:space="preserve">Now that we </w:t>
      </w:r>
      <w:r w:rsidR="006B6028">
        <w:t>have our sliders, we can use their values to wrote code to place as many single rocks and clusters of rocks as we want.</w:t>
      </w:r>
      <w:r w:rsidR="00D22A8F">
        <w:t xml:space="preserve"> We’ll also update the </w:t>
      </w:r>
      <w:proofErr w:type="spellStart"/>
      <w:r w:rsidR="00D22A8F">
        <w:t>numberOfRocks</w:t>
      </w:r>
      <w:proofErr w:type="spellEnd"/>
      <w:r w:rsidR="00D22A8F">
        <w:t xml:space="preserve"> variable so we know how many rocks we have.</w:t>
      </w:r>
    </w:p>
    <w:p w14:paraId="2C5FE38B" w14:textId="671982B9" w:rsidR="00BB30FE" w:rsidRDefault="00BB30FE" w:rsidP="00175839">
      <w:pPr>
        <w:rPr>
          <w:color w:val="auto"/>
        </w:rPr>
      </w:pPr>
      <w:r>
        <w:t xml:space="preserve">As you did in </w:t>
      </w:r>
      <w:r w:rsidRPr="00BB30FE">
        <w:rPr>
          <w:b/>
          <w:color w:val="33B7D3" w:themeColor="accent1"/>
        </w:rPr>
        <w:t>2.3</w:t>
      </w:r>
      <w:r>
        <w:rPr>
          <w:color w:val="auto"/>
        </w:rPr>
        <w:t xml:space="preserve">, fill in sections of the code using the </w:t>
      </w:r>
      <w:r w:rsidR="00C42A64">
        <w:rPr>
          <w:color w:val="auto"/>
        </w:rPr>
        <w:t xml:space="preserve">following </w:t>
      </w:r>
      <w:r>
        <w:rPr>
          <w:color w:val="auto"/>
        </w:rPr>
        <w:t>picture</w:t>
      </w:r>
      <w:r w:rsidR="00204E99">
        <w:rPr>
          <w:color w:val="auto"/>
        </w:rPr>
        <w:t>s</w:t>
      </w:r>
      <w:r w:rsidR="00C42A64">
        <w:rPr>
          <w:color w:val="auto"/>
        </w:rPr>
        <w:t xml:space="preserve"> </w:t>
      </w:r>
      <w:r>
        <w:rPr>
          <w:color w:val="auto"/>
        </w:rPr>
        <w:t>as a guide. Fill in sections 4) and 5) to finish the setup procedure code.</w:t>
      </w:r>
      <w:r w:rsidR="00204E99">
        <w:rPr>
          <w:color w:val="auto"/>
        </w:rPr>
        <w:t xml:space="preserve"> Be sure to read the comments to understand what the code is doing.</w:t>
      </w:r>
    </w:p>
    <w:p w14:paraId="5F289B15" w14:textId="7DCB75A2" w:rsidR="008943CA" w:rsidRPr="008943CA" w:rsidRDefault="008943CA" w:rsidP="008943CA">
      <w:pPr>
        <w:pStyle w:val="ListParagraph"/>
        <w:numPr>
          <w:ilvl w:val="0"/>
          <w:numId w:val="12"/>
        </w:numPr>
        <w:rPr>
          <w:color w:val="auto"/>
        </w:rPr>
      </w:pPr>
      <w:r>
        <w:rPr>
          <w:color w:val="auto"/>
        </w:rPr>
        <w:t xml:space="preserve">Click the </w:t>
      </w:r>
      <w:r>
        <w:rPr>
          <w:color w:val="E7635F" w:themeColor="accent2"/>
        </w:rPr>
        <w:t xml:space="preserve">Check </w:t>
      </w:r>
      <w:r>
        <w:rPr>
          <w:color w:val="000000" w:themeColor="text1"/>
        </w:rPr>
        <w:t xml:space="preserve">button on the Code tab </w:t>
      </w:r>
      <w:r w:rsidRPr="008943CA">
        <w:rPr>
          <w:i/>
          <w:color w:val="000000" w:themeColor="text1"/>
        </w:rPr>
        <w:t>after completing a section</w:t>
      </w:r>
      <w:r>
        <w:rPr>
          <w:color w:val="000000" w:themeColor="text1"/>
        </w:rPr>
        <w:t xml:space="preserve"> to make sure there are no errors. If there is an error, </w:t>
      </w:r>
      <w:r>
        <w:rPr>
          <w:b/>
          <w:color w:val="000000" w:themeColor="text1"/>
        </w:rPr>
        <w:t>fix it</w:t>
      </w:r>
      <w:r>
        <w:rPr>
          <w:color w:val="000000" w:themeColor="text1"/>
        </w:rPr>
        <w:t xml:space="preserve"> before adding more code.</w:t>
      </w:r>
    </w:p>
    <w:p w14:paraId="31615375" w14:textId="455A91CC" w:rsidR="008943CA" w:rsidRDefault="008943CA" w:rsidP="008943CA">
      <w:pPr>
        <w:pStyle w:val="ListParagraph"/>
        <w:numPr>
          <w:ilvl w:val="0"/>
          <w:numId w:val="12"/>
        </w:numPr>
        <w:rPr>
          <w:color w:val="auto"/>
        </w:rPr>
      </w:pPr>
      <w:r>
        <w:rPr>
          <w:color w:val="auto"/>
        </w:rPr>
        <w:t>Click the setup button after completing 4). Do that again after completing 5).</w:t>
      </w:r>
    </w:p>
    <w:p w14:paraId="016CC8A8" w14:textId="05614C1E" w:rsidR="008943CA" w:rsidRPr="008943CA" w:rsidRDefault="008943CA" w:rsidP="008943CA">
      <w:pPr>
        <w:pStyle w:val="ListParagraph"/>
        <w:numPr>
          <w:ilvl w:val="0"/>
          <w:numId w:val="12"/>
        </w:numPr>
        <w:rPr>
          <w:color w:val="auto"/>
        </w:rPr>
      </w:pPr>
      <w:r>
        <w:rPr>
          <w:color w:val="auto"/>
        </w:rPr>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8">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proofErr w:type="spellStart"/>
      <w:r>
        <w:rPr>
          <w:color w:val="000000" w:themeColor="text1"/>
        </w:rPr>
        <w:t>targetPatches</w:t>
      </w:r>
      <w:proofErr w:type="spellEnd"/>
      <w:r>
        <w:rPr>
          <w:color w:val="000000" w:themeColor="text1"/>
        </w:rPr>
        <w:t xml:space="preserve"> instead of </w:t>
      </w:r>
      <w:r w:rsidRPr="0061768B">
        <w:rPr>
          <w:color w:val="E7635F" w:themeColor="accent2"/>
        </w:rPr>
        <w:t xml:space="preserve">let </w:t>
      </w:r>
      <w:proofErr w:type="spellStart"/>
      <w:r>
        <w:rPr>
          <w:color w:val="000000" w:themeColor="text1"/>
        </w:rPr>
        <w:t>targetPatches</w:t>
      </w:r>
      <w:proofErr w:type="spellEnd"/>
      <w:r w:rsidR="0061768B">
        <w:rPr>
          <w:color w:val="000000" w:themeColor="text1"/>
        </w:rPr>
        <w:t>.</w:t>
      </w:r>
      <w:r w:rsidR="004156CF">
        <w:rPr>
          <w:color w:val="000000" w:themeColor="text1"/>
        </w:rPr>
        <w:t xml:space="preserve"> </w:t>
      </w:r>
    </w:p>
    <w:p w14:paraId="7EFC7144" w14:textId="17C0EC81" w:rsidR="0061768B" w:rsidRDefault="0061768B" w:rsidP="00175839">
      <w:pPr>
        <w:rPr>
          <w:color w:val="000000" w:themeColor="text1"/>
        </w:rPr>
      </w:pPr>
      <w:r>
        <w:rPr>
          <w:color w:val="000000" w:themeColor="text1"/>
        </w:rPr>
        <w:t xml:space="preserve">When we </w:t>
      </w:r>
      <w:r w:rsidRPr="001C6881">
        <w:rPr>
          <w:b/>
          <w:color w:val="000000" w:themeColor="text1"/>
        </w:rPr>
        <w:t xml:space="preserve">let </w:t>
      </w:r>
      <w:r>
        <w:rPr>
          <w:color w:val="000000" w:themeColor="text1"/>
        </w:rPr>
        <w:t xml:space="preserve">a variable, we create it. When we </w:t>
      </w:r>
      <w:r w:rsidRPr="001C6881">
        <w:rPr>
          <w:b/>
          <w:color w:val="000000" w:themeColor="text1"/>
        </w:rPr>
        <w:t>set</w:t>
      </w:r>
      <w:r>
        <w:rPr>
          <w:color w:val="000000" w:themeColor="text1"/>
        </w:rPr>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19">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proofErr w:type="spellStart"/>
      <w:r w:rsidR="00AD0C68">
        <w:t>Swarmie</w:t>
      </w:r>
      <w:proofErr w:type="spellEnd"/>
      <w:r w:rsidR="00AD0C68">
        <w:t xml:space="preserv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Default="000B33E7" w:rsidP="004F6B3D">
      <w:pPr>
        <w:rPr>
          <w:color w:val="000000" w:themeColor="text1"/>
        </w:rPr>
      </w:pPr>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974D60">
        <w:rPr>
          <w:color w:val="000000" w:themeColor="text1"/>
        </w:rPr>
        <w:t>procedure</w:t>
      </w:r>
      <w:r w:rsidR="001C717A">
        <w:rPr>
          <w:color w:val="000000" w:themeColor="text1"/>
        </w:rPr>
        <w:t>.</w:t>
      </w:r>
    </w:p>
    <w:p w14:paraId="297E4921" w14:textId="3E40DC3D" w:rsidR="00DF22EA" w:rsidRDefault="00DF22EA" w:rsidP="00CD24DA">
      <w:pPr>
        <w:pStyle w:val="ListParagraph"/>
        <w:numPr>
          <w:ilvl w:val="0"/>
          <w:numId w:val="14"/>
        </w:numPr>
        <w:rPr>
          <w:color w:val="000000" w:themeColor="text1"/>
        </w:rPr>
      </w:pPr>
      <w:r>
        <w:rPr>
          <w:color w:val="000000" w:themeColor="text1"/>
        </w:rPr>
        <w:t>We’ll add a button to the interface to run the procedure.</w:t>
      </w:r>
    </w:p>
    <w:p w14:paraId="1DE85AF1" w14:textId="668651A5" w:rsidR="00CD24DA" w:rsidRDefault="00D61CEE" w:rsidP="00CD24DA">
      <w:pPr>
        <w:pStyle w:val="ListParagraph"/>
        <w:numPr>
          <w:ilvl w:val="0"/>
          <w:numId w:val="14"/>
        </w:numPr>
        <w:rPr>
          <w:color w:val="000000" w:themeColor="text1"/>
        </w:rPr>
      </w:pPr>
      <w:r>
        <w:rPr>
          <w:color w:val="000000" w:themeColor="text1"/>
        </w:rPr>
        <w:t>T</w:t>
      </w:r>
      <w:r w:rsidR="00CD24DA">
        <w:rPr>
          <w:color w:val="000000" w:themeColor="text1"/>
        </w:rPr>
        <w:t xml:space="preserve">he robots </w:t>
      </w:r>
      <w:r>
        <w:rPr>
          <w:color w:val="000000" w:themeColor="text1"/>
        </w:rPr>
        <w:t xml:space="preserve">will </w:t>
      </w:r>
      <w:r w:rsidR="00CD24DA">
        <w:rPr>
          <w:color w:val="000000" w:themeColor="text1"/>
        </w:rPr>
        <w:t>move around</w:t>
      </w:r>
      <w:r>
        <w:rPr>
          <w:color w:val="000000" w:themeColor="text1"/>
        </w:rPr>
        <w:t xml:space="preserve"> in a biologically-inspired way</w:t>
      </w:r>
      <w:r w:rsidR="00CD24DA">
        <w:rPr>
          <w:color w:val="000000" w:themeColor="text1"/>
        </w:rPr>
        <w:t>.</w:t>
      </w:r>
    </w:p>
    <w:p w14:paraId="2F71BE33" w14:textId="49F713D0" w:rsidR="00CD24DA" w:rsidRDefault="00CD24DA" w:rsidP="00CD24DA">
      <w:pPr>
        <w:pStyle w:val="ListParagraph"/>
        <w:numPr>
          <w:ilvl w:val="0"/>
          <w:numId w:val="14"/>
        </w:numPr>
        <w:rPr>
          <w:color w:val="000000" w:themeColor="text1"/>
        </w:rPr>
      </w:pPr>
      <w:r>
        <w:rPr>
          <w:color w:val="000000" w:themeColor="text1"/>
        </w:rPr>
        <w:t>We’ll make the robot recognize when it finds a rock and have the robot pick up the rock</w:t>
      </w:r>
      <w:r w:rsidR="00D61CEE">
        <w:rPr>
          <w:color w:val="000000" w:themeColor="text1"/>
        </w:rPr>
        <w:t xml:space="preserve"> and drop it off at the base</w:t>
      </w:r>
      <w:r>
        <w:rPr>
          <w:color w:val="000000" w:themeColor="text1"/>
        </w:rPr>
        <w:t>.</w:t>
      </w:r>
    </w:p>
    <w:p w14:paraId="430C8FE2" w14:textId="5EA1B8ED" w:rsidR="009C62EF" w:rsidRDefault="00CD24DA" w:rsidP="009C62EF">
      <w:pPr>
        <w:pStyle w:val="ListParagraph"/>
        <w:numPr>
          <w:ilvl w:val="0"/>
          <w:numId w:val="14"/>
        </w:numPr>
        <w:rPr>
          <w:color w:val="000000" w:themeColor="text1"/>
        </w:rPr>
      </w:pPr>
      <w:r>
        <w:rPr>
          <w:color w:val="000000" w:themeColor="text1"/>
        </w:rPr>
        <w:t>The robots will stop searching for rocks when no mor</w:t>
      </w:r>
      <w:r w:rsidR="009C62EF">
        <w:rPr>
          <w:color w:val="000000" w:themeColor="text1"/>
        </w:rPr>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Pr>
          <w:noProof/>
          <w:color w:val="000000" w:themeColor="text1"/>
        </w:rPr>
        <w:drawing>
          <wp:anchor distT="0" distB="0" distL="114300" distR="114300" simplePos="0" relativeHeight="251680768"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3" r:link="rId24">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Pr>
          <w:color w:val="000000" w:themeColor="text1"/>
        </w:rPr>
        <w:t xml:space="preserve">Make a </w:t>
      </w:r>
      <w:r w:rsidR="007B2C0B">
        <w:rPr>
          <w:color w:val="E7635F" w:themeColor="accent2"/>
        </w:rPr>
        <w:t xml:space="preserve">go </w:t>
      </w:r>
      <w:r w:rsidR="007B2C0B">
        <w:rPr>
          <w:color w:val="000000" w:themeColor="text1"/>
        </w:rPr>
        <w:t xml:space="preserve">button on the interface now. </w:t>
      </w:r>
      <w:r w:rsidR="007B2C0B" w:rsidRPr="007B2C0B">
        <w:rPr>
          <w:b/>
          <w:color w:val="000000" w:themeColor="text1"/>
        </w:rPr>
        <w:t>This time, make sure the forever box is checked.</w:t>
      </w:r>
      <w:r w:rsidR="007B2C0B">
        <w:rPr>
          <w:b/>
          <w:color w:val="000000" w:themeColor="text1"/>
        </w:rPr>
        <w:t xml:space="preserve"> </w:t>
      </w:r>
      <w:r w:rsidR="00B41463" w:rsidRPr="009D5766">
        <w:rPr>
          <w:color w:val="000000" w:themeColor="text1"/>
        </w:rPr>
        <w:t>(</w:t>
      </w:r>
      <w:r w:rsidR="007B2C0B">
        <w:rPr>
          <w:color w:val="000000" w:themeColor="text1"/>
        </w:rPr>
        <w:t>See the picture below.</w:t>
      </w:r>
      <w:r w:rsidR="00B41463">
        <w:rPr>
          <w:color w:val="000000" w:themeColor="text1"/>
        </w:rPr>
        <w:t>)</w:t>
      </w:r>
      <w:r w:rsidR="009D5766">
        <w:rPr>
          <w:color w:val="000000" w:themeColor="text1"/>
        </w:rPr>
        <w:t xml:space="preserve"> When the forever box is checked, </w:t>
      </w:r>
      <w:r w:rsidR="009D5766" w:rsidRPr="00037C30">
        <w:rPr>
          <w:b/>
          <w:color w:val="E7635F" w:themeColor="accent2"/>
        </w:rPr>
        <w:t>the program will repeat the code in that procedure until you click the button again to stop it</w:t>
      </w:r>
      <w:r w:rsidR="009D5766" w:rsidRPr="00037C30">
        <w:rPr>
          <w:b/>
          <w:color w:val="000000" w:themeColor="text1"/>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 xml:space="preserve">Let’s start with the basics. The robots need to move around. </w:t>
      </w:r>
      <w:r w:rsidR="0007455E">
        <w:t xml:space="preserve">How should we have them move? Well, since the </w:t>
      </w:r>
      <w:proofErr w:type="spellStart"/>
      <w:r w:rsidR="0007455E">
        <w:t>Swarmies</w:t>
      </w:r>
      <w:proofErr w:type="spellEnd"/>
      <w:r w:rsidR="0007455E">
        <w:t xml:space="preserve">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2" name="Freeform 2"/>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4C12" id="Freeform 17"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" path="m0,350776c10477,340299,94229,243264,139700,223776,155743,216900,173567,215309,190500,211076,269841,216743,337123,206786,406400,236476,423801,243934,440267,253409,457200,261876,461433,274576,469900,286589,469900,299976,469900,335170,448355,350474,419100,363476,394634,374350,342900,388876,342900,388876,277897,367208,318114,389798,266700,312676,224950,250051,205495,219434,152400,172976,136470,159038,119978,145378,101600,134876,89977,128234,76200,126409,63500,122176,49272,193318,29008,264164,63500,338076,75509,363810,113486,365254,139700,376176,217256,408491,228879,403198,317500,414276,393700,410043,472295,420998,546100,401576,562980,397134,561268,368055,558800,350776,553055,310564,524128,309585,495300,299976,499533,321143,496026,345515,508000,363476,523036,386030,548136,400532,571500,414276,715177,498792,686383,485116,812800,503176,855133,494709,901186,497083,939800,477776,981379,456987,961970,373505,952500,350776,923903,282143,893696,259208,825500,236476,801071,228333,774700,228009,749300,223776,701279,227470,577704,220419,520700,261876,491649,283004,444500,338076,444500,338076,437764,365019,433523,419011,393700,426976,364347,432847,334433,418509,304800,414276,296333,401576,281909,391232,279400,376176,272853,336892,337976,296766,355600,287276,413791,255943,495554,239588,558800,223776,605367,232243,655675,229023,698500,249176,731002,264471,774700,325376,774700,325376,778933,346543,782717,367804,787400,388876,791186,405915,800100,422222,800100,439676,800100,465426,795543,491447,787400,515876,782573,530356,749300,545509,762000,553976,779961,565950,804333,545509,825500,541276,850900,528576,875486,514098,901700,503176,926414,492878,954395,490597,977900,477776,1012011,459170,1050998,417378,1079500,388876,1052578,267728,1085143,283748,990600,236476,978626,230489,965200,228009,952500,223776,956733,206843,970720,189535,965200,172976,960373,158496,941189,141705,927100,147576,882545,166140,851058,207047,812800,236476,748131,286221,774937,255171,736600,312676,719667,308443,701843,306852,685800,299976,671771,293963,661352,281402,647700,274576,627310,264381,605367,257643,584200,249176,533400,253409,482000,253017,431800,261876,409350,265838,387715,275328,368300,287276,314512,320376,268541,347094,241300,401576,235313,413550,232833,426976,228600,439676,232833,456609,226499,481225,241300,490476,285117,517862,390423,495648,431800,490476,465667,477776,499086,463814,533400,452376,609900,426876,631321,433662,698500,388876,713444,378913,723900,363476,736600,350776l673100,338076c647765,333470,622150,330426,596900,325376,579784,321953,563033,316909,546100,312676,533400,304209,513669,301448,508000,287276,503028,274847,512130,259460,520700,249176,577311,181242,673639,88130,762000,58676l800100,45976c778933,96776,754003,146167,736600,198376,728133,223776,722279,250202,711200,274576,700986,297048,685800,316909,673100,338076,677333,367709,669935,401592,685800,426976,695051,441777,719146,439676,736600,439676,796018,439676,855133,431209,914400,426976,954703,409703,1022187,389072,1054100,350776,1062670,340492,1062567,325376,1066800,312676,1062567,295743,1063351,276677,1054100,261876,1022381,211126,1010060,213329,965200,198376,948267,211076,926703,219252,914400,236476,904255,250679,905123,270160,901700,287276,896650,312526,893233,338076,889000,363476,901700,397343,893233,452376,927100,465076,979236,484627,1038867,455676,1092200,439676,1124891,429869,1150985,404937,1181100,388876,1326848,311144,1240885,372922,1358900,274576,1367367,257643,1378313,241737,1384300,223776,1391126,203298,1397000,181862,1397000,160276,1397000,123301,1373146,81773,1346200,58676,1331826,46355,1312978,40307,1295400,33276,1270541,23332,1219200,7876,1219200,7876,1181100,12109,1141267,8454,1104900,20576,1075940,30229,1050286,49790,1028700,71376,1011767,88309,993669,104154,977900,122176,944230,160656,928252,192222,901700,236476,910167,274576,910744,315339,927100,350776,945050,389667,1027367,430990,1054100,452376,1208082,575562,1026088,450634,1143000,528576,1151467,541276,1176253,553588,1168400,566676,1156671,586224,1127666,590878,1104900,592076,1045564,595199,986367,583609,927100,579376,901700,562443,873874,548678,850900,528576,839413,518525,823341,505586,825500,490476,833544,434166,873804,329913,927100,287276,974853,249073,1011752,247486,1066800,236476,1124969,248110,1203186,244758,1244600,299976,1258278,318214,1261533,342309,1270000,363476,1265767,397343,1239740,435810,1257300,465076,1273156,491503,1316065,484018,1346200,490476,1375470,496748,1405532,498507,1435100,503176,1592425,528017,1540794,513007,1625600,541276,1597352,447115,1595693,415230,1549400,338076,1538510,319926,1528524,299579,1511300,287276,1497097,277131,1476843,280705,1460500,274576,1442773,267929,1390779,249828,1409700,249176l1828800,261876c1841500,270343,1857365,275357,1866900,287276,1925056,359971,1763907,348515,2006600,299976,2015067,283043,2021966,265230,2032000,249176,2043218,231227,2060634,217308,2070100,198376,2082074,174429,2095500,122176,2095500,122176,2082800,105243,2072367,86343,2057400,71376,2019161,33137,1998444,46048,1943100,33276,1913070,26346,1883833,16343,1854200,7876,1748367,12109,1634732,-19528,1536700,20576,1503223,34271,1560889,88789,1574800,122176,1582082,139652,1588373,158193,1600200,172976,1622640,201026,1676400,249176,1676400,249176l1701800,325376c1706033,338076,1705034,354010,1714500,363476,1727200,376176,1737656,391613,1752600,401576,1763739,409002,1778165,409576,1790700,414276,1812046,422281,1832083,434147,1854200,439676,1908882,453347,2077102,462684,2108200,465076,2120900,469309,2150533,490476,2146300,477776,2139038,455990,2043222,387398,2032000,376176,2008621,352797,1991879,323355,1968500,299976,1949333,280809,1925400,267026,1905000,249176,1826771,180726,1906775,237659,1828800,185676,1758588,203229,1726771,192670,1689100,249176,1681674,260315,1685866,277810,1676400,287276,1654814,308862,1600200,338076,1600200,338076,1562100,333843,1515569,349651,1485900,325376,1458882,303270,1460500,223776,1460500,223776,1461897,217491,1482081,83025,1511300,58676,1524709,47502,1545167,50209,1562100,45976,1579033,58676,1597933,69109,1612900,84076,1653172,124348,1655532,146205,1676400,198376,1667933,232243,1672432,272421,1651000,299976,1637748,317015,1609086,312676,1587500,312676,1506955,312676,1426633,304209,1346200,299976,1267745,280362,1167515,261433,1092200,223776,1073268,214310,1058333,198376,1041400,185676,1037167,172976,1025453,160563,1028700,147576,1034687,123629,1049346,101530,1066800,84076,1076266,74610,1091913,74623,1104900,71376,1125841,66141,1147233,62909,1168400,58676,1253546,70840,1338472,53893,1397000,122176,1409321,136550,1413933,156043,1422400,172976,1413933,202609,1411758,234820,1397000,261876,1377321,297953,1332432,324189,1295400,338076,1279057,344205,1261533,346543,1244600,350776,1219200,346543,1194150,338076,1168400,338076,1146814,338076,1212339,341648,1231900,350776,1276637,371653,1313062,408641,1358900,426976,1380067,435443,1400773,445167,1422400,452376,1544976,493235,1789316,475977,1841500,477776,1858433,482009,1876257,483600,1892300,490476,1957046,518224,1908723,515876,1943100,515876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6" name="Freeform 16"/>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FE2C5" id="Freeform 18"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" path="m114300,342900c82187,350928,55766,367193,25400,342900,13481,333365,8467,317500,,304800,25400,287867,66547,282960,76200,254000l101600,177800c105833,165100,103161,147126,114300,139700l152400,114300c198967,118533,249728,107226,292100,127000,319763,139909,317500,186267,342900,203200l419100,254000c431800,262467,442720,274573,457200,279400l495300,292100c527944,281219,549117,273079,584200,266700,613651,261345,643467,258233,673100,254000,685800,249767,699498,247801,711200,241300,737885,226475,787400,190500,787400,190500,795867,165100,831850,107950,800100,76200,778514,54614,749300,42333,723900,25400l685800,0c664633,4233,640261,726,622300,12700,598572,28519,613536,88454,622300,101600,639551,127476,721569,147390,736600,152400l774700,165100c808567,160867,843372,161380,876300,152400,934158,136621,902014,126530,927100,88900,946657,59564,975187,44142,1003300,25400,1028700,29633,1055730,28196,1079500,38100,1107679,49841,1126740,79247,1155700,88900l1231900,114300c1227667,131233,1223995,148317,1219200,165100,1215522,177972,1217393,195419,1206500,203200,1171732,228034,1093367,232574,1054100,241300,1041032,244204,1028700,249767,1016000,254000,1007533,266700,1002519,282565,990600,292100,980147,300463,964474,298813,952500,304800,854023,354039,972065,310978,876300,342900,826121,335732,773422,329880,723900,317500,710913,314253,698500,309033,685800,304800,668867,279400,644653,257560,635000,228600,630767,215900,631766,199966,622300,190500,578631,146831,555910,142970,508000,127000,440846,138192,431798,120655,406400,177800,395526,202266,381000,254000,381000,254000,385233,275167,382990,298758,393700,317500,408259,342978,447736,344518,469900,355600,568377,404839,450335,361778,546100,393700,605367,389467,664889,387942,723900,381000,737195,379436,750298,374801,762000,368300,788685,353475,838200,317500,838200,317500l863600,241300c867833,228600,863600,207433,876300,203200l952500,177800c977900,186267,1013848,180923,1028700,203200,1051872,237958,1052095,248875,1092200,266700,1116666,277574,1146123,277248,1168400,292100,1277589,364893,1139440,277620,1244600,330200,1258252,337026,1269048,348774,1282700,355600,1294674,361587,1308826,362313,1320800,368300,1419277,417539,1301235,374478,1397000,406400,1431079,399584,1509078,386715,1536700,368300,1585939,335474,1560320,347727,1612900,330200,1608667,317500,1606187,304074,1600200,292100,1579457,250613,1544320,218440,1498600,203200l1422400,177800c1410001,180280,1330143,187870,1320800,215900,1315213,232661,1343047,294892,1358900,304800,1381604,318990,1435100,330200,1435100,330200,1464366,325322,1518136,320432,1549400,304800,1593283,282859,1577717,274680,1625600,266700,1663413,260398,1701800,258233,1739900,254000,1756833,249767,1773661,245086,1790700,241300,1811772,236617,1833259,233835,1854200,228600,1867187,225353,1879600,220133,1892300,215900,1896533,203200,1902375,190927,1905000,177800,1910871,148447,1905543,116254,1917700,88900,1923899,74952,1941852,69699,1955800,63500,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A9741"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Default="00186D22" w:rsidP="00CD24DA">
      <w:pPr>
        <w:rPr>
          <w:color w:val="000000" w:themeColor="text1"/>
        </w:rPr>
      </w:pPr>
      <w:r>
        <w:rPr>
          <w:color w:val="000000" w:themeColor="text1"/>
        </w:rPr>
        <w:t xml:space="preserve">Let’s use a wiggle walk for the </w:t>
      </w:r>
      <w:proofErr w:type="spellStart"/>
      <w:r>
        <w:rPr>
          <w:color w:val="000000" w:themeColor="text1"/>
        </w:rPr>
        <w:t>Sw</w:t>
      </w:r>
      <w:r w:rsidR="006C01AA">
        <w:rPr>
          <w:color w:val="000000" w:themeColor="text1"/>
        </w:rPr>
        <w:t>armies</w:t>
      </w:r>
      <w:proofErr w:type="spellEnd"/>
      <w:r w:rsidR="006C01AA">
        <w:rPr>
          <w:color w:val="000000" w:themeColor="text1"/>
        </w:rPr>
        <w:t xml:space="preserve">. </w:t>
      </w:r>
    </w:p>
    <w:p w14:paraId="54F48B4B" w14:textId="0DE77F6C" w:rsidR="00AB30D2" w:rsidRDefault="00B400C1" w:rsidP="00CD24DA">
      <w:pPr>
        <w:rPr>
          <w:color w:val="000000" w:themeColor="text1"/>
        </w:rPr>
      </w:pPr>
      <w:r>
        <w:rPr>
          <w:noProof/>
          <w:color w:val="000000" w:themeColor="text1"/>
        </w:rPr>
        <w:drawing>
          <wp:anchor distT="0" distB="0" distL="114300" distR="114300" simplePos="0" relativeHeight="251679744"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5" r:link="rId26">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Pr>
          <w:color w:val="000000" w:themeColor="text1"/>
        </w:rPr>
        <w:t xml:space="preserve">In the </w:t>
      </w:r>
      <w:r w:rsidR="00065599" w:rsidRPr="00065599">
        <w:rPr>
          <w:color w:val="E7635F" w:themeColor="accent2"/>
        </w:rPr>
        <w:t xml:space="preserve">go </w:t>
      </w:r>
      <w:r w:rsidR="00065599">
        <w:rPr>
          <w:color w:val="000000" w:themeColor="text1"/>
        </w:rPr>
        <w:t xml:space="preserve">procedure, fill in </w:t>
      </w:r>
      <w:r w:rsidR="0074607E">
        <w:rPr>
          <w:color w:val="000000" w:themeColor="text1"/>
        </w:rPr>
        <w:t xml:space="preserve">section </w:t>
      </w:r>
      <w:r w:rsidR="00065599">
        <w:rPr>
          <w:color w:val="000000" w:themeColor="text1"/>
        </w:rPr>
        <w:t xml:space="preserve">1) </w:t>
      </w:r>
      <w:r w:rsidR="00AB30D2">
        <w:rPr>
          <w:color w:val="000000" w:themeColor="text1"/>
        </w:rPr>
        <w:t xml:space="preserve">(near the bottom of the procedure) </w:t>
      </w:r>
      <w:r w:rsidR="00065599">
        <w:rPr>
          <w:color w:val="000000" w:themeColor="text1"/>
        </w:rPr>
        <w:t>like so:</w:t>
      </w:r>
      <w:r w:rsidR="00AB30D2">
        <w:rPr>
          <w:color w:val="000000" w:themeColor="text1"/>
        </w:rPr>
        <w:t xml:space="preserve"> </w:t>
      </w:r>
    </w:p>
    <w:p w14:paraId="45C06BED" w14:textId="6FC8DD21" w:rsidR="00065599" w:rsidRPr="00D155E2" w:rsidRDefault="00065599" w:rsidP="00CD24DA">
      <w:pPr>
        <w:rPr>
          <w:color w:val="000000" w:themeColor="text1"/>
        </w:rPr>
      </w:pPr>
      <w:r>
        <w:rPr>
          <w:color w:val="000000" w:themeColor="text1"/>
        </w:rPr>
        <w:t xml:space="preserve">By typing </w:t>
      </w:r>
      <w:r w:rsidRPr="00065599">
        <w:rPr>
          <w:rFonts w:ascii="Consolas" w:hAnsi="Consolas"/>
          <w:color w:val="000000" w:themeColor="text1"/>
        </w:rPr>
        <w:t>wiggle</w:t>
      </w:r>
      <w:r>
        <w:rPr>
          <w:rFonts w:ascii="Consolas" w:hAnsi="Consolas"/>
          <w:color w:val="000000" w:themeColor="text1"/>
        </w:rPr>
        <w:t xml:space="preserve"> </w:t>
      </w:r>
      <w:r>
        <w:rPr>
          <w:rFonts w:cstheme="minorHAnsi"/>
          <w:color w:val="000000" w:themeColor="text1"/>
        </w:rPr>
        <w:t xml:space="preserve">in the go procedure, we tell the go procedure to use the wiggle procedure. </w:t>
      </w:r>
      <w:r>
        <w:rPr>
          <w:color w:val="000000" w:themeColor="text1"/>
        </w:rPr>
        <w:t>Scroll down</w:t>
      </w:r>
      <w:r w:rsidR="00324A30">
        <w:rPr>
          <w:color w:val="000000" w:themeColor="text1"/>
        </w:rPr>
        <w:t xml:space="preserve"> in the code</w:t>
      </w:r>
      <w:r>
        <w:rPr>
          <w:color w:val="000000" w:themeColor="text1"/>
        </w:rPr>
        <w:t xml:space="preserve"> to see the </w:t>
      </w:r>
      <w:r w:rsidRPr="00065599">
        <w:rPr>
          <w:color w:val="E7635F" w:themeColor="accent2"/>
        </w:rPr>
        <w:t xml:space="preserve">wiggle </w:t>
      </w:r>
      <w:r>
        <w:rPr>
          <w:color w:val="000000" w:themeColor="text1"/>
        </w:rPr>
        <w:t>procedure.</w:t>
      </w:r>
      <w:r w:rsidR="00D155E2">
        <w:rPr>
          <w:color w:val="000000" w:themeColor="text1"/>
        </w:rPr>
        <w:t xml:space="preserve"> </w:t>
      </w:r>
      <w:r>
        <w:rPr>
          <w:color w:val="000000" w:themeColor="text1"/>
        </w:rPr>
        <w:t xml:space="preserve">The wiggle procedure controls the robots’ movement. Note that the comments mention </w:t>
      </w:r>
      <w:proofErr w:type="spellStart"/>
      <w:r>
        <w:rPr>
          <w:rFonts w:ascii="Consolas" w:hAnsi="Consolas"/>
          <w:color w:val="000000" w:themeColor="text1"/>
        </w:rPr>
        <w:t>maxAngle</w:t>
      </w:r>
      <w:proofErr w:type="spellEnd"/>
      <w:r>
        <w:rPr>
          <w:rFonts w:ascii="Consolas" w:hAnsi="Consolas"/>
          <w:color w:val="000000" w:themeColor="text1"/>
        </w:rPr>
        <w:t xml:space="preserve">. </w:t>
      </w:r>
      <w:r>
        <w:rPr>
          <w:rFonts w:cstheme="minorHAnsi"/>
          <w:color w:val="000000" w:themeColor="text1"/>
        </w:rPr>
        <w:t>We need to define this variable.</w:t>
      </w:r>
    </w:p>
    <w:p w14:paraId="0443A755" w14:textId="33850464" w:rsidR="00EA7880" w:rsidRDefault="00116B6B" w:rsidP="00CD24DA">
      <w:pPr>
        <w:rPr>
          <w:color w:val="000000" w:themeColor="text1"/>
        </w:rPr>
      </w:pPr>
      <w:r>
        <w:rPr>
          <w:color w:val="000000" w:themeColor="text1"/>
        </w:rPr>
        <w:lastRenderedPageBreak/>
        <w:t xml:space="preserve">We can create a slider to control the maximum angle in degrees </w:t>
      </w:r>
      <w:r w:rsidR="00D63791">
        <w:rPr>
          <w:color w:val="000000" w:themeColor="text1"/>
        </w:rPr>
        <w:t>a</w:t>
      </w:r>
      <w:r>
        <w:rPr>
          <w:color w:val="000000" w:themeColor="text1"/>
        </w:rPr>
        <w:t xml:space="preserve"> robot can turn from its previous step. Make a slider calle</w:t>
      </w:r>
      <w:r w:rsidR="00D63791">
        <w:rPr>
          <w:color w:val="000000" w:themeColor="text1"/>
        </w:rPr>
        <w:t xml:space="preserve">d </w:t>
      </w:r>
      <w:proofErr w:type="spellStart"/>
      <w:r w:rsidR="00D63791">
        <w:rPr>
          <w:color w:val="000000" w:themeColor="text1"/>
        </w:rPr>
        <w:t>maxAngle</w:t>
      </w:r>
      <w:proofErr w:type="spellEnd"/>
      <w:r w:rsidR="00D63791">
        <w:rPr>
          <w:color w:val="000000" w:themeColor="text1"/>
        </w:rPr>
        <w:t xml:space="preserv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proofErr w:type="spellStart"/>
            <w:r>
              <w:rPr>
                <w:b w:val="0"/>
              </w:rPr>
              <w:t>maxAngle</w:t>
            </w:r>
            <w:proofErr w:type="spellEnd"/>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w:t>
      </w:r>
      <w:proofErr w:type="spellStart"/>
      <w:r>
        <w:t>singleRocks</w:t>
      </w:r>
      <w:proofErr w:type="spellEnd"/>
      <w:r>
        <w:t xml:space="preserve"> and </w:t>
      </w:r>
      <w:proofErr w:type="spellStart"/>
      <w:r>
        <w:t>clusterRocks</w:t>
      </w:r>
      <w:proofErr w:type="spellEnd"/>
      <w:r>
        <w:t xml:space="preserve"> slider values in our code in the setup procedure. In the go procedure, we’ll use </w:t>
      </w:r>
      <w:r w:rsidR="00AB30D2">
        <w:t xml:space="preserve">the </w:t>
      </w:r>
      <w:proofErr w:type="spellStart"/>
      <w:r w:rsidR="00AB30D2">
        <w:t>maxAngle</w:t>
      </w:r>
      <w:proofErr w:type="spellEnd"/>
      <w:r w:rsidR="00AB30D2">
        <w:t xml:space="preserv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7">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Pr>
          <w:color w:val="000000" w:themeColor="text1"/>
        </w:rPr>
        <w:t>procedure as in the picture below.</w:t>
      </w:r>
    </w:p>
    <w:p w14:paraId="0E317FD6" w14:textId="2CDE256F" w:rsidR="00BA2476" w:rsidRDefault="00BA2476" w:rsidP="004F6B3D">
      <w:pPr>
        <w:rPr>
          <w:color w:val="000000" w:themeColor="text1"/>
        </w:rPr>
      </w:pPr>
    </w:p>
    <w:p w14:paraId="6FFC1C8A" w14:textId="0A9A5CD4" w:rsidR="00BA2476" w:rsidRDefault="007D2743" w:rsidP="00D627FD">
      <w:pPr>
        <w:pStyle w:val="ListParagraph"/>
        <w:numPr>
          <w:ilvl w:val="0"/>
          <w:numId w:val="15"/>
        </w:numPr>
        <w:rPr>
          <w:color w:val="000000" w:themeColor="text1"/>
        </w:rPr>
      </w:pPr>
      <w:r>
        <w:rPr>
          <w:noProof/>
          <w:color w:val="000000" w:themeColor="text1"/>
        </w:rPr>
        <w:lastRenderedPageBreak/>
        <w:drawing>
          <wp:anchor distT="0" distB="0" distL="114300" distR="114300" simplePos="0" relativeHeight="251682816"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8" r:link="rId29">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Pr>
          <w:color w:val="000000" w:themeColor="text1"/>
        </w:rPr>
        <w:t>Hit the check button in the Code tab to make sure your code is correct. If not, go back and fix it before moving on.</w:t>
      </w:r>
    </w:p>
    <w:p w14:paraId="044EC9EB" w14:textId="77777777" w:rsidR="007D2743" w:rsidRDefault="00D627FD" w:rsidP="00D627FD">
      <w:pPr>
        <w:pStyle w:val="ListParagraph"/>
        <w:numPr>
          <w:ilvl w:val="0"/>
          <w:numId w:val="15"/>
        </w:numPr>
        <w:rPr>
          <w:color w:val="000000" w:themeColor="text1"/>
        </w:rPr>
      </w:pPr>
      <w:r>
        <w:rPr>
          <w:color w:val="000000" w:themeColor="text1"/>
        </w:rPr>
        <w:t>Save your program.</w:t>
      </w:r>
    </w:p>
    <w:p w14:paraId="762901FC" w14:textId="5DA5002E" w:rsidR="00D627FD" w:rsidRDefault="00D627FD" w:rsidP="00D627FD">
      <w:pPr>
        <w:pStyle w:val="ListParagraph"/>
        <w:numPr>
          <w:ilvl w:val="0"/>
          <w:numId w:val="15"/>
        </w:numPr>
        <w:rPr>
          <w:color w:val="000000" w:themeColor="text1"/>
        </w:rPr>
      </w:pPr>
      <w:r w:rsidRPr="007D2743">
        <w:rPr>
          <w:color w:val="000000" w:themeColor="text1"/>
        </w:rPr>
        <w:t>Click setup, and then go. The robots move around!</w:t>
      </w:r>
    </w:p>
    <w:p w14:paraId="1C01E35A" w14:textId="595705F6" w:rsidR="00BA2476" w:rsidRPr="00286EA8" w:rsidRDefault="00FB7BD0" w:rsidP="004F6B3D">
      <w:pPr>
        <w:pStyle w:val="ListParagraph"/>
        <w:numPr>
          <w:ilvl w:val="0"/>
          <w:numId w:val="15"/>
        </w:numPr>
        <w:rPr>
          <w:color w:val="000000" w:themeColor="text1"/>
        </w:rPr>
      </w:pPr>
      <w:r>
        <w:rPr>
          <w:color w:val="000000" w:themeColor="text1"/>
        </w:rPr>
        <w:t xml:space="preserve">Experiment with changing the </w:t>
      </w:r>
      <w:proofErr w:type="spellStart"/>
      <w:r>
        <w:rPr>
          <w:color w:val="000000" w:themeColor="text1"/>
        </w:rPr>
        <w:t>maxAngle</w:t>
      </w:r>
      <w:proofErr w:type="spellEnd"/>
      <w:r>
        <w:rPr>
          <w:color w:val="000000" w:themeColor="text1"/>
        </w:rPr>
        <w:t xml:space="preserve"> slider and notice how it effects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proofErr w:type="spellStart"/>
      <w:r w:rsidRPr="003C1CA7">
        <w:rPr>
          <w:color w:val="33B7D3" w:themeColor="accent1"/>
        </w:rPr>
        <w:t>ifelse</w:t>
      </w:r>
      <w:proofErr w:type="spellEnd"/>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w:t>
      </w:r>
      <w:proofErr w:type="spellStart"/>
      <w:r w:rsidR="00264495">
        <w:t>numberOfRocks</w:t>
      </w:r>
      <w:proofErr w:type="spellEnd"/>
      <w:r w:rsidR="00264495">
        <w:t xml:space="preserve">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return-to-base procedure. If the robot is not set to search mode, it will perform this procedure before </w:t>
      </w:r>
      <w:r w:rsidRPr="003805D5">
        <w:rPr>
          <w:color w:val="E7635F" w:themeColor="accent2"/>
        </w:rPr>
        <w:t>wiggle</w:t>
      </w:r>
      <w:r>
        <w:t>.  It will not perform the look-for-rocks procedure.</w:t>
      </w:r>
    </w:p>
    <w:p w14:paraId="5152E3B6" w14:textId="1E6E5C28" w:rsidR="00477F4E" w:rsidRPr="008951F5" w:rsidRDefault="00833A4C" w:rsidP="008951F5">
      <w:r>
        <w:t xml:space="preserve">We’ll use another </w:t>
      </w:r>
      <w:proofErr w:type="spellStart"/>
      <w:r w:rsidRPr="00833A4C">
        <w:rPr>
          <w:color w:val="33B7D3" w:themeColor="accent1"/>
        </w:rPr>
        <w:t>ifelse</w:t>
      </w:r>
      <w:proofErr w:type="spellEnd"/>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76EC72D6" w14:textId="2E968461" w:rsidR="009F2C61" w:rsidRDefault="008362F8" w:rsidP="00434981">
      <w:r>
        <w:rPr>
          <w:noProof/>
        </w:rPr>
        <w:lastRenderedPageBreak/>
        <w:drawing>
          <wp:anchor distT="0" distB="0" distL="114300" distR="114300" simplePos="0" relativeHeight="251685888" behindDoc="0" locked="0" layoutInCell="1" allowOverlap="1" wp14:anchorId="05BEFBD8" wp14:editId="683E2770">
            <wp:simplePos x="0" y="0"/>
            <wp:positionH relativeFrom="margin">
              <wp:posOffset>203200</wp:posOffset>
            </wp:positionH>
            <wp:positionV relativeFrom="paragraph">
              <wp:posOffset>106680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E46CC2C" w14:textId="5918FC5E" w:rsidR="00204A43" w:rsidRDefault="00204A43" w:rsidP="00204A43">
      <w:pPr>
        <w:pStyle w:val="ListParagraph"/>
        <w:numPr>
          <w:ilvl w:val="0"/>
          <w:numId w:val="16"/>
        </w:numPr>
      </w:pPr>
      <w:r>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w:t>
      </w:r>
      <w:proofErr w:type="spellStart"/>
      <w:r>
        <w:t>clusterRocks</w:t>
      </w:r>
      <w:proofErr w:type="spellEnd"/>
      <w:r>
        <w:t xml:space="preserve"> and </w:t>
      </w:r>
      <w:proofErr w:type="spellStart"/>
      <w:r>
        <w:t>singleRocks</w:t>
      </w:r>
      <w:proofErr w:type="spellEnd"/>
      <w:r>
        <w:t xml:space="preserve">. </w:t>
      </w:r>
    </w:p>
    <w:p w14:paraId="67FE6AEF" w14:textId="453958D5" w:rsidR="009F2C61" w:rsidRDefault="00AF6BC6" w:rsidP="00205E95">
      <w:pPr>
        <w:pStyle w:val="Footer"/>
        <w:jc w:val="center"/>
      </w:pPr>
      <w:r>
        <w:rPr>
          <w:noProof/>
        </w:rPr>
        <w:drawing>
          <wp:anchor distT="0" distB="0" distL="114300" distR="114300" simplePos="0" relativeHeight="251692032" behindDoc="0" locked="0" layoutInCell="1" allowOverlap="1" wp14:anchorId="59E6674A" wp14:editId="1DAD0EC7">
            <wp:simplePos x="0" y="0"/>
            <wp:positionH relativeFrom="column">
              <wp:posOffset>76200</wp:posOffset>
            </wp:positionH>
            <wp:positionV relativeFrom="paragraph">
              <wp:posOffset>510540</wp:posOffset>
            </wp:positionV>
            <wp:extent cx="4077970" cy="1717040"/>
            <wp:effectExtent l="50800" t="50800" r="62230" b="609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38" r:link="rId39">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9FE200C" wp14:editId="644AF163">
            <wp:simplePos x="0" y="0"/>
            <wp:positionH relativeFrom="column">
              <wp:posOffset>4196715</wp:posOffset>
            </wp:positionH>
            <wp:positionV relativeFrom="paragraph">
              <wp:posOffset>513080</wp:posOffset>
            </wp:positionV>
            <wp:extent cx="1908175" cy="1717040"/>
            <wp:effectExtent l="50800" t="50800" r="47625" b="609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40" r:link="rId41">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F2C61">
        <w:t>GREAT JOB! You completed Section 3.</w:t>
      </w:r>
    </w:p>
    <w:p w14:paraId="24A3A6F7" w14:textId="3C19CF7A" w:rsidR="00AF6BC6" w:rsidRDefault="00AF6BC6" w:rsidP="00205E95">
      <w:pPr>
        <w:pStyle w:val="Footer"/>
        <w:jc w:val="center"/>
      </w:pPr>
    </w:p>
    <w:p w14:paraId="52E7E0B0" w14:textId="42984A48" w:rsidR="00AF6BC6" w:rsidRDefault="00AF6BC6" w:rsidP="00205E95">
      <w:pPr>
        <w:pStyle w:val="Footer"/>
        <w:jc w:val="center"/>
      </w:pPr>
    </w:p>
    <w:p w14:paraId="42910AF9" w14:textId="5BFC6561" w:rsidR="00C63F1F" w:rsidRDefault="00C63F1F" w:rsidP="00434981"/>
    <w:p w14:paraId="61D746F5" w14:textId="3BBB30B7" w:rsidR="00183873" w:rsidRDefault="00183873" w:rsidP="00434981">
      <w:r>
        <w:rPr>
          <w:noProof/>
        </w:rPr>
        <w:lastRenderedPageBreak/>
        <mc:AlternateContent>
          <mc:Choice Requires="wps">
            <w:drawing>
              <wp:anchor distT="0" distB="0" distL="114300" distR="114300" simplePos="0" relativeHeight="251687936" behindDoc="0" locked="0" layoutInCell="1" allowOverlap="1" wp14:anchorId="26346BAD" wp14:editId="0AFEBC91">
                <wp:simplePos x="0" y="0"/>
                <wp:positionH relativeFrom="margin">
                  <wp:posOffset>-145415</wp:posOffset>
                </wp:positionH>
                <wp:positionV relativeFrom="paragraph">
                  <wp:posOffset>0</wp:posOffset>
                </wp:positionV>
                <wp:extent cx="6108065" cy="2275840"/>
                <wp:effectExtent l="0" t="0" r="13335" b="35560"/>
                <wp:wrapThrough wrapText="bothSides">
                  <wp:wrapPolygon edited="0">
                    <wp:start x="719" y="0"/>
                    <wp:lineTo x="0" y="1446"/>
                    <wp:lineTo x="0" y="20491"/>
                    <wp:lineTo x="719" y="21696"/>
                    <wp:lineTo x="20839" y="21696"/>
                    <wp:lineTo x="21557" y="20491"/>
                    <wp:lineTo x="21557" y="1446"/>
                    <wp:lineTo x="20839" y="0"/>
                    <wp:lineTo x="719" y="0"/>
                  </wp:wrapPolygon>
                </wp:wrapThrough>
                <wp:docPr id="28" name="Rounded Rectangle 28"/>
                <wp:cNvGraphicFramePr/>
                <a:graphic xmlns:a="http://schemas.openxmlformats.org/drawingml/2006/main">
                  <a:graphicData uri="http://schemas.microsoft.com/office/word/2010/wordprocessingShape">
                    <wps:wsp>
                      <wps:cNvSpPr/>
                      <wps:spPr>
                        <a:xfrm>
                          <a:off x="0" y="0"/>
                          <a:ext cx="6108065" cy="22758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 xml:space="preserve">they are not at the base, they should return-to-base and move forward 1. Learn more about while statements in </w:t>
                            </w:r>
                            <w:proofErr w:type="spellStart"/>
                            <w:r w:rsidR="008362F8" w:rsidRPr="008362F8">
                              <w:rPr>
                                <w:sz w:val="24"/>
                                <w:szCs w:val="24"/>
                              </w:rPr>
                              <w:t>Netlogo</w:t>
                            </w:r>
                            <w:proofErr w:type="spellEnd"/>
                            <w:r w:rsidR="008362F8" w:rsidRPr="008362F8">
                              <w:rPr>
                                <w:sz w:val="24"/>
                                <w:szCs w:val="24"/>
                              </w:rPr>
                              <w:t xml:space="preserve">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46BAD" id="Rounded Rectangle 28" o:spid="_x0000_s1029" style="position:absolute;margin-left:-11.45pt;margin-top:0;width:480.95pt;height:17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 xml:space="preserve">they are not at the base, they should return-to-base and move forward 1. Learn more about while statements in </w:t>
                      </w:r>
                      <w:proofErr w:type="spellStart"/>
                      <w:r w:rsidR="008362F8" w:rsidRPr="008362F8">
                        <w:rPr>
                          <w:sz w:val="24"/>
                          <w:szCs w:val="24"/>
                        </w:rPr>
                        <w:t>Netlogo</w:t>
                      </w:r>
                      <w:proofErr w:type="spellEnd"/>
                      <w:r w:rsidR="008362F8" w:rsidRPr="008362F8">
                        <w:rPr>
                          <w:sz w:val="24"/>
                          <w:szCs w:val="24"/>
                        </w:rPr>
                        <w:t xml:space="preserve">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v:textbox>
                <w10:wrap type="through" anchorx="margin"/>
              </v:roundrect>
            </w:pict>
          </mc:Fallback>
        </mc:AlternateContent>
      </w:r>
    </w:p>
    <w:p w14:paraId="0586D883" w14:textId="2AC3FC84" w:rsidR="00550AFF" w:rsidRDefault="00D82805" w:rsidP="008362F8">
      <w:pPr>
        <w:pStyle w:val="Heading1"/>
      </w:pPr>
      <w:r>
        <w:t>i</w:t>
      </w:r>
      <w:r w:rsidR="00CA1BFF">
        <w:t>f an ant can do it, so can a robot</w:t>
      </w:r>
    </w:p>
    <w:p w14:paraId="06AB1D15" w14:textId="14D78672" w:rsidR="00971012" w:rsidRPr="00AB30D2" w:rsidRDefault="001F27E1" w:rsidP="00971012">
      <w:pPr>
        <w:pStyle w:val="Heading2"/>
      </w:pPr>
      <w:r>
        <w:t xml:space="preserve">site fidelity </w:t>
      </w:r>
      <w:r w:rsidR="00971012">
        <w:t>overview</w:t>
      </w:r>
    </w:p>
    <w:p w14:paraId="4E9DEC7B" w14:textId="65404193" w:rsidR="002A6DEC" w:rsidRDefault="008362F8" w:rsidP="002A6DEC">
      <w:r>
        <w:rPr>
          <w:noProof/>
        </w:rPr>
        <w:drawing>
          <wp:anchor distT="0" distB="0" distL="114300" distR="114300" simplePos="0" relativeHeight="251693056" behindDoc="0" locked="0" layoutInCell="1" allowOverlap="1" wp14:anchorId="04CEBB74" wp14:editId="09D55C84">
            <wp:simplePos x="0" y="0"/>
            <wp:positionH relativeFrom="margin">
              <wp:align>center</wp:align>
            </wp:positionH>
            <wp:positionV relativeFrom="paragraph">
              <wp:posOffset>1150620</wp:posOffset>
            </wp:positionV>
            <wp:extent cx="4697730" cy="2936240"/>
            <wp:effectExtent l="50800" t="50800" r="52070" b="6096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697730" cy="2936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42E6C">
        <w:t xml:space="preserve">It’s not just the </w:t>
      </w:r>
      <w:proofErr w:type="spellStart"/>
      <w:r w:rsidR="00742E6C">
        <w:t>Swarmies</w:t>
      </w:r>
      <w:proofErr w:type="spellEnd"/>
      <w:r w:rsidR="00742E6C">
        <w:t>’ wiggle walk that is biologically-inspired—</w:t>
      </w:r>
      <w:r w:rsidR="00A57399">
        <w:t>the robots use</w:t>
      </w:r>
      <w:r w:rsidR="00742E6C">
        <w:t xml:space="preserve"> other behaviors borrowed from nature too. In this final section, we will implement a behavior seen in </w:t>
      </w:r>
      <w:r w:rsidR="005C499B">
        <w:t xml:space="preserve">some </w:t>
      </w:r>
      <w:r w:rsidR="00742E6C">
        <w:t xml:space="preserve">ants called </w:t>
      </w:r>
      <w:r w:rsidR="00742E6C" w:rsidRPr="00742E6C">
        <w:rPr>
          <w:i/>
        </w:rPr>
        <w:t>site fidelity</w:t>
      </w:r>
      <w:r w:rsidR="00742E6C">
        <w:t>.</w:t>
      </w:r>
    </w:p>
    <w:p w14:paraId="437EDD64" w14:textId="5D14EACB" w:rsidR="00041564" w:rsidRDefault="005C499B" w:rsidP="002A6DEC">
      <w:r w:rsidRPr="005C499B">
        <w:rPr>
          <w:i/>
        </w:rPr>
        <w:lastRenderedPageBreak/>
        <w:t>Site fidelity</w:t>
      </w:r>
      <w:r>
        <w:t xml:space="preserve"> simply means that an ant </w:t>
      </w:r>
      <w:r w:rsidR="0073645D">
        <w:t xml:space="preserve">remembers a location where it found food before and returns to that location. In our </w:t>
      </w:r>
      <w:proofErr w:type="spellStart"/>
      <w:r w:rsidR="0073645D">
        <w:t>Swarmie</w:t>
      </w:r>
      <w:proofErr w:type="spellEnd"/>
      <w:r w:rsidR="0073645D">
        <w:t xml:space="preserve"> </w:t>
      </w:r>
      <w:proofErr w:type="spellStart"/>
      <w:r w:rsidR="0073645D">
        <w:t>Netlogo</w:t>
      </w:r>
      <w:proofErr w:type="spellEnd"/>
      <w:r w:rsidR="0073645D">
        <w:t xml:space="preserve">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1B3845C8" w:rsidR="00041564" w:rsidRDefault="00041564" w:rsidP="00041564">
      <w:pPr>
        <w:pStyle w:val="ListParagraph"/>
        <w:numPr>
          <w:ilvl w:val="0"/>
          <w:numId w:val="17"/>
        </w:numPr>
      </w:pPr>
      <w:r>
        <w:t xml:space="preserve">add a </w:t>
      </w:r>
      <w:proofErr w:type="spellStart"/>
      <w:r w:rsidRPr="006A1F76">
        <w:rPr>
          <w:color w:val="E7635F" w:themeColor="accent2"/>
        </w:rPr>
        <w:t>usingSiteFidelity</w:t>
      </w:r>
      <w:proofErr w:type="spellEnd"/>
      <w:r w:rsidRPr="006A1F76">
        <w:rPr>
          <w:color w:val="E7635F" w:themeColor="accent2"/>
        </w:rPr>
        <w:t xml:space="preserve">? </w:t>
      </w:r>
      <w:r>
        <w:t xml:space="preserve">variable </w:t>
      </w:r>
      <w:r w:rsidR="00BC14B8">
        <w:t>to the</w:t>
      </w:r>
      <w:r>
        <w:t xml:space="preserve"> </w:t>
      </w:r>
      <w:r w:rsidRPr="00BC14B8">
        <w:rPr>
          <w:color w:val="33B7D3" w:themeColor="accent1"/>
        </w:rPr>
        <w:t xml:space="preserve">robots-own </w:t>
      </w:r>
      <w:r>
        <w:t>section</w:t>
      </w:r>
      <w:r w:rsidR="006A1F76">
        <w:t xml:space="preserve"> in the </w:t>
      </w:r>
      <w:proofErr w:type="spellStart"/>
      <w:r w:rsidR="006A1F76">
        <w:t>Global</w:t>
      </w:r>
      <w:r w:rsidR="00153053">
        <w:t>s</w:t>
      </w:r>
      <w:proofErr w:type="spellEnd"/>
      <w:r w:rsidR="00153053">
        <w:t xml:space="preserve"> </w:t>
      </w:r>
      <w:r w:rsidR="00BC14B8">
        <w:t>and</w:t>
      </w:r>
      <w:r w:rsidR="00153053">
        <w:t xml:space="preserve"> Properties section </w:t>
      </w:r>
    </w:p>
    <w:p w14:paraId="4EEA67AD" w14:textId="674794FA" w:rsidR="00092DAF" w:rsidRDefault="00041564" w:rsidP="00092DAF">
      <w:pPr>
        <w:pStyle w:val="ListParagraph"/>
        <w:numPr>
          <w:ilvl w:val="0"/>
          <w:numId w:val="17"/>
        </w:numPr>
      </w:pPr>
      <w:r>
        <w:t xml:space="preserve">set the value of that variable to false initially in </w:t>
      </w:r>
      <w:r w:rsidR="006A1F76">
        <w:t xml:space="preserve">the </w:t>
      </w:r>
      <w:r>
        <w:t>setup</w:t>
      </w:r>
      <w:r w:rsidR="006A1F76">
        <w:t xml:space="preserve"> procedure</w:t>
      </w:r>
    </w:p>
    <w:p w14:paraId="4833656D" w14:textId="260FE91C" w:rsidR="00110C81" w:rsidRDefault="00EF4BC6" w:rsidP="00930400">
      <w:r>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proofErr w:type="spellStart"/>
      <w:r w:rsidR="00B04D96">
        <w:t>siteX</w:t>
      </w:r>
      <w:proofErr w:type="spellEnd"/>
      <w:r w:rsidR="00B04D96">
        <w:t xml:space="preserve"> and </w:t>
      </w:r>
      <w:proofErr w:type="spellStart"/>
      <w:r w:rsidR="00B04D96">
        <w:t>siteY</w:t>
      </w:r>
      <w:proofErr w:type="spellEnd"/>
      <w:r w:rsidR="00B04D96">
        <w:t xml:space="preserve">. </w:t>
      </w:r>
      <w:r w:rsidR="00110C81">
        <w:t>We’ll</w:t>
      </w:r>
      <w:r w:rsidR="000817B2">
        <w:t xml:space="preserve"> also</w:t>
      </w:r>
      <w:r w:rsidR="00110C81">
        <w:t xml:space="preserve"> need to:</w:t>
      </w:r>
    </w:p>
    <w:p w14:paraId="2EB89075" w14:textId="3A491C86" w:rsidR="00110C81" w:rsidRDefault="00110C81" w:rsidP="00110C81">
      <w:pPr>
        <w:pStyle w:val="ListParagraph"/>
        <w:numPr>
          <w:ilvl w:val="0"/>
          <w:numId w:val="18"/>
        </w:numPr>
      </w:pPr>
      <w:r>
        <w:t>a</w:t>
      </w:r>
      <w:r w:rsidR="00092DAF">
        <w:t xml:space="preserve">dd </w:t>
      </w:r>
      <w:r w:rsidR="00EB6A4E">
        <w:t>these variables to</w:t>
      </w:r>
      <w:r w:rsidR="00092DAF">
        <w:t xml:space="preserve"> robots-own, and add </w:t>
      </w:r>
      <w:r>
        <w:t>comments</w:t>
      </w:r>
    </w:p>
    <w:p w14:paraId="5821C461" w14:textId="3A2EA24D" w:rsidR="00D84FB4" w:rsidRDefault="00A44875" w:rsidP="00633B1D">
      <w:pPr>
        <w:pStyle w:val="ListParagraph"/>
        <w:numPr>
          <w:ilvl w:val="0"/>
          <w:numId w:val="18"/>
        </w:numPr>
      </w:pPr>
      <w:r>
        <w:rPr>
          <w:noProof/>
        </w:rPr>
        <w:drawing>
          <wp:anchor distT="0" distB="0" distL="114300" distR="114300" simplePos="0" relativeHeight="251702272" behindDoc="0" locked="0" layoutInCell="1" allowOverlap="1" wp14:anchorId="4FDE5ECC" wp14:editId="79E71DDC">
            <wp:simplePos x="0" y="0"/>
            <wp:positionH relativeFrom="margin">
              <wp:posOffset>-31115</wp:posOffset>
            </wp:positionH>
            <wp:positionV relativeFrom="paragraph">
              <wp:posOffset>595630</wp:posOffset>
            </wp:positionV>
            <wp:extent cx="5796280" cy="1416685"/>
            <wp:effectExtent l="50800" t="50800" r="45720" b="565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png"/>
                    <pic:cNvPicPr/>
                  </pic:nvPicPr>
                  <pic:blipFill>
                    <a:blip r:embed="rId44">
                      <a:extLst>
                        <a:ext uri="{28A0092B-C50C-407E-A947-70E740481C1C}">
                          <a14:useLocalDpi xmlns:a14="http://schemas.microsoft.com/office/drawing/2010/main" val="0"/>
                        </a:ext>
                      </a:extLst>
                    </a:blip>
                    <a:stretch>
                      <a:fillRect/>
                    </a:stretch>
                  </pic:blipFill>
                  <pic:spPr>
                    <a:xfrm>
                      <a:off x="0" y="0"/>
                      <a:ext cx="5796280" cy="14166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0C81">
        <w:t>i</w:t>
      </w:r>
      <w:r w:rsidR="00EB6A4E">
        <w:t xml:space="preserve">nitialize both </w:t>
      </w:r>
      <w:r w:rsidR="00110C81">
        <w:t xml:space="preserve">variables </w:t>
      </w:r>
      <w:r w:rsidR="00EB6A4E">
        <w:t>to 0 in the setup section.</w:t>
      </w:r>
      <w:r w:rsidR="00412110">
        <w:t xml:space="preserve"> </w:t>
      </w:r>
    </w:p>
    <w:p w14:paraId="59799F21" w14:textId="7585124C" w:rsidR="00162365" w:rsidRDefault="004C768E" w:rsidP="00633B1D">
      <w:bookmarkStart w:id="0" w:name="_GoBack"/>
      <w:r>
        <w:rPr>
          <w:noProof/>
        </w:rPr>
        <w:lastRenderedPageBreak/>
        <w:drawing>
          <wp:anchor distT="0" distB="0" distL="114300" distR="114300" simplePos="0" relativeHeight="251703296" behindDoc="0" locked="0" layoutInCell="1" allowOverlap="1" wp14:anchorId="2A947DB4" wp14:editId="369719FC">
            <wp:simplePos x="0" y="0"/>
            <wp:positionH relativeFrom="column">
              <wp:posOffset>82550</wp:posOffset>
            </wp:positionH>
            <wp:positionV relativeFrom="paragraph">
              <wp:posOffset>55880</wp:posOffset>
            </wp:positionV>
            <wp:extent cx="5257800" cy="2044700"/>
            <wp:effectExtent l="50800" t="50800" r="50800" b="63500"/>
            <wp:wrapTopAndBottom/>
            <wp:docPr id="17"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png"/>
                    <pic:cNvPicPr/>
                  </pic:nvPicPr>
                  <pic:blipFill>
                    <a:blip r:embed="rId45">
                      <a:extLst>
                        <a:ext uri="{28A0092B-C50C-407E-A947-70E740481C1C}">
                          <a14:useLocalDpi xmlns:a14="http://schemas.microsoft.com/office/drawing/2010/main" val="0"/>
                        </a:ext>
                      </a:extLst>
                    </a:blip>
                    <a:stretch>
                      <a:fillRect/>
                    </a:stretch>
                  </pic:blipFill>
                  <pic:spPr>
                    <a:xfrm>
                      <a:off x="0" y="0"/>
                      <a:ext cx="5257800" cy="20447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bookmarkEnd w:id="0"/>
      <w:r w:rsidR="00A44875">
        <w:rPr>
          <w:noProof/>
        </w:rPr>
        <w:drawing>
          <wp:anchor distT="0" distB="0" distL="114300" distR="114300" simplePos="0" relativeHeight="251697152" behindDoc="0" locked="0" layoutInCell="1" allowOverlap="1" wp14:anchorId="1D8F5396" wp14:editId="0D1BE6C6">
            <wp:simplePos x="0" y="0"/>
            <wp:positionH relativeFrom="margin">
              <wp:align>center</wp:align>
            </wp:positionH>
            <wp:positionV relativeFrom="paragraph">
              <wp:posOffset>3420110</wp:posOffset>
            </wp:positionV>
            <wp:extent cx="5449570" cy="3891280"/>
            <wp:effectExtent l="50800" t="50800" r="62230" b="4572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49570" cy="38912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83873">
        <w:t>U</w:t>
      </w:r>
      <w:r w:rsidR="00633B1D">
        <w:t>se the pictures to help you set up the site fidelity state for the robots.</w:t>
      </w:r>
      <w:r w:rsidR="00D84FB4">
        <w:t xml:space="preserve"> Be sure to include the comments in the pictures to document your code, or, better yet, add your own!</w:t>
      </w:r>
    </w:p>
    <w:p w14:paraId="2C6046AF" w14:textId="61166A51" w:rsidR="00D635FD" w:rsidRPr="00B73597" w:rsidRDefault="00D635FD" w:rsidP="00D635FD">
      <w:pPr>
        <w:spacing w:after="0" w:line="240" w:lineRule="auto"/>
        <w:rPr>
          <w:rFonts w:eastAsia="Times New Roman" w:cstheme="minorHAnsi"/>
          <w:i/>
          <w:color w:val="7F7F7F" w:themeColor="text1" w:themeTint="80"/>
          <w:shd w:val="clear" w:color="auto" w:fill="FFFFFF"/>
        </w:rPr>
      </w:pPr>
      <w:r w:rsidRPr="00B73597">
        <w:rPr>
          <w:rFonts w:eastAsia="Times New Roman" w:cstheme="minorHAnsi"/>
          <w:i/>
          <w:color w:val="7F7F7F" w:themeColor="text1" w:themeTint="80"/>
          <w:shd w:val="clear" w:color="auto" w:fill="FFFFFF"/>
        </w:rPr>
        <w:t>Photo courtesy of Paul Stockton</w:t>
      </w:r>
    </w:p>
    <w:p w14:paraId="070A2CAB" w14:textId="55FDBC3A" w:rsidR="00D635FD" w:rsidRDefault="00D635FD" w:rsidP="00633B1D"/>
    <w:p w14:paraId="0686BDA1" w14:textId="6FD95709" w:rsidR="00E653C0" w:rsidRDefault="00157D09" w:rsidP="00E653C0">
      <w:pPr>
        <w:pStyle w:val="Heading2"/>
      </w:pPr>
      <w:r>
        <w:lastRenderedPageBreak/>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48" r:link="rId49">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 xml:space="preserve">Our go procedure functions as a controller for the </w:t>
      </w:r>
      <w:proofErr w:type="spellStart"/>
      <w:r w:rsidR="00157D09">
        <w:t>Swarmies</w:t>
      </w:r>
      <w:proofErr w:type="spellEnd"/>
      <w:r w:rsidR="00157D09">
        <w:t>’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0AD9A6DE" w:rsidR="00B73597" w:rsidRDefault="005567BB" w:rsidP="005567BB">
      <w:r>
        <w:t xml:space="preserve">Great! But </w:t>
      </w:r>
      <w:r w:rsidR="00373AD0">
        <w:t>there are</w:t>
      </w:r>
      <w:r>
        <w:t xml:space="preserve"> 2 major things </w:t>
      </w:r>
      <w:r w:rsidR="00373AD0">
        <w:t xml:space="preserve">we still need </w:t>
      </w:r>
      <w:r w:rsidR="005973D1">
        <w:t>to get site fidelity working.</w:t>
      </w:r>
    </w:p>
    <w:p w14:paraId="19BDAA1E" w14:textId="5E38D06D" w:rsidR="005567BB" w:rsidRDefault="009541DA" w:rsidP="00004037">
      <w:pPr>
        <w:pStyle w:val="ListParagraph"/>
        <w:numPr>
          <w:ilvl w:val="0"/>
          <w:numId w:val="21"/>
        </w:numPr>
      </w:pPr>
      <w:r>
        <w:lastRenderedPageBreak/>
        <w:t xml:space="preserve">the </w:t>
      </w:r>
      <w:proofErr w:type="spellStart"/>
      <w:r>
        <w:t>usingSiteFidelity</w:t>
      </w:r>
      <w:proofErr w:type="spellEnd"/>
      <w:r>
        <w:t>? variable isn’t ever set to true</w:t>
      </w:r>
    </w:p>
    <w:p w14:paraId="0076877F" w14:textId="0F1B82DA" w:rsidR="009541DA" w:rsidRPr="009541DA" w:rsidRDefault="009541DA" w:rsidP="00004037">
      <w:pPr>
        <w:pStyle w:val="ListParagraph"/>
        <w:numPr>
          <w:ilvl w:val="0"/>
          <w:numId w:val="21"/>
        </w:numPr>
      </w:pPr>
      <w:r>
        <w:t xml:space="preserve">we told the go procedure to use the </w:t>
      </w:r>
      <w:r w:rsidRPr="009541DA">
        <w:rPr>
          <w:color w:val="E7635F" w:themeColor="accent2"/>
        </w:rPr>
        <w:t xml:space="preserve">do-site-fidelity </w:t>
      </w:r>
      <w:r>
        <w:t xml:space="preserve">procedure, but we haven’t written the code for </w:t>
      </w:r>
      <w:r w:rsidRPr="009541DA">
        <w:rPr>
          <w:color w:val="E7635F" w:themeColor="accent2"/>
        </w:rPr>
        <w:t>do-site-fidelity</w:t>
      </w:r>
    </w:p>
    <w:p w14:paraId="2D77AB1B" w14:textId="147AC617" w:rsidR="009541DA" w:rsidRDefault="007C4341" w:rsidP="009541DA">
      <w:r>
        <w:t xml:space="preserve">Let’s </w:t>
      </w:r>
      <w:r w:rsidR="00373AD0">
        <w:t>tackle</w:t>
      </w:r>
      <w:r>
        <w:t xml:space="preserve"> these things and get site fidelity working!</w:t>
      </w:r>
    </w:p>
    <w:p w14:paraId="4FEF7013" w14:textId="3A271AF8" w:rsidR="007C4341" w:rsidRDefault="007C4341" w:rsidP="00832768">
      <w:pPr>
        <w:pStyle w:val="Heading2"/>
      </w:pPr>
      <w:r>
        <w:t xml:space="preserve">setting 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procedure. So let’s 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lastRenderedPageBreak/>
        <w:t xml:space="preserve">Notice that we used </w:t>
      </w:r>
      <w:proofErr w:type="spellStart"/>
      <w:r w:rsidRPr="00AD673C">
        <w:rPr>
          <w:color w:val="E7635F" w:themeColor="accent2"/>
        </w:rPr>
        <w:t>pxcor</w:t>
      </w:r>
      <w:proofErr w:type="spellEnd"/>
      <w:r>
        <w:t xml:space="preserve"> and </w:t>
      </w:r>
      <w:proofErr w:type="spellStart"/>
      <w:r w:rsidRPr="00AD673C">
        <w:rPr>
          <w:color w:val="E7635F" w:themeColor="accent2"/>
        </w:rPr>
        <w:t>pycor</w:t>
      </w:r>
      <w:proofErr w:type="spellEnd"/>
      <w:r>
        <w:t>. These variables describe the x and y coordinates of the patch the robot is currently standing on. 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setting the site fidelity state to false</w:t>
      </w:r>
    </w:p>
    <w:p w14:paraId="20352C9E" w14:textId="422E6DE2" w:rsidR="00114642" w:rsidRDefault="00AD673C" w:rsidP="00114642">
      <w:pPr>
        <w:rPr>
          <w:color w:val="000000" w:themeColor="text1"/>
        </w:rPr>
      </w:pPr>
      <w:r>
        <w:t xml:space="preserve">Now we finish up by writing the </w:t>
      </w:r>
      <w:r w:rsidRPr="009541DA">
        <w:rPr>
          <w:color w:val="E7635F" w:themeColor="accent2"/>
        </w:rPr>
        <w:t>do-site-fidelity</w:t>
      </w:r>
      <w:r>
        <w:rPr>
          <w:color w:val="E7635F" w:themeColor="accent2"/>
        </w:rPr>
        <w:t xml:space="preserve"> </w:t>
      </w:r>
      <w:r>
        <w:rPr>
          <w:color w:val="000000" w:themeColor="text1"/>
        </w:rPr>
        <w:t>procedure, which will handle the robot’s behavior when in the site fidelity state. We’ll also need to turn the site fidelity state off when the robot arrives back at where it found the rock before, or it will get stuck in an infinite loop!</w:t>
      </w:r>
      <w:r w:rsidR="00B13E22">
        <w:rPr>
          <w:color w:val="000000" w:themeColor="text1"/>
        </w:rPr>
        <w:t xml:space="preserve"> This procedure also turns off the site fidelity label.</w:t>
      </w:r>
    </w:p>
    <w:p w14:paraId="7FA37DE9" w14:textId="5589A9AF" w:rsidR="00646E67" w:rsidRDefault="00F64FAC" w:rsidP="00114642">
      <w:pPr>
        <w:rPr>
          <w:color w:val="000000" w:themeColor="text1"/>
        </w:rPr>
      </w:pPr>
      <w:r>
        <w:rPr>
          <w:noProof/>
          <w:color w:val="000000" w:themeColor="text1"/>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2" r:link="rId53">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Pr>
          <w:color w:val="000000" w:themeColor="text1"/>
        </w:rPr>
        <w:t xml:space="preserve">You will write the </w:t>
      </w:r>
      <w:r w:rsidR="001679B5" w:rsidRPr="009541DA">
        <w:rPr>
          <w:color w:val="E7635F" w:themeColor="accent2"/>
        </w:rPr>
        <w:t>do-site-fidelity</w:t>
      </w:r>
      <w:r w:rsidR="001679B5">
        <w:rPr>
          <w:color w:val="E7635F" w:themeColor="accent2"/>
        </w:rPr>
        <w:t xml:space="preserve"> </w:t>
      </w:r>
      <w:r w:rsidR="001679B5">
        <w:rPr>
          <w:color w:val="000000" w:themeColor="text1"/>
        </w:rPr>
        <w:t>procedure on your own. Add it at the bottom of your file. Use the code in the picture below</w:t>
      </w:r>
      <w:r w:rsidR="00B13E22">
        <w:rPr>
          <w:color w:val="000000" w:themeColor="text1"/>
        </w:rPr>
        <w:t xml:space="preserve">, but this time, </w:t>
      </w:r>
      <w:r w:rsidR="00B13E22" w:rsidRPr="0059223A">
        <w:rPr>
          <w:b/>
          <w:color w:val="000000" w:themeColor="text1"/>
        </w:rPr>
        <w:t>add your own comments</w:t>
      </w:r>
      <w:r w:rsidR="00B13E22">
        <w:rPr>
          <w:color w:val="000000" w:themeColor="text1"/>
        </w:rPr>
        <w:t xml:space="preserve"> to describe what the code is doing. </w:t>
      </w:r>
    </w:p>
    <w:p w14:paraId="15112A05" w14:textId="013E7E8D" w:rsidR="007638E7" w:rsidRDefault="007638E7" w:rsidP="00114642">
      <w:pPr>
        <w:rPr>
          <w:color w:val="000000" w:themeColor="text1"/>
        </w:rPr>
      </w:pPr>
    </w:p>
    <w:p w14:paraId="63E78510" w14:textId="12B9A189" w:rsidR="00646E67" w:rsidRDefault="007638E7" w:rsidP="00646E67">
      <w:pPr>
        <w:rPr>
          <w:color w:val="000000" w:themeColor="text1"/>
        </w:rPr>
      </w:pPr>
      <w:r>
        <w:rPr>
          <w:b/>
          <w:color w:val="000000" w:themeColor="text1"/>
        </w:rPr>
        <w:lastRenderedPageBreak/>
        <w:t>HINTS FOR COMMENTS</w:t>
      </w:r>
      <w:r w:rsidR="00B13E22" w:rsidRPr="00646E67">
        <w:rPr>
          <w:b/>
          <w:color w:val="000000" w:themeColor="text1"/>
        </w:rPr>
        <w:t>:</w:t>
      </w:r>
      <w:r w:rsidR="00B13E22">
        <w:rPr>
          <w:color w:val="000000" w:themeColor="text1"/>
        </w:rPr>
        <w:t xml:space="preserve"> </w:t>
      </w:r>
    </w:p>
    <w:p w14:paraId="6AA13599" w14:textId="75907426" w:rsidR="007638E7" w:rsidRDefault="007638E7" w:rsidP="00646E67">
      <w:pPr>
        <w:pStyle w:val="ListParagraph"/>
        <w:numPr>
          <w:ilvl w:val="0"/>
          <w:numId w:val="22"/>
        </w:numPr>
        <w:rPr>
          <w:color w:val="000000" w:themeColor="text1"/>
        </w:rPr>
      </w:pPr>
      <w:proofErr w:type="spellStart"/>
      <w:r w:rsidRPr="007638E7">
        <w:rPr>
          <w:color w:val="33B7D3" w:themeColor="accent1"/>
        </w:rPr>
        <w:t>pxcor</w:t>
      </w:r>
      <w:proofErr w:type="spellEnd"/>
      <w:r>
        <w:rPr>
          <w:color w:val="000000" w:themeColor="text1"/>
        </w:rPr>
        <w:t xml:space="preserve"> and </w:t>
      </w:r>
      <w:proofErr w:type="spellStart"/>
      <w:r w:rsidRPr="007638E7">
        <w:rPr>
          <w:color w:val="33B7D3" w:themeColor="accent1"/>
        </w:rPr>
        <w:t>pycor</w:t>
      </w:r>
      <w:proofErr w:type="spellEnd"/>
      <w:r>
        <w:rPr>
          <w:color w:val="000000" w:themeColor="text1"/>
        </w:rPr>
        <w:t xml:space="preserve"> are explained at the end of </w:t>
      </w:r>
      <w:r w:rsidRPr="007638E7">
        <w:rPr>
          <w:b/>
          <w:color w:val="33B7D3" w:themeColor="accent1"/>
        </w:rPr>
        <w:t>4.4</w:t>
      </w:r>
      <w:r>
        <w:rPr>
          <w:color w:val="000000" w:themeColor="text1"/>
        </w:rPr>
        <w:t>.</w:t>
      </w:r>
    </w:p>
    <w:p w14:paraId="052B567A" w14:textId="461E578A" w:rsidR="007638E7" w:rsidRPr="007638E7" w:rsidRDefault="00B13E22" w:rsidP="00646E67">
      <w:pPr>
        <w:pStyle w:val="ListParagraph"/>
        <w:numPr>
          <w:ilvl w:val="0"/>
          <w:numId w:val="22"/>
        </w:numPr>
        <w:rPr>
          <w:color w:val="000000" w:themeColor="text1"/>
        </w:rPr>
      </w:pPr>
      <w:r w:rsidRPr="00646E67">
        <w:rPr>
          <w:color w:val="000000" w:themeColor="text1"/>
        </w:rPr>
        <w:t xml:space="preserve">You used </w:t>
      </w:r>
      <w:r w:rsidR="007638E7">
        <w:rPr>
          <w:color w:val="000000" w:themeColor="text1"/>
        </w:rPr>
        <w:t xml:space="preserve">an </w:t>
      </w:r>
      <w:proofErr w:type="spellStart"/>
      <w:r w:rsidR="007638E7" w:rsidRPr="007638E7">
        <w:rPr>
          <w:color w:val="E7635F" w:themeColor="accent2"/>
        </w:rPr>
        <w:t>ifelse</w:t>
      </w:r>
      <w:proofErr w:type="spellEnd"/>
      <w:r w:rsidR="007638E7" w:rsidRPr="007638E7">
        <w:rPr>
          <w:color w:val="E7635F" w:themeColor="accent2"/>
        </w:rPr>
        <w:t xml:space="preserve"> </w:t>
      </w:r>
      <w:r w:rsidR="007638E7">
        <w:rPr>
          <w:color w:val="000000" w:themeColor="text1"/>
        </w:rPr>
        <w:t xml:space="preserve">statement and </w:t>
      </w:r>
      <w:proofErr w:type="spellStart"/>
      <w:r w:rsidRPr="00646E67">
        <w:rPr>
          <w:color w:val="E7635F" w:themeColor="accent2"/>
        </w:rPr>
        <w:t>facexy</w:t>
      </w:r>
      <w:proofErr w:type="spellEnd"/>
      <w:r w:rsidRPr="00646E67">
        <w:rPr>
          <w:color w:val="E7635F" w:themeColor="accent2"/>
        </w:rPr>
        <w:t xml:space="preserve"> </w:t>
      </w:r>
      <w:r w:rsidR="00646E67" w:rsidRPr="00646E67">
        <w:rPr>
          <w:color w:val="000000" w:themeColor="text1"/>
        </w:rPr>
        <w:t xml:space="preserve">in the </w:t>
      </w:r>
      <w:r w:rsidR="00646E67" w:rsidRPr="00646E67">
        <w:rPr>
          <w:color w:val="E7635F" w:themeColor="accent2"/>
        </w:rPr>
        <w:t>return-to-base</w:t>
      </w:r>
      <w:r w:rsidR="00646E67" w:rsidRPr="00646E67">
        <w:rPr>
          <w:color w:val="000000" w:themeColor="text1"/>
        </w:rPr>
        <w:t xml:space="preserve"> procedure</w:t>
      </w:r>
      <w:r w:rsidR="007638E7">
        <w:rPr>
          <w:color w:val="000000" w:themeColor="text1"/>
        </w:rPr>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4" r:link="rId55">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elizabet</w:t>
                      </w:r>
                      <w:r w:rsidRPr="006C7407">
                        <w:rPr>
                          <w:color w:val="FFFFFF" w:themeColor="background1"/>
                        </w:rPr>
                        <w:t>h</w:t>
                      </w:r>
                      <w:r w:rsidRPr="006C7407">
                        <w:rPr>
                          <w:color w:val="FFFFFF" w:themeColor="background1"/>
                        </w:rPr>
                        <w:t xml:space="preserve">@cs.unm.edu </w:t>
                      </w:r>
                      <w:r>
                        <w:t xml:space="preserve">with the subject </w:t>
                      </w:r>
                      <w:r w:rsidRPr="006C7407">
                        <w:rPr>
                          <w:color w:val="FFFFFF" w:themeColor="background1"/>
                        </w:rPr>
                        <w:t>SW1 report</w:t>
                      </w:r>
                    </w:p>
                  </w:txbxContent>
                </v:textbox>
                <w10:wrap type="through"/>
              </v:rect>
            </w:pict>
          </mc:Fallback>
        </mc:AlternateContent>
      </w:r>
    </w:p>
    <w:p w14:paraId="5132608A" w14:textId="3BAEF94E" w:rsidR="006A1F76" w:rsidRPr="00041564" w:rsidRDefault="006A1F76" w:rsidP="006A1F76"/>
    <w:p w14:paraId="3C10E2AB" w14:textId="77777777" w:rsidR="005C7455" w:rsidRDefault="00697077" w:rsidP="00697077">
      <w:pPr>
        <w:pStyle w:val="Footer"/>
        <w:rPr>
          <w:sz w:val="40"/>
          <w:szCs w:val="40"/>
        </w:rPr>
      </w:pPr>
      <w:r>
        <w:rPr>
          <w:sz w:val="40"/>
          <w:szCs w:val="40"/>
        </w:rPr>
        <w:t>NEXT UP</w:t>
      </w:r>
    </w:p>
    <w:p w14:paraId="191FA1FD" w14:textId="6DE3A307" w:rsidR="00697077" w:rsidRPr="00F83C16" w:rsidRDefault="00697077" w:rsidP="00697077">
      <w:pPr>
        <w:pStyle w:val="Footer"/>
        <w:rPr>
          <w:color w:val="000000" w:themeColor="text1"/>
          <w:sz w:val="40"/>
          <w:szCs w:val="40"/>
        </w:rPr>
      </w:pPr>
      <w:r>
        <w:rPr>
          <w:sz w:val="40"/>
          <w:szCs w:val="40"/>
        </w:rPr>
        <w:t>SWARMATHON 2: advanced bio-inspired search</w:t>
      </w:r>
    </w:p>
    <w:p w14:paraId="5F661B63" w14:textId="075B11FC" w:rsidR="00B3649B" w:rsidRPr="00434981" w:rsidRDefault="00B3649B" w:rsidP="00434981"/>
    <w:sectPr w:rsidR="00B3649B" w:rsidRPr="00434981">
      <w:footerReference w:type="default" r:id="rId56"/>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32C45F" w14:textId="77777777" w:rsidR="00177406" w:rsidRDefault="00177406">
      <w:pPr>
        <w:spacing w:line="240" w:lineRule="auto"/>
      </w:pPr>
      <w:r>
        <w:separator/>
      </w:r>
    </w:p>
    <w:p w14:paraId="00A462EE" w14:textId="77777777" w:rsidR="00177406" w:rsidRDefault="00177406"/>
  </w:endnote>
  <w:endnote w:type="continuationSeparator" w:id="0">
    <w:p w14:paraId="27150BAE" w14:textId="77777777" w:rsidR="00177406" w:rsidRDefault="00177406">
      <w:pPr>
        <w:spacing w:line="240" w:lineRule="auto"/>
      </w:pPr>
      <w:r>
        <w:continuationSeparator/>
      </w:r>
    </w:p>
    <w:p w14:paraId="6D6DCD54" w14:textId="77777777" w:rsidR="00177406" w:rsidRDefault="001774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20326"/>
      <w:docPartObj>
        <w:docPartGallery w:val="Page Numbers (Bottom of Page)"/>
        <w:docPartUnique/>
      </w:docPartObj>
    </w:sdtPr>
    <w:sdtEndPr/>
    <w:sdtContent>
      <w:p w14:paraId="6B362DA2" w14:textId="77777777" w:rsidR="00D25964" w:rsidRDefault="00A83F47">
        <w:pPr>
          <w:pStyle w:val="Footer"/>
        </w:pPr>
        <w:r>
          <w:fldChar w:fldCharType="begin"/>
        </w:r>
        <w:r>
          <w:instrText xml:space="preserve"> PAGE   \* MERGEFORMAT </w:instrText>
        </w:r>
        <w:r>
          <w:fldChar w:fldCharType="separate"/>
        </w:r>
        <w:r w:rsidR="004C768E">
          <w:rPr>
            <w:noProof/>
          </w:rPr>
          <w:t>17</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4D7C5A" w14:textId="77777777" w:rsidR="00177406" w:rsidRDefault="00177406">
      <w:pPr>
        <w:spacing w:line="240" w:lineRule="auto"/>
      </w:pPr>
      <w:r>
        <w:separator/>
      </w:r>
    </w:p>
    <w:p w14:paraId="24A8587F" w14:textId="77777777" w:rsidR="00177406" w:rsidRDefault="00177406"/>
  </w:footnote>
  <w:footnote w:type="continuationSeparator" w:id="0">
    <w:p w14:paraId="6724A217" w14:textId="77777777" w:rsidR="00177406" w:rsidRDefault="00177406">
      <w:pPr>
        <w:spacing w:line="240" w:lineRule="auto"/>
      </w:pPr>
      <w:r>
        <w:continuationSeparator/>
      </w:r>
    </w:p>
    <w:p w14:paraId="036B351C" w14:textId="77777777" w:rsidR="00177406" w:rsidRDefault="0017740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53AD"/>
    <w:multiLevelType w:val="hybridMultilevel"/>
    <w:tmpl w:val="3A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5197B"/>
    <w:multiLevelType w:val="hybridMultilevel"/>
    <w:tmpl w:val="610E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51F5"/>
    <w:rsid w:val="0001641B"/>
    <w:rsid w:val="000205DF"/>
    <w:rsid w:val="00033456"/>
    <w:rsid w:val="00037C30"/>
    <w:rsid w:val="00041564"/>
    <w:rsid w:val="0004745B"/>
    <w:rsid w:val="000477A8"/>
    <w:rsid w:val="00065599"/>
    <w:rsid w:val="000744CE"/>
    <w:rsid w:val="0007455E"/>
    <w:rsid w:val="000817B2"/>
    <w:rsid w:val="00092DAF"/>
    <w:rsid w:val="000935C5"/>
    <w:rsid w:val="000B1E8C"/>
    <w:rsid w:val="000B2D25"/>
    <w:rsid w:val="000B33E7"/>
    <w:rsid w:val="000B67E4"/>
    <w:rsid w:val="000D0290"/>
    <w:rsid w:val="000D2FA8"/>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77406"/>
    <w:rsid w:val="00183873"/>
    <w:rsid w:val="00186D22"/>
    <w:rsid w:val="001A2418"/>
    <w:rsid w:val="001A257D"/>
    <w:rsid w:val="001B6834"/>
    <w:rsid w:val="001C6881"/>
    <w:rsid w:val="001C717A"/>
    <w:rsid w:val="001D08EF"/>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95943"/>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48F4"/>
    <w:rsid w:val="004C768E"/>
    <w:rsid w:val="004F6B3D"/>
    <w:rsid w:val="004F740C"/>
    <w:rsid w:val="004F7CC8"/>
    <w:rsid w:val="00521266"/>
    <w:rsid w:val="0053492E"/>
    <w:rsid w:val="00550AFF"/>
    <w:rsid w:val="00553607"/>
    <w:rsid w:val="005567BB"/>
    <w:rsid w:val="00556ABE"/>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1F76"/>
    <w:rsid w:val="006A256A"/>
    <w:rsid w:val="006A7458"/>
    <w:rsid w:val="006B6028"/>
    <w:rsid w:val="006B6D55"/>
    <w:rsid w:val="006C01AA"/>
    <w:rsid w:val="006C7407"/>
    <w:rsid w:val="006D610D"/>
    <w:rsid w:val="00711696"/>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62F8"/>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1166"/>
    <w:rsid w:val="009E65E7"/>
    <w:rsid w:val="009F2C61"/>
    <w:rsid w:val="009F6A4C"/>
    <w:rsid w:val="00A13506"/>
    <w:rsid w:val="00A211EE"/>
    <w:rsid w:val="00A26409"/>
    <w:rsid w:val="00A44875"/>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2F5F"/>
    <w:rsid w:val="00BE71C2"/>
    <w:rsid w:val="00BF7CAE"/>
    <w:rsid w:val="00C21B75"/>
    <w:rsid w:val="00C26BE4"/>
    <w:rsid w:val="00C3670C"/>
    <w:rsid w:val="00C36B9F"/>
    <w:rsid w:val="00C42A64"/>
    <w:rsid w:val="00C43101"/>
    <w:rsid w:val="00C5376F"/>
    <w:rsid w:val="00C63F1F"/>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D06AD7"/>
    <w:rsid w:val="00D155E2"/>
    <w:rsid w:val="00D22A8F"/>
    <w:rsid w:val="00D240FF"/>
    <w:rsid w:val="00D25964"/>
    <w:rsid w:val="00D32D15"/>
    <w:rsid w:val="00D35A6A"/>
    <w:rsid w:val="00D41A58"/>
    <w:rsid w:val="00D55446"/>
    <w:rsid w:val="00D563F2"/>
    <w:rsid w:val="00D61CEE"/>
    <w:rsid w:val="00D627FD"/>
    <w:rsid w:val="00D635FD"/>
    <w:rsid w:val="00D63791"/>
    <w:rsid w:val="00D82805"/>
    <w:rsid w:val="00D84FB4"/>
    <w:rsid w:val="00DA3715"/>
    <w:rsid w:val="00DB5901"/>
    <w:rsid w:val="00DC4212"/>
    <w:rsid w:val="00DC754C"/>
    <w:rsid w:val="00DD33FE"/>
    <w:rsid w:val="00DF22EA"/>
    <w:rsid w:val="00DF28C1"/>
    <w:rsid w:val="00DF3D53"/>
    <w:rsid w:val="00E03919"/>
    <w:rsid w:val="00E210B4"/>
    <w:rsid w:val="00E24CCB"/>
    <w:rsid w:val="00E317B3"/>
    <w:rsid w:val="00E545ED"/>
    <w:rsid w:val="00E57654"/>
    <w:rsid w:val="00E653C0"/>
    <w:rsid w:val="00E77AC9"/>
    <w:rsid w:val="00E93698"/>
    <w:rsid w:val="00E93D32"/>
    <w:rsid w:val="00EA3CB4"/>
    <w:rsid w:val="00EA500C"/>
    <w:rsid w:val="00EA7880"/>
    <w:rsid w:val="00EB6A4E"/>
    <w:rsid w:val="00EB6ABA"/>
    <w:rsid w:val="00EF195B"/>
    <w:rsid w:val="00EF4BC6"/>
    <w:rsid w:val="00F127AA"/>
    <w:rsid w:val="00F2063E"/>
    <w:rsid w:val="00F217FC"/>
    <w:rsid w:val="00F64FAC"/>
    <w:rsid w:val="00F661C3"/>
    <w:rsid w:val="00F736E1"/>
    <w:rsid w:val="00F83C16"/>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Ind w:w="0" w:type="dxa"/>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29.png"/><Relationship Id="rId51" Type="http://schemas.openxmlformats.org/officeDocument/2006/relationships/image" Target="file://localhost/Users/Muninn/Desktop/%5BSw1%5D%20walkthroughImages/4.4.png" TargetMode="External"/><Relationship Id="rId52" Type="http://schemas.openxmlformats.org/officeDocument/2006/relationships/image" Target="media/image30.png"/><Relationship Id="rId53" Type="http://schemas.openxmlformats.org/officeDocument/2006/relationships/image" Target="file://localhost/Users/Muninn/Desktop/%5BSw1%5D%20walkthroughImages/4.5.png" TargetMode="External"/><Relationship Id="rId54" Type="http://schemas.openxmlformats.org/officeDocument/2006/relationships/image" Target="media/image31.jpg"/><Relationship Id="rId55" Type="http://schemas.openxmlformats.org/officeDocument/2006/relationships/image" Target="file://localhost/Users/Muninn/Desktop/%5BSw1%5D%20walkthroughImages/SwarmathonLogo.jpg" TargetMode="Externa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file://localhost/Users/Muninn/Desktop/%5BSw1%5D%20walkthroughImages/3.5.1.png" TargetMode="External"/><Relationship Id="rId42" Type="http://schemas.openxmlformats.org/officeDocument/2006/relationships/image" Target="media/image24.jpg"/><Relationship Id="rId43" Type="http://schemas.openxmlformats.org/officeDocument/2006/relationships/image" Target="file://localhost/Users/Muninn/Desktop/%5BSw1%5D%20walkthroughImages/antCloseup.jpg" TargetMode="External"/><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jpg"/><Relationship Id="rId47" Type="http://schemas.openxmlformats.org/officeDocument/2006/relationships/image" Target="file://localhost/Users/Muninn/Desktop/%5BSw1%5D%20walkthroughImages/antGroupSyrup.jpg" TargetMode="External"/><Relationship Id="rId48" Type="http://schemas.openxmlformats.org/officeDocument/2006/relationships/image" Target="media/image28.png"/><Relationship Id="rId49" Type="http://schemas.openxmlformats.org/officeDocument/2006/relationships/image" Target="file://localhost/Users/Muninn/Desktop/%5BSw1%5D%20walkthroughImages/4.3.pn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file://localhost/Users/Muninn/Desktop/%5BSw1%5D%20walkthroughImages/kennedySwarmies.jpg" TargetMode="External"/><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file://localhost/Users/Muninn/Desktop/%5BSw1%5D%20walkthroughImages/3.3.png" TargetMode="External"/><Relationship Id="rId32" Type="http://schemas.openxmlformats.org/officeDocument/2006/relationships/image" Target="media/image19.png"/><Relationship Id="rId33" Type="http://schemas.openxmlformats.org/officeDocument/2006/relationships/image" Target="file://localhost/Users/Muninn/Desktop/%5BSw1%5D%20walkthroughImages/3.3.1.png" TargetMode="External"/><Relationship Id="rId34" Type="http://schemas.openxmlformats.org/officeDocument/2006/relationships/image" Target="media/image20.png"/><Relationship Id="rId35" Type="http://schemas.openxmlformats.org/officeDocument/2006/relationships/image" Target="file://localhost/Users/Muninn/Desktop/%5BSw1%5D%20walkthroughImages/3.4.png" TargetMode="External"/><Relationship Id="rId36" Type="http://schemas.openxmlformats.org/officeDocument/2006/relationships/image" Target="media/image21.png"/><Relationship Id="rId37" Type="http://schemas.openxmlformats.org/officeDocument/2006/relationships/image" Target="file://localhost/Users/Muninn/Desktop/%5BSw1%5D%20walkthroughImages/3.5.png" TargetMode="External"/><Relationship Id="rId38" Type="http://schemas.openxmlformats.org/officeDocument/2006/relationships/image" Target="media/image22.png"/><Relationship Id="rId39" Type="http://schemas.openxmlformats.org/officeDocument/2006/relationships/image" Target="file://localhost/Users/Muninn/Desktop/%5BSw1%5D%20walkthroughImages/swarmiesMeeting.pn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file://localhost/Users/Muninn/Desktop/%5BSw1%5D%20walkthroughImages/confusedSwarmie.png" TargetMode="External"/><Relationship Id="rId23" Type="http://schemas.openxmlformats.org/officeDocument/2006/relationships/image" Target="media/image14.png"/><Relationship Id="rId24" Type="http://schemas.openxmlformats.org/officeDocument/2006/relationships/image" Target="file://localhost/Users/Muninn/Desktop/%5BSw1%5D%20walkthroughImages/3.2.1.png" TargetMode="External"/><Relationship Id="rId25" Type="http://schemas.openxmlformats.org/officeDocument/2006/relationships/image" Target="media/image15.png"/><Relationship Id="rId26" Type="http://schemas.openxmlformats.org/officeDocument/2006/relationships/image" Target="file://localhost/Users/Muninn/Desktop/%5BSw1%5D%20walkthroughImages/3.2.png"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file://localhost/Users/Muninn/Desktop/%5BSw1%5D%20walkthroughImages/3.2.3.png" TargetMode="External"/><Relationship Id="rId10" Type="http://schemas.openxmlformats.org/officeDocument/2006/relationships/image" Target="file://localhost/Users/Muninn/Desktop/%5BSw1%5D%20walkthroughImages/setupSwarmies.png" TargetMode="External"/><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316</TotalTime>
  <Pages>26</Pages>
  <Words>2209</Words>
  <Characters>12596</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E. Esterly</dc:creator>
  <cp:keywords/>
  <dc:description/>
  <cp:lastModifiedBy>Elizabeth E. Esterly</cp:lastModifiedBy>
  <cp:revision>264</cp:revision>
  <dcterms:created xsi:type="dcterms:W3CDTF">2016-12-28T16:03:00Z</dcterms:created>
  <dcterms:modified xsi:type="dcterms:W3CDTF">2017-01-06T18:43:00Z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