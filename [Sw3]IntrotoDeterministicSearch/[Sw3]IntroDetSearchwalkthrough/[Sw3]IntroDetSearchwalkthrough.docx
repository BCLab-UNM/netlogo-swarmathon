
<file path=[Content_Types].xml><?xml version="1.0" encoding="utf-8"?>
<Types xmlns="http://schemas.openxmlformats.org/package/2006/content-types">
  <Default Extension="xml" ContentType="application/xml"/>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691F9" w14:textId="42F96282" w:rsidR="004B5E5C" w:rsidRDefault="00831A72" w:rsidP="00831A72">
      <w:pPr>
        <w:pStyle w:val="Title"/>
        <w:tabs>
          <w:tab w:val="center" w:pos="4320"/>
        </w:tabs>
      </w:pPr>
      <w:r>
        <w:t xml:space="preserve">swarmathon </w:t>
      </w:r>
      <w:r w:rsidR="005258B0">
        <w:t>3</w:t>
      </w:r>
    </w:p>
    <w:p w14:paraId="6FDAC04A" w14:textId="42621BB4" w:rsidR="004B5E5C" w:rsidRDefault="0045460E" w:rsidP="00831A72">
      <w:pPr>
        <w:pStyle w:val="Date"/>
      </w:pPr>
      <w:r>
        <w:rPr>
          <w:noProof/>
        </w:rPr>
        <w:drawing>
          <wp:anchor distT="0" distB="0" distL="114300" distR="114300" simplePos="0" relativeHeight="251692032" behindDoc="0" locked="0" layoutInCell="1" allowOverlap="1" wp14:anchorId="06DF2850" wp14:editId="2EA74209">
            <wp:simplePos x="0" y="0"/>
            <wp:positionH relativeFrom="margin">
              <wp:align>center</wp:align>
            </wp:positionH>
            <wp:positionV relativeFrom="paragraph">
              <wp:posOffset>579755</wp:posOffset>
            </wp:positionV>
            <wp:extent cx="5449570" cy="3987800"/>
            <wp:effectExtent l="50800" t="50800" r="62230" b="508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Swarmie.png"/>
                    <pic:cNvPicPr/>
                  </pic:nvPicPr>
                  <pic:blipFill>
                    <a:blip r:embed="rId7">
                      <a:extLst>
                        <a:ext uri="{28A0092B-C50C-407E-A947-70E740481C1C}">
                          <a14:useLocalDpi xmlns:a14="http://schemas.microsoft.com/office/drawing/2010/main" val="0"/>
                        </a:ext>
                      </a:extLst>
                    </a:blip>
                    <a:stretch>
                      <a:fillRect/>
                    </a:stretch>
                  </pic:blipFill>
                  <pic:spPr>
                    <a:xfrm>
                      <a:off x="0" y="0"/>
                      <a:ext cx="5449570" cy="3987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258B0">
        <w:t>intro to deterministic</w:t>
      </w:r>
      <w:r w:rsidR="00831A72">
        <w:t xml:space="preserve"> search</w:t>
      </w:r>
      <w:r w:rsidR="003B5B35">
        <w:t xml:space="preserve"> (DFS) </w:t>
      </w:r>
    </w:p>
    <w:p w14:paraId="59401C34" w14:textId="0B86DAD9" w:rsidR="0045460E" w:rsidRPr="002B2AAF" w:rsidRDefault="0045460E" w:rsidP="0045460E">
      <w:pPr>
        <w:rPr>
          <w:i/>
          <w:color w:val="7F7F7F" w:themeColor="text1" w:themeTint="80"/>
          <w:sz w:val="24"/>
          <w:szCs w:val="24"/>
        </w:rPr>
      </w:pPr>
      <w:r w:rsidRPr="002B2AAF">
        <w:rPr>
          <w:i/>
          <w:color w:val="7F7F7F" w:themeColor="text1" w:themeTint="80"/>
          <w:sz w:val="24"/>
          <w:szCs w:val="24"/>
        </w:rPr>
        <w:t>nasaswarmathon.com</w:t>
      </w:r>
    </w:p>
    <w:p w14:paraId="4F1E8A31" w14:textId="70CEB5A4" w:rsidR="00302EAF" w:rsidRPr="00302EAF" w:rsidRDefault="00D36D77" w:rsidP="00481499">
      <w:pPr>
        <w:pStyle w:val="Heading1"/>
      </w:pPr>
      <w:bookmarkStart w:id="0" w:name="_GoBack"/>
      <w:bookmarkEnd w:id="0"/>
      <w:r>
        <w:t xml:space="preserve">  </w:t>
      </w:r>
      <w:r w:rsidR="00302EAF" w:rsidRPr="00D36D77">
        <w:t>swarm robots on mars</w:t>
      </w:r>
    </w:p>
    <w:p w14:paraId="4FF3BD9C" w14:textId="695D1B65" w:rsidR="00FD35C2" w:rsidRDefault="005258B0" w:rsidP="00FD35C2">
      <w:pPr>
        <w:rPr>
          <w:color w:val="000000" w:themeColor="text1"/>
        </w:rPr>
      </w:pPr>
      <w:r>
        <w:t xml:space="preserve">In </w:t>
      </w:r>
      <w:proofErr w:type="spellStart"/>
      <w:r>
        <w:t>Swarmathon</w:t>
      </w:r>
      <w:proofErr w:type="spellEnd"/>
      <w:r>
        <w:t xml:space="preserve"> 1 and 2, we examined biologically-inspired search techniques that employed randomness. </w:t>
      </w:r>
      <w:r w:rsidR="009D6DE3">
        <w:t xml:space="preserve">In </w:t>
      </w:r>
      <w:proofErr w:type="spellStart"/>
      <w:r w:rsidR="009D6DE3">
        <w:t>Swarmathon</w:t>
      </w:r>
      <w:proofErr w:type="spellEnd"/>
      <w:r w:rsidR="009D6DE3">
        <w:t xml:space="preserve"> 3, we’ll add a new kind of technique to our toolbox: a deterministic search.</w:t>
      </w:r>
      <w:r w:rsidR="00024749">
        <w:t xml:space="preserve"> </w:t>
      </w:r>
    </w:p>
    <w:p w14:paraId="10FA4AAC" w14:textId="7FB61732" w:rsidR="00FD35C2" w:rsidRPr="00D36D77" w:rsidRDefault="00FD35C2" w:rsidP="00D36D77">
      <w:pPr>
        <w:pStyle w:val="Heading2"/>
      </w:pPr>
      <w:r w:rsidRPr="00D36D77">
        <w:t xml:space="preserve">what is </w:t>
      </w:r>
      <w:r w:rsidR="009D6DE3" w:rsidRPr="00D36D77">
        <w:t>deterministic search?</w:t>
      </w:r>
    </w:p>
    <w:p w14:paraId="35A988F2" w14:textId="3D7CC88D" w:rsidR="000000EE" w:rsidRPr="009D6DE3" w:rsidRDefault="009D6DE3" w:rsidP="009D6DE3">
      <w:pPr>
        <w:rPr>
          <w:caps/>
        </w:rPr>
      </w:pPr>
      <w:r>
        <w:rPr>
          <w:color w:val="000000" w:themeColor="text1"/>
        </w:rPr>
        <w:t xml:space="preserve">We can call a search strategy </w:t>
      </w:r>
      <w:r w:rsidRPr="009D6DE3">
        <w:rPr>
          <w:i/>
          <w:color w:val="000000" w:themeColor="text1"/>
        </w:rPr>
        <w:t>deterministic</w:t>
      </w:r>
      <w:r w:rsidR="0099692A" w:rsidRPr="009D6DE3">
        <w:rPr>
          <w:i/>
        </w:rPr>
        <w:t xml:space="preserve"> </w:t>
      </w:r>
      <w:r>
        <w:t xml:space="preserve">if for some </w:t>
      </w:r>
      <w:r>
        <w:rPr>
          <w:b/>
        </w:rPr>
        <w:t>A</w:t>
      </w:r>
      <w:r>
        <w:t xml:space="preserve">, the strategy searches </w:t>
      </w:r>
      <w:r>
        <w:rPr>
          <w:b/>
        </w:rPr>
        <w:t>A</w:t>
      </w:r>
      <w:r>
        <w:t xml:space="preserve"> for a condition or element </w:t>
      </w:r>
      <w:r>
        <w:rPr>
          <w:b/>
        </w:rPr>
        <w:t>x</w:t>
      </w:r>
      <w:r>
        <w:t xml:space="preserve"> in </w:t>
      </w:r>
      <w:r>
        <w:lastRenderedPageBreak/>
        <w:t xml:space="preserve">order until </w:t>
      </w:r>
      <w:r>
        <w:rPr>
          <w:b/>
        </w:rPr>
        <w:t>x</w:t>
      </w:r>
      <w:r>
        <w:t xml:space="preserve"> is found or the end of </w:t>
      </w:r>
      <w:r>
        <w:rPr>
          <w:b/>
          <w:caps/>
        </w:rPr>
        <w:t xml:space="preserve">A </w:t>
      </w:r>
      <w:r w:rsidRPr="009D6DE3">
        <w:t>is reached</w:t>
      </w:r>
      <w:r w:rsidR="003A128C">
        <w:t xml:space="preserve"> (CLRS, </w:t>
      </w:r>
      <w:r w:rsidR="003A128C" w:rsidRPr="003A128C">
        <w:rPr>
          <w:i/>
        </w:rPr>
        <w:t>Introduction to Algorithms 3</w:t>
      </w:r>
      <w:r w:rsidR="003A128C" w:rsidRPr="003A128C">
        <w:rPr>
          <w:i/>
          <w:vertAlign w:val="superscript"/>
        </w:rPr>
        <w:t>rd</w:t>
      </w:r>
      <w:r w:rsidR="003A128C" w:rsidRPr="003A128C">
        <w:rPr>
          <w:i/>
        </w:rPr>
        <w:t xml:space="preserve"> ed</w:t>
      </w:r>
      <w:r w:rsidR="003A128C">
        <w:t>.)</w:t>
      </w:r>
      <w:r w:rsidRPr="009D6DE3">
        <w:t>.</w:t>
      </w:r>
      <w:r>
        <w:t xml:space="preserve"> </w:t>
      </w:r>
      <w:r w:rsidR="003A128C">
        <w:t xml:space="preserve">This is very different from the </w:t>
      </w:r>
      <w:r w:rsidR="003A128C" w:rsidRPr="003A128C">
        <w:rPr>
          <w:color w:val="33B7D3" w:themeColor="accent1"/>
        </w:rPr>
        <w:t xml:space="preserve">wiggle walk/correlated random walk </w:t>
      </w:r>
      <w:r w:rsidR="003A128C">
        <w:t xml:space="preserve">that the robots in </w:t>
      </w:r>
      <w:proofErr w:type="spellStart"/>
      <w:r w:rsidR="003A128C">
        <w:t>Swarmathon</w:t>
      </w:r>
      <w:proofErr w:type="spellEnd"/>
      <w:r w:rsidR="003A128C">
        <w:t xml:space="preserve"> 1 and 2 used. </w:t>
      </w:r>
    </w:p>
    <w:p w14:paraId="5E230614" w14:textId="15D2F403" w:rsidR="00A50C9A" w:rsidRDefault="003A128C" w:rsidP="00D36D77">
      <w:pPr>
        <w:pStyle w:val="Heading2"/>
      </w:pPr>
      <w:r>
        <w:t xml:space="preserve">review of </w:t>
      </w:r>
      <w:r w:rsidR="009A6C61">
        <w:t xml:space="preserve">swarmathon 1 </w:t>
      </w:r>
      <w:r>
        <w:t>walk strategies</w:t>
      </w:r>
    </w:p>
    <w:p w14:paraId="63C4C82E" w14:textId="217F4799" w:rsidR="003A128C" w:rsidRDefault="003A128C" w:rsidP="003A128C">
      <w:pPr>
        <w:rPr>
          <w:color w:val="000000" w:themeColor="text1"/>
        </w:rPr>
      </w:pPr>
      <w:r>
        <w:t>P</w:t>
      </w:r>
      <w:r>
        <w:rPr>
          <w:color w:val="000000" w:themeColor="text1"/>
        </w:rPr>
        <w:t xml:space="preserve">lease review the table on p.14 of [Sw1]. Note that </w:t>
      </w:r>
      <w:r w:rsidR="00C43708">
        <w:rPr>
          <w:color w:val="000000" w:themeColor="text1"/>
        </w:rPr>
        <w:t>the</w:t>
      </w:r>
      <w:r>
        <w:rPr>
          <w:color w:val="000000" w:themeColor="text1"/>
        </w:rPr>
        <w:t xml:space="preserve"> third type of walk</w:t>
      </w:r>
      <w:r w:rsidR="00C43708">
        <w:rPr>
          <w:color w:val="000000" w:themeColor="text1"/>
        </w:rPr>
        <w:t xml:space="preserve">, </w:t>
      </w:r>
      <w:r w:rsidR="00C43708">
        <w:rPr>
          <w:color w:val="33B7D3" w:themeColor="accent1"/>
        </w:rPr>
        <w:t>ballistic motion</w:t>
      </w:r>
      <w:r w:rsidR="00C43708">
        <w:rPr>
          <w:color w:val="000000" w:themeColor="text1"/>
        </w:rPr>
        <w:t xml:space="preserve">, is not a random walk. It is a </w:t>
      </w:r>
      <w:r w:rsidR="00C43708">
        <w:rPr>
          <w:i/>
          <w:color w:val="000000" w:themeColor="text1"/>
        </w:rPr>
        <w:t xml:space="preserve">deterministic </w:t>
      </w:r>
      <w:r w:rsidR="00C43708">
        <w:rPr>
          <w:color w:val="000000" w:themeColor="text1"/>
        </w:rPr>
        <w:t xml:space="preserve">walk. Given a path </w:t>
      </w:r>
      <w:r w:rsidR="00C43708">
        <w:rPr>
          <w:b/>
          <w:color w:val="000000" w:themeColor="text1"/>
        </w:rPr>
        <w:t>A</w:t>
      </w:r>
      <w:r w:rsidR="00C43708">
        <w:rPr>
          <w:color w:val="000000" w:themeColor="text1"/>
        </w:rPr>
        <w:t xml:space="preserve">, the agent searches </w:t>
      </w:r>
      <w:r w:rsidR="00C43708">
        <w:rPr>
          <w:b/>
          <w:color w:val="000000" w:themeColor="text1"/>
        </w:rPr>
        <w:t>A</w:t>
      </w:r>
      <w:r w:rsidR="00C43708">
        <w:rPr>
          <w:color w:val="000000" w:themeColor="text1"/>
        </w:rPr>
        <w:t xml:space="preserve"> for resource </w:t>
      </w:r>
      <w:r w:rsidR="00C43708">
        <w:rPr>
          <w:b/>
          <w:color w:val="000000" w:themeColor="text1"/>
        </w:rPr>
        <w:t>x</w:t>
      </w:r>
      <w:r w:rsidR="00C43708">
        <w:rPr>
          <w:color w:val="000000" w:themeColor="text1"/>
        </w:rPr>
        <w:t xml:space="preserve"> until the end of the path </w:t>
      </w:r>
      <w:r w:rsidR="00C43708">
        <w:rPr>
          <w:b/>
          <w:color w:val="000000" w:themeColor="text1"/>
        </w:rPr>
        <w:t>A</w:t>
      </w:r>
      <w:r w:rsidR="00C43708">
        <w:rPr>
          <w:color w:val="000000" w:themeColor="text1"/>
        </w:rPr>
        <w:t xml:space="preserve"> is reached.</w:t>
      </w:r>
    </w:p>
    <w:p w14:paraId="658D108E" w14:textId="4DC51FC2" w:rsidR="00C3673E" w:rsidRDefault="005F6663" w:rsidP="00D96D50">
      <w:pPr>
        <w:rPr>
          <w:color w:val="000000" w:themeColor="text1"/>
        </w:rPr>
      </w:pPr>
      <w:r>
        <w:rPr>
          <w:color w:val="000000" w:themeColor="text1"/>
        </w:rPr>
        <w:t xml:space="preserve">We will implement </w:t>
      </w:r>
      <w:r>
        <w:rPr>
          <w:color w:val="33B7D3" w:themeColor="accent1"/>
        </w:rPr>
        <w:t xml:space="preserve">ballistic motion </w:t>
      </w:r>
      <w:r>
        <w:rPr>
          <w:color w:val="000000" w:themeColor="text1"/>
        </w:rPr>
        <w:t xml:space="preserve">in the robots in </w:t>
      </w:r>
      <w:proofErr w:type="spellStart"/>
      <w:r>
        <w:rPr>
          <w:color w:val="000000" w:themeColor="text1"/>
        </w:rPr>
        <w:t>Swarmathon</w:t>
      </w:r>
      <w:proofErr w:type="spellEnd"/>
      <w:r>
        <w:rPr>
          <w:color w:val="000000" w:themeColor="text1"/>
        </w:rPr>
        <w:t xml:space="preserve"> 3 by having them travel in a straight line (</w:t>
      </w:r>
      <w:r>
        <w:rPr>
          <w:b/>
          <w:color w:val="000000" w:themeColor="text1"/>
        </w:rPr>
        <w:t>A</w:t>
      </w:r>
      <w:r>
        <w:rPr>
          <w:color w:val="000000" w:themeColor="text1"/>
        </w:rPr>
        <w:t>), storing the locations of resources they have seen (</w:t>
      </w:r>
      <w:r>
        <w:rPr>
          <w:b/>
          <w:color w:val="000000" w:themeColor="text1"/>
        </w:rPr>
        <w:t>x</w:t>
      </w:r>
      <w:r>
        <w:rPr>
          <w:color w:val="000000" w:themeColor="text1"/>
        </w:rPr>
        <w:t xml:space="preserve">) in a list, until they reach the edge of the arena (end of the path </w:t>
      </w:r>
      <w:r>
        <w:rPr>
          <w:b/>
          <w:color w:val="000000" w:themeColor="text1"/>
        </w:rPr>
        <w:t>A</w:t>
      </w:r>
      <w:r>
        <w:rPr>
          <w:color w:val="000000" w:themeColor="text1"/>
        </w:rPr>
        <w:t xml:space="preserve">). The robots will then process the list of </w:t>
      </w:r>
      <w:proofErr w:type="spellStart"/>
      <w:r>
        <w:rPr>
          <w:b/>
          <w:color w:val="000000" w:themeColor="text1"/>
        </w:rPr>
        <w:t>x</w:t>
      </w:r>
      <w:r>
        <w:rPr>
          <w:color w:val="000000" w:themeColor="text1"/>
        </w:rPr>
        <w:t>s</w:t>
      </w:r>
      <w:proofErr w:type="spellEnd"/>
      <w:r>
        <w:rPr>
          <w:color w:val="000000" w:themeColor="text1"/>
        </w:rPr>
        <w:t xml:space="preserve"> until all resources seen on that line have been collected.</w:t>
      </w:r>
    </w:p>
    <w:p w14:paraId="2A2394D2" w14:textId="314DCC6C" w:rsidR="00C16C33" w:rsidRDefault="003B5B35" w:rsidP="00D36D77">
      <w:pPr>
        <w:pStyle w:val="Heading2"/>
      </w:pPr>
      <w:r>
        <w:t>relationship to depth-first search</w:t>
      </w:r>
    </w:p>
    <w:p w14:paraId="604F892C" w14:textId="77777777" w:rsidR="003B5B35" w:rsidRDefault="003B5B35" w:rsidP="003B5B35">
      <w:r>
        <w:t>The search strategy that we just described has a strong relationship to a standard search algorithm in computer science called Depth-First Search (</w:t>
      </w:r>
      <w:r w:rsidRPr="00434BAC">
        <w:rPr>
          <w:b/>
        </w:rPr>
        <w:t>DFS</w:t>
      </w:r>
      <w:r>
        <w:t xml:space="preserve">). As the name suggests, the algorithm goes as deeply as it can into a data structure before backtracking. </w:t>
      </w:r>
    </w:p>
    <w:p w14:paraId="12CCCF75" w14:textId="55459568" w:rsidR="003B5B35" w:rsidRDefault="003B5B35" w:rsidP="003B5B35">
      <w:r w:rsidRPr="00434BAC">
        <w:rPr>
          <w:b/>
        </w:rPr>
        <w:t>DFS</w:t>
      </w:r>
      <w:r>
        <w:t xml:space="preserve"> contrasts with another standard search algorithm, Breadth-First Search (</w:t>
      </w:r>
      <w:r w:rsidRPr="00434BAC">
        <w:rPr>
          <w:b/>
        </w:rPr>
        <w:t>BFS</w:t>
      </w:r>
      <w:r>
        <w:t xml:space="preserve">). </w:t>
      </w:r>
      <w:r w:rsidRPr="00434BAC">
        <w:rPr>
          <w:b/>
        </w:rPr>
        <w:t>BFS</w:t>
      </w:r>
      <w:r>
        <w:t xml:space="preserve"> explores all local options before expanding in depth. See the picture on the following page to get an idea of what these search algorithms look like</w:t>
      </w:r>
      <w:r w:rsidR="00434BAC">
        <w:t xml:space="preserve"> in action on a data structure</w:t>
      </w:r>
      <w:r>
        <w:t>.</w:t>
      </w:r>
    </w:p>
    <w:p w14:paraId="10A80BE7" w14:textId="5DF1D44B" w:rsidR="003B5B35" w:rsidRPr="003B5B35" w:rsidRDefault="003B5B35" w:rsidP="003B5B35">
      <w:r>
        <w:t xml:space="preserve">While there is some room for debate as to what </w:t>
      </w:r>
      <w:r w:rsidRPr="00434BAC">
        <w:rPr>
          <w:b/>
        </w:rPr>
        <w:t>DFS</w:t>
      </w:r>
      <w:r>
        <w:t xml:space="preserve"> looks like in a 2-d world </w:t>
      </w:r>
      <w:r w:rsidR="00A978DA">
        <w:t>(such as our simulation),</w:t>
      </w:r>
      <w:r>
        <w:t xml:space="preserve"> </w:t>
      </w:r>
      <w:r w:rsidR="00EC5D4B">
        <w:t xml:space="preserve">from now </w:t>
      </w:r>
      <w:r>
        <w:t xml:space="preserve">we’ll refer to our </w:t>
      </w:r>
      <w:r>
        <w:rPr>
          <w:i/>
        </w:rPr>
        <w:t xml:space="preserve">deterministic </w:t>
      </w:r>
      <w:r>
        <w:t xml:space="preserve">strategy as </w:t>
      </w:r>
      <w:r w:rsidRPr="00434BAC">
        <w:rPr>
          <w:b/>
        </w:rPr>
        <w:t>DFS</w:t>
      </w:r>
      <w:r>
        <w:t xml:space="preserve">. </w:t>
      </w:r>
      <w:r w:rsidR="00A978DA">
        <w:t>W</w:t>
      </w:r>
      <w:r>
        <w:t>e’</w:t>
      </w:r>
      <w:r w:rsidR="00A978DA">
        <w:t xml:space="preserve">ll take a look at </w:t>
      </w:r>
      <w:r w:rsidR="003163D7">
        <w:t xml:space="preserve">a strategy related to </w:t>
      </w:r>
      <w:r w:rsidR="00A978DA" w:rsidRPr="00434BAC">
        <w:rPr>
          <w:b/>
        </w:rPr>
        <w:t>B</w:t>
      </w:r>
      <w:r w:rsidRPr="00434BAC">
        <w:rPr>
          <w:b/>
        </w:rPr>
        <w:t>FS</w:t>
      </w:r>
      <w:r w:rsidR="00A978DA" w:rsidRPr="00434BAC">
        <w:rPr>
          <w:b/>
        </w:rPr>
        <w:t xml:space="preserve"> </w:t>
      </w:r>
      <w:r w:rsidR="00A978DA">
        <w:t xml:space="preserve">in </w:t>
      </w:r>
      <w:r w:rsidR="00C8442B">
        <w:t xml:space="preserve">the next module, </w:t>
      </w:r>
      <w:proofErr w:type="spellStart"/>
      <w:r w:rsidR="00A978DA">
        <w:t>Swarmathon</w:t>
      </w:r>
      <w:proofErr w:type="spellEnd"/>
      <w:r w:rsidR="00A978DA">
        <w:t xml:space="preserve"> 4</w:t>
      </w:r>
      <w:r>
        <w:t>.</w:t>
      </w:r>
    </w:p>
    <w:p w14:paraId="162FA5B0" w14:textId="34CAB7EA" w:rsidR="00A03758" w:rsidRPr="00A03758" w:rsidRDefault="00A03758" w:rsidP="00A03758">
      <w:pPr>
        <w:rPr>
          <w:i/>
          <w:color w:val="7F7F7F" w:themeColor="text1" w:themeTint="80"/>
          <w:sz w:val="24"/>
          <w:szCs w:val="24"/>
        </w:rPr>
      </w:pPr>
      <w:r w:rsidRPr="00A03758">
        <w:rPr>
          <w:i/>
          <w:noProof/>
          <w:color w:val="7F7F7F" w:themeColor="text1" w:themeTint="80"/>
          <w:sz w:val="24"/>
          <w:szCs w:val="24"/>
        </w:rPr>
        <w:lastRenderedPageBreak/>
        <w:drawing>
          <wp:anchor distT="0" distB="0" distL="114300" distR="114300" simplePos="0" relativeHeight="251693056" behindDoc="0" locked="0" layoutInCell="1" allowOverlap="1" wp14:anchorId="62D903BE" wp14:editId="02092B31">
            <wp:simplePos x="0" y="0"/>
            <wp:positionH relativeFrom="column">
              <wp:posOffset>83820</wp:posOffset>
            </wp:positionH>
            <wp:positionV relativeFrom="paragraph">
              <wp:posOffset>50800</wp:posOffset>
            </wp:positionV>
            <wp:extent cx="5449570" cy="2694940"/>
            <wp:effectExtent l="50800" t="50800" r="62230" b="482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SvsBFS.gif"/>
                    <pic:cNvPicPr/>
                  </pic:nvPicPr>
                  <pic:blipFill>
                    <a:blip r:embed="rId8">
                      <a:extLst>
                        <a:ext uri="{28A0092B-C50C-407E-A947-70E740481C1C}">
                          <a14:useLocalDpi xmlns:a14="http://schemas.microsoft.com/office/drawing/2010/main" val="0"/>
                        </a:ext>
                      </a:extLst>
                    </a:blip>
                    <a:stretch>
                      <a:fillRect/>
                    </a:stretch>
                  </pic:blipFill>
                  <pic:spPr>
                    <a:xfrm>
                      <a:off x="0" y="0"/>
                      <a:ext cx="5449570" cy="26949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A03758">
        <w:rPr>
          <w:i/>
          <w:color w:val="7F7F7F" w:themeColor="text1" w:themeTint="80"/>
          <w:sz w:val="24"/>
          <w:szCs w:val="24"/>
        </w:rPr>
        <w:t xml:space="preserve">GitHub user </w:t>
      </w:r>
      <w:proofErr w:type="spellStart"/>
      <w:r w:rsidRPr="00A03758">
        <w:rPr>
          <w:i/>
          <w:color w:val="7F7F7F" w:themeColor="text1" w:themeTint="80"/>
          <w:sz w:val="24"/>
          <w:szCs w:val="24"/>
        </w:rPr>
        <w:t>tinkerpop</w:t>
      </w:r>
      <w:proofErr w:type="spellEnd"/>
    </w:p>
    <w:p w14:paraId="4FD12506" w14:textId="38D8AF09" w:rsidR="009E1D07" w:rsidRPr="00E76DAF" w:rsidRDefault="00C75CFC" w:rsidP="00481499">
      <w:pPr>
        <w:pStyle w:val="Heading1"/>
      </w:pPr>
      <w:r>
        <w:t>robot configuration</w:t>
      </w:r>
    </w:p>
    <w:p w14:paraId="077060FD" w14:textId="32DB4BE9" w:rsidR="006B788D" w:rsidRDefault="00E76DAF" w:rsidP="00D36D77">
      <w:pPr>
        <w:pStyle w:val="Heading2"/>
      </w:pPr>
      <w:r>
        <w:t>file setup</w:t>
      </w:r>
    </w:p>
    <w:p w14:paraId="0361941B" w14:textId="77777777" w:rsidR="00E76DAF" w:rsidRDefault="00E76DAF" w:rsidP="00E76DAF">
      <w:pPr>
        <w:rPr>
          <w:i/>
          <w:color w:val="000000" w:themeColor="text1"/>
        </w:rPr>
      </w:pPr>
      <w:r>
        <w:rPr>
          <w:color w:val="000000" w:themeColor="text1"/>
        </w:rPr>
        <w:t xml:space="preserve">As in </w:t>
      </w:r>
      <w:proofErr w:type="spellStart"/>
      <w:r>
        <w:rPr>
          <w:color w:val="000000" w:themeColor="text1"/>
        </w:rPr>
        <w:t>Swarmathon</w:t>
      </w:r>
      <w:proofErr w:type="spellEnd"/>
      <w:r>
        <w:rPr>
          <w:color w:val="000000" w:themeColor="text1"/>
        </w:rPr>
        <w:t xml:space="preserve"> 1 and 2, we will be using </w:t>
      </w:r>
      <w:proofErr w:type="spellStart"/>
      <w:r>
        <w:rPr>
          <w:color w:val="000000" w:themeColor="text1"/>
        </w:rPr>
        <w:t>Netlogo</w:t>
      </w:r>
      <w:proofErr w:type="spellEnd"/>
      <w:r>
        <w:rPr>
          <w:color w:val="000000" w:themeColor="text1"/>
        </w:rPr>
        <w:t xml:space="preserve"> base code. Open the file </w:t>
      </w:r>
      <w:r w:rsidRPr="005258B0">
        <w:rPr>
          <w:i/>
          <w:color w:val="000000" w:themeColor="text1"/>
        </w:rPr>
        <w:t>[Sw</w:t>
      </w:r>
      <w:proofErr w:type="gramStart"/>
      <w:r w:rsidRPr="005258B0">
        <w:rPr>
          <w:i/>
          <w:color w:val="000000" w:themeColor="text1"/>
        </w:rPr>
        <w:t>3]</w:t>
      </w:r>
      <w:proofErr w:type="spellStart"/>
      <w:r w:rsidRPr="005258B0">
        <w:rPr>
          <w:i/>
          <w:color w:val="000000" w:themeColor="text1"/>
        </w:rPr>
        <w:t>IntroDetSearchstudentCode</w:t>
      </w:r>
      <w:r>
        <w:rPr>
          <w:i/>
          <w:color w:val="000000" w:themeColor="text1"/>
        </w:rPr>
        <w:t>.nlogo</w:t>
      </w:r>
      <w:proofErr w:type="spellEnd"/>
      <w:proofErr w:type="gramEnd"/>
      <w:r>
        <w:rPr>
          <w:i/>
          <w:color w:val="000000" w:themeColor="text1"/>
        </w:rPr>
        <w:t xml:space="preserve"> </w:t>
      </w:r>
      <w:r>
        <w:rPr>
          <w:color w:val="000000" w:themeColor="text1"/>
        </w:rPr>
        <w:t xml:space="preserve">and rename it </w:t>
      </w:r>
      <w:r>
        <w:rPr>
          <w:i/>
          <w:color w:val="000000" w:themeColor="text1"/>
        </w:rPr>
        <w:t>yourlastname_Swarmathon3.nlogo .</w:t>
      </w:r>
    </w:p>
    <w:p w14:paraId="4BD0D62A" w14:textId="463BD0F3" w:rsidR="00062444" w:rsidRDefault="007101EA" w:rsidP="00D36D77">
      <w:pPr>
        <w:pStyle w:val="Heading2"/>
      </w:pPr>
      <w:r>
        <w:t>robot</w:t>
      </w:r>
      <w:r w:rsidR="00062444">
        <w:t xml:space="preserve"> </w:t>
      </w:r>
      <w:r>
        <w:t xml:space="preserve">properties </w:t>
      </w:r>
      <w:r w:rsidR="00062444">
        <w:t>setup</w:t>
      </w:r>
    </w:p>
    <w:p w14:paraId="090EEED0" w14:textId="6DB60726" w:rsidR="00062444" w:rsidRDefault="007E38F6" w:rsidP="00062444">
      <w:r>
        <w:t>What do our robots need to know to do DFS? Recall from</w:t>
      </w:r>
      <w:r w:rsidR="001E524C">
        <w:t xml:space="preserve"> Section</w:t>
      </w:r>
      <w:r>
        <w:t xml:space="preserve"> </w:t>
      </w:r>
      <w:r w:rsidRPr="00721408">
        <w:rPr>
          <w:rStyle w:val="Heading2Char"/>
        </w:rPr>
        <w:t>1.2</w:t>
      </w:r>
      <w:r>
        <w:t xml:space="preserve"> that we want our robots to perform the following behaviors:</w:t>
      </w:r>
    </w:p>
    <w:p w14:paraId="75937E6C" w14:textId="77777777" w:rsidR="004B64B4" w:rsidRDefault="007E38F6" w:rsidP="004B64B4">
      <w:pPr>
        <w:pStyle w:val="ListParagraph"/>
        <w:numPr>
          <w:ilvl w:val="0"/>
          <w:numId w:val="14"/>
        </w:numPr>
        <w:rPr>
          <w:color w:val="000000" w:themeColor="text1"/>
        </w:rPr>
      </w:pPr>
      <w:r w:rsidRPr="004B64B4">
        <w:rPr>
          <w:color w:val="000000" w:themeColor="text1"/>
        </w:rPr>
        <w:t>Travel in a straight line until they reach the edge of the arena</w:t>
      </w:r>
      <w:r w:rsidR="004B64B4">
        <w:rPr>
          <w:color w:val="000000" w:themeColor="text1"/>
        </w:rPr>
        <w:t>.</w:t>
      </w:r>
    </w:p>
    <w:p w14:paraId="2B0780B8" w14:textId="77777777" w:rsidR="004B64B4" w:rsidRDefault="004B64B4" w:rsidP="004B64B4">
      <w:pPr>
        <w:pStyle w:val="ListParagraph"/>
        <w:numPr>
          <w:ilvl w:val="0"/>
          <w:numId w:val="14"/>
        </w:numPr>
        <w:rPr>
          <w:color w:val="000000" w:themeColor="text1"/>
        </w:rPr>
      </w:pPr>
      <w:r>
        <w:rPr>
          <w:color w:val="000000" w:themeColor="text1"/>
        </w:rPr>
        <w:t>S</w:t>
      </w:r>
      <w:r w:rsidR="007E38F6" w:rsidRPr="004B64B4">
        <w:rPr>
          <w:color w:val="000000" w:themeColor="text1"/>
        </w:rPr>
        <w:t>tor</w:t>
      </w:r>
      <w:r>
        <w:rPr>
          <w:color w:val="000000" w:themeColor="text1"/>
        </w:rPr>
        <w:t>e</w:t>
      </w:r>
      <w:r w:rsidR="007E38F6" w:rsidRPr="004B64B4">
        <w:rPr>
          <w:color w:val="000000" w:themeColor="text1"/>
        </w:rPr>
        <w:t xml:space="preserve"> the locations of resources they have seen</w:t>
      </w:r>
      <w:r>
        <w:rPr>
          <w:color w:val="000000" w:themeColor="text1"/>
        </w:rPr>
        <w:t xml:space="preserve"> while traveling on that line</w:t>
      </w:r>
      <w:r w:rsidR="007E38F6" w:rsidRPr="004B64B4">
        <w:rPr>
          <w:color w:val="000000" w:themeColor="text1"/>
        </w:rPr>
        <w:t xml:space="preserve"> in a list</w:t>
      </w:r>
      <w:r>
        <w:rPr>
          <w:color w:val="000000" w:themeColor="text1"/>
        </w:rPr>
        <w:t>.</w:t>
      </w:r>
      <w:r w:rsidR="007E38F6" w:rsidRPr="004B64B4">
        <w:rPr>
          <w:color w:val="000000" w:themeColor="text1"/>
        </w:rPr>
        <w:t xml:space="preserve"> </w:t>
      </w:r>
    </w:p>
    <w:p w14:paraId="2152FA6D" w14:textId="7733B5F2" w:rsidR="007E38F6" w:rsidRDefault="004B64B4" w:rsidP="004B64B4">
      <w:pPr>
        <w:pStyle w:val="ListParagraph"/>
        <w:numPr>
          <w:ilvl w:val="0"/>
          <w:numId w:val="14"/>
        </w:numPr>
        <w:rPr>
          <w:color w:val="000000" w:themeColor="text1"/>
        </w:rPr>
      </w:pPr>
      <w:r>
        <w:rPr>
          <w:color w:val="000000" w:themeColor="text1"/>
        </w:rPr>
        <w:t>After reaching the edge of the arena, p</w:t>
      </w:r>
      <w:r w:rsidR="007E38F6" w:rsidRPr="004B64B4">
        <w:rPr>
          <w:color w:val="000000" w:themeColor="text1"/>
        </w:rPr>
        <w:t>rocess the list of resources until all resources seen on that line have been collected.</w:t>
      </w:r>
    </w:p>
    <w:p w14:paraId="7796EAEC" w14:textId="77777777" w:rsidR="00804014" w:rsidRDefault="00804014" w:rsidP="00804014">
      <w:pPr>
        <w:rPr>
          <w:color w:val="000000" w:themeColor="text1"/>
        </w:rPr>
      </w:pPr>
    </w:p>
    <w:p w14:paraId="444B6855" w14:textId="5EA86551" w:rsidR="007E38F6" w:rsidRDefault="00371FBE" w:rsidP="00062444">
      <w:pPr>
        <w:rPr>
          <w:color w:val="000000" w:themeColor="text1"/>
        </w:rPr>
      </w:pPr>
      <w:r>
        <w:rPr>
          <w:noProof/>
          <w:color w:val="000000" w:themeColor="text1"/>
        </w:rPr>
        <w:lastRenderedPageBreak/>
        <mc:AlternateContent>
          <mc:Choice Requires="wps">
            <w:drawing>
              <wp:anchor distT="0" distB="0" distL="114300" distR="114300" simplePos="0" relativeHeight="251694080" behindDoc="0" locked="0" layoutInCell="1" allowOverlap="1" wp14:anchorId="69079A6B" wp14:editId="5BEB831B">
                <wp:simplePos x="0" y="0"/>
                <wp:positionH relativeFrom="column">
                  <wp:posOffset>-31750</wp:posOffset>
                </wp:positionH>
                <wp:positionV relativeFrom="paragraph">
                  <wp:posOffset>2048510</wp:posOffset>
                </wp:positionV>
                <wp:extent cx="6286500" cy="2745740"/>
                <wp:effectExtent l="0" t="0" r="38100" b="22860"/>
                <wp:wrapThrough wrapText="bothSides">
                  <wp:wrapPolygon edited="0">
                    <wp:start x="0" y="0"/>
                    <wp:lineTo x="0" y="21580"/>
                    <wp:lineTo x="21644" y="21580"/>
                    <wp:lineTo x="2164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286500" cy="274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C1BE24" id="Rectangle 5" o:spid="_x0000_s1026" style="position:absolute;margin-left:-2.5pt;margin-top:161.3pt;width:495pt;height:216.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" fillcolor="#33b7d3 [3204]" strokecolor="#175c6b [1604]" strokeweight="1pt">
                <w10:wrap type="through"/>
              </v:rect>
            </w:pict>
          </mc:Fallback>
        </mc:AlternateContent>
      </w:r>
      <w:r w:rsidR="003206C6">
        <w:rPr>
          <w:noProof/>
          <w:color w:val="000000" w:themeColor="text1"/>
        </w:rPr>
        <mc:AlternateContent>
          <mc:Choice Requires="wps">
            <w:drawing>
              <wp:anchor distT="0" distB="0" distL="114300" distR="114300" simplePos="0" relativeHeight="251696128" behindDoc="0" locked="0" layoutInCell="1" allowOverlap="1" wp14:anchorId="7963B017" wp14:editId="0A8EAD05">
                <wp:simplePos x="0" y="0"/>
                <wp:positionH relativeFrom="column">
                  <wp:posOffset>3054350</wp:posOffset>
                </wp:positionH>
                <wp:positionV relativeFrom="paragraph">
                  <wp:posOffset>2277110</wp:posOffset>
                </wp:positionV>
                <wp:extent cx="3086735" cy="2174240"/>
                <wp:effectExtent l="0" t="0" r="37465" b="35560"/>
                <wp:wrapThrough wrapText="bothSides">
                  <wp:wrapPolygon edited="0">
                    <wp:start x="0" y="0"/>
                    <wp:lineTo x="0" y="21701"/>
                    <wp:lineTo x="21684" y="21701"/>
                    <wp:lineTo x="21684"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3086735" cy="2174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proofErr w:type="spellStart"/>
                            <w:r>
                              <w:t>Swarmie</w:t>
                            </w:r>
                            <w:proofErr w:type="spellEnd"/>
                            <w:r>
                              <w:t xml:space="preserve"> robots are equipped with a camera (circled) and cannot see long distances. Since </w:t>
                            </w:r>
                            <w:proofErr w:type="spellStart"/>
                            <w:r>
                              <w:t>Swarmies</w:t>
                            </w:r>
                            <w:proofErr w:type="spellEnd"/>
                            <w:r>
                              <w:t xml:space="preserve"> only know what’s right in front of them, they must use local information to gather resources efficiently.</w:t>
                            </w:r>
                          </w:p>
                          <w:p w14:paraId="0229469E" w14:textId="77777777" w:rsidR="00163B59" w:rsidRPr="00163B59" w:rsidRDefault="00163B59" w:rsidP="00163B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3B017" id="Rectangle 22" o:spid="_x0000_s1026" style="position:absolute;margin-left:240.5pt;margin-top:179.3pt;width:243.05pt;height:17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" fillcolor="#33b7d3 [3204]" strokecolor="#175c6b [1604]" strokeweight="1pt">
                <v:textbo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proofErr w:type="spellStart"/>
                      <w:r>
                        <w:t>Swarmie</w:t>
                      </w:r>
                      <w:proofErr w:type="spellEnd"/>
                      <w:r>
                        <w:t xml:space="preserve"> robots are equipped with a camera (circled) and cannot see long distances. Since </w:t>
                      </w:r>
                      <w:proofErr w:type="spellStart"/>
                      <w:r>
                        <w:t>Swarmies</w:t>
                      </w:r>
                      <w:proofErr w:type="spellEnd"/>
                      <w:r>
                        <w:t xml:space="preserve"> only know what’s right in front of them, they must use local information to gather resources efficiently.</w:t>
                      </w:r>
                    </w:p>
                    <w:p w14:paraId="0229469E" w14:textId="77777777" w:rsidR="00163B59" w:rsidRPr="00163B59" w:rsidRDefault="00163B59" w:rsidP="00163B59"/>
                  </w:txbxContent>
                </v:textbox>
                <w10:wrap type="through"/>
              </v:rect>
            </w:pict>
          </mc:Fallback>
        </mc:AlternateContent>
      </w:r>
      <w:r w:rsidR="003206C6">
        <w:rPr>
          <w:noProof/>
          <w:color w:val="000000" w:themeColor="text1"/>
        </w:rPr>
        <w:drawing>
          <wp:anchor distT="0" distB="0" distL="114300" distR="114300" simplePos="0" relativeHeight="251695104" behindDoc="0" locked="0" layoutInCell="1" allowOverlap="1" wp14:anchorId="7F21CCE1" wp14:editId="163AB654">
            <wp:simplePos x="0" y="0"/>
            <wp:positionH relativeFrom="column">
              <wp:posOffset>198120</wp:posOffset>
            </wp:positionH>
            <wp:positionV relativeFrom="paragraph">
              <wp:posOffset>2282190</wp:posOffset>
            </wp:positionV>
            <wp:extent cx="2679700" cy="2174240"/>
            <wp:effectExtent l="50800" t="50800" r="63500" b="609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armie-Closeup2.jpg"/>
                    <pic:cNvPicPr/>
                  </pic:nvPicPr>
                  <pic:blipFill rotWithShape="1">
                    <a:blip r:embed="rId9">
                      <a:extLst>
                        <a:ext uri="{28A0092B-C50C-407E-A947-70E740481C1C}">
                          <a14:useLocalDpi xmlns:a14="http://schemas.microsoft.com/office/drawing/2010/main" val="0"/>
                        </a:ext>
                      </a:extLst>
                    </a:blip>
                    <a:srcRect l="4368" r="3460"/>
                    <a:stretch/>
                  </pic:blipFill>
                  <pic:spPr bwMode="auto">
                    <a:xfrm>
                      <a:off x="0" y="0"/>
                      <a:ext cx="2679700" cy="217424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014">
        <w:rPr>
          <w:color w:val="000000" w:themeColor="text1"/>
        </w:rPr>
        <w:t xml:space="preserve">Robots can easily travel in a straight line by simply taking the wiggle out of their walk. </w:t>
      </w:r>
      <w:r w:rsidR="00D86BAB">
        <w:rPr>
          <w:color w:val="000000" w:themeColor="text1"/>
        </w:rPr>
        <w:t xml:space="preserve">We should store the angle they are traveling at. </w:t>
      </w:r>
      <w:r w:rsidR="00804014">
        <w:rPr>
          <w:color w:val="000000" w:themeColor="text1"/>
        </w:rPr>
        <w:t>But how about storing locations of resources? Let’s give each robot its own list. When it encounters a rock while traveling to the edge of the arena, let’s have the robot add the coordinates of the rock to its personal list. Then, when it hits the edge, it can go back to the locations on its list one by one and gather the re</w:t>
      </w:r>
      <w:r w:rsidR="003206C6">
        <w:rPr>
          <w:color w:val="000000" w:themeColor="text1"/>
        </w:rPr>
        <w:t>sources.</w:t>
      </w:r>
    </w:p>
    <w:p w14:paraId="13E4D209" w14:textId="77777777" w:rsidR="00371AF6" w:rsidRDefault="00371AF6" w:rsidP="00062444">
      <w:pPr>
        <w:rPr>
          <w:color w:val="000000" w:themeColor="text1"/>
        </w:rPr>
      </w:pPr>
    </w:p>
    <w:p w14:paraId="3F76C978" w14:textId="183BE4D9" w:rsidR="00697D3E" w:rsidRDefault="00697D3E" w:rsidP="00062444">
      <w:pPr>
        <w:rPr>
          <w:color w:val="000000" w:themeColor="text1"/>
        </w:rPr>
      </w:pPr>
      <w:r>
        <w:rPr>
          <w:color w:val="000000" w:themeColor="text1"/>
        </w:rPr>
        <w:t xml:space="preserve">We’ve identified that </w:t>
      </w:r>
      <w:r w:rsidR="00D86BAB">
        <w:rPr>
          <w:color w:val="000000" w:themeColor="text1"/>
        </w:rPr>
        <w:t>each robot needs</w:t>
      </w:r>
      <w:r>
        <w:rPr>
          <w:color w:val="000000" w:themeColor="text1"/>
        </w:rPr>
        <w:t xml:space="preserve"> a personal list</w:t>
      </w:r>
      <w:r w:rsidR="00D86BAB">
        <w:rPr>
          <w:color w:val="000000" w:themeColor="text1"/>
        </w:rPr>
        <w:t>, current heading,</w:t>
      </w:r>
      <w:r>
        <w:rPr>
          <w:color w:val="000000" w:themeColor="text1"/>
        </w:rPr>
        <w:t xml:space="preserve"> as well as a target x and y coordinate to head towards when it is processing the list. </w:t>
      </w:r>
      <w:r w:rsidR="00384458">
        <w:rPr>
          <w:color w:val="000000" w:themeColor="text1"/>
        </w:rPr>
        <w:t>Next we should decide what states a robot can be in.</w:t>
      </w:r>
    </w:p>
    <w:p w14:paraId="6240AABD" w14:textId="0EF6EA82" w:rsidR="00697D3E" w:rsidRDefault="00697D3E" w:rsidP="00062444">
      <w:pPr>
        <w:rPr>
          <w:color w:val="000000" w:themeColor="text1"/>
        </w:rPr>
      </w:pPr>
      <w:r>
        <w:rPr>
          <w:color w:val="000000" w:themeColor="text1"/>
        </w:rPr>
        <w:t>Let’s give the</w:t>
      </w:r>
      <w:r w:rsidR="009128F6">
        <w:rPr>
          <w:color w:val="000000" w:themeColor="text1"/>
        </w:rPr>
        <w:t xml:space="preserve"> </w:t>
      </w:r>
      <w:proofErr w:type="spellStart"/>
      <w:r w:rsidR="009128F6">
        <w:rPr>
          <w:color w:val="000000" w:themeColor="text1"/>
        </w:rPr>
        <w:t>Swarmies</w:t>
      </w:r>
      <w:proofErr w:type="spellEnd"/>
      <w:r>
        <w:rPr>
          <w:color w:val="000000" w:themeColor="text1"/>
        </w:rPr>
        <w:t xml:space="preserve"> two special states: </w:t>
      </w:r>
      <w:proofErr w:type="spellStart"/>
      <w:r w:rsidRPr="00697D3E">
        <w:rPr>
          <w:color w:val="33B7D3" w:themeColor="accent1"/>
        </w:rPr>
        <w:t>processingList</w:t>
      </w:r>
      <w:proofErr w:type="spellEnd"/>
      <w:r w:rsidRPr="00697D3E">
        <w:rPr>
          <w:color w:val="33B7D3" w:themeColor="accent1"/>
        </w:rPr>
        <w:t>?</w:t>
      </w:r>
      <w:r>
        <w:rPr>
          <w:color w:val="33B7D3" w:themeColor="accent1"/>
        </w:rPr>
        <w:t xml:space="preserve"> </w:t>
      </w:r>
      <w:r w:rsidRPr="00697D3E">
        <w:rPr>
          <w:color w:val="000000" w:themeColor="text1"/>
        </w:rPr>
        <w:t>(for the behavior we described above)</w:t>
      </w:r>
      <w:r>
        <w:rPr>
          <w:color w:val="000000" w:themeColor="text1"/>
        </w:rPr>
        <w:t xml:space="preserve"> and</w:t>
      </w:r>
      <w:r>
        <w:rPr>
          <w:color w:val="33B7D3" w:themeColor="accent1"/>
        </w:rPr>
        <w:t xml:space="preserve"> </w:t>
      </w:r>
      <w:r w:rsidRPr="00697D3E">
        <w:rPr>
          <w:color w:val="33B7D3" w:themeColor="accent1"/>
        </w:rPr>
        <w:t>returning?</w:t>
      </w:r>
      <w:r>
        <w:rPr>
          <w:color w:val="000000" w:themeColor="text1"/>
        </w:rPr>
        <w:t xml:space="preserve"> (for dropping off rocks at the base). Let’s assume that if they are not doing either of these things, they are doing DFS.</w:t>
      </w:r>
    </w:p>
    <w:p w14:paraId="4D94506A" w14:textId="77777777" w:rsidR="00E8408B" w:rsidRDefault="00E8408B" w:rsidP="00062444">
      <w:pPr>
        <w:rPr>
          <w:color w:val="000000" w:themeColor="text1"/>
        </w:rPr>
      </w:pPr>
    </w:p>
    <w:p w14:paraId="4DDDDE67" w14:textId="5ECE265B" w:rsidR="00E8408B" w:rsidRDefault="00E8408B" w:rsidP="00062444">
      <w:pPr>
        <w:rPr>
          <w:color w:val="000000" w:themeColor="text1"/>
        </w:rPr>
      </w:pPr>
      <w:r>
        <w:rPr>
          <w:color w:val="000000" w:themeColor="text1"/>
        </w:rPr>
        <w:lastRenderedPageBreak/>
        <w:t xml:space="preserve">Scroll to the top of the code and fill in the </w:t>
      </w:r>
      <w:r w:rsidRPr="002F3640">
        <w:rPr>
          <w:color w:val="33B7D3" w:themeColor="accent1"/>
        </w:rPr>
        <w:t xml:space="preserve">robots-own </w:t>
      </w:r>
      <w:r>
        <w:rPr>
          <w:color w:val="000000" w:themeColor="text1"/>
        </w:rPr>
        <w:t>section as in the picture below. Be sure to read the comments.</w:t>
      </w:r>
    </w:p>
    <w:p w14:paraId="5D248FAA" w14:textId="36098CAB" w:rsidR="00D86BAB" w:rsidRDefault="00854284" w:rsidP="00062444">
      <w:pPr>
        <w:rPr>
          <w:color w:val="000000" w:themeColor="text1"/>
        </w:rPr>
      </w:pPr>
      <w:r>
        <w:rPr>
          <w:noProof/>
          <w:color w:val="000000" w:themeColor="text1"/>
        </w:rPr>
        <w:drawing>
          <wp:inline distT="0" distB="0" distL="0" distR="0" wp14:anchorId="67BBC530" wp14:editId="55E46528">
            <wp:extent cx="5449570" cy="3919855"/>
            <wp:effectExtent l="50800" t="50800" r="62230" b="425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3919855"/>
                    </a:xfrm>
                    <a:prstGeom prst="rect">
                      <a:avLst/>
                    </a:prstGeom>
                    <a:ln w="38100">
                      <a:solidFill>
                        <a:schemeClr val="accent1"/>
                      </a:solidFill>
                    </a:ln>
                  </pic:spPr>
                </pic:pic>
              </a:graphicData>
            </a:graphic>
          </wp:inline>
        </w:drawing>
      </w:r>
    </w:p>
    <w:p w14:paraId="36E80467" w14:textId="77777777" w:rsidR="00996E17" w:rsidRDefault="001F262F" w:rsidP="00062444">
      <w:pPr>
        <w:rPr>
          <w:color w:val="000000" w:themeColor="text1"/>
        </w:rPr>
      </w:pPr>
      <w:r>
        <w:rPr>
          <w:color w:val="000000" w:themeColor="text1"/>
        </w:rPr>
        <w:t xml:space="preserve">We’ll need to create some robots </w:t>
      </w:r>
      <w:r w:rsidR="00AD4D9D">
        <w:rPr>
          <w:color w:val="000000" w:themeColor="text1"/>
        </w:rPr>
        <w:t>and set values for the properties we just gave them.</w:t>
      </w:r>
      <w:r w:rsidR="002F3640">
        <w:rPr>
          <w:color w:val="000000" w:themeColor="text1"/>
        </w:rPr>
        <w:t xml:space="preserve"> Scroll to the </w:t>
      </w:r>
      <w:r w:rsidR="002F3640" w:rsidRPr="002F3640">
        <w:rPr>
          <w:color w:val="E7635F" w:themeColor="accent2"/>
        </w:rPr>
        <w:t>setup</w:t>
      </w:r>
      <w:r w:rsidR="002F3640">
        <w:rPr>
          <w:color w:val="000000" w:themeColor="text1"/>
        </w:rPr>
        <w:t xml:space="preserve"> procedure. Note that the </w:t>
      </w:r>
      <w:r w:rsidR="002F3640" w:rsidRPr="002F3640">
        <w:rPr>
          <w:color w:val="E7635F" w:themeColor="accent2"/>
        </w:rPr>
        <w:t>setup</w:t>
      </w:r>
      <w:r w:rsidR="002F3640">
        <w:rPr>
          <w:color w:val="000000" w:themeColor="text1"/>
        </w:rPr>
        <w:t xml:space="preserve"> procedure contains several </w:t>
      </w:r>
      <w:proofErr w:type="spellStart"/>
      <w:r w:rsidR="002F3640">
        <w:rPr>
          <w:color w:val="000000" w:themeColor="text1"/>
        </w:rPr>
        <w:t>subprocedures</w:t>
      </w:r>
      <w:proofErr w:type="spellEnd"/>
      <w:r w:rsidR="002F3640">
        <w:rPr>
          <w:color w:val="000000" w:themeColor="text1"/>
        </w:rPr>
        <w:t xml:space="preserve">: </w:t>
      </w:r>
      <w:r w:rsidR="002F3640" w:rsidRPr="002F3640">
        <w:rPr>
          <w:rFonts w:ascii="Consolas" w:hAnsi="Consolas"/>
          <w:color w:val="000000" w:themeColor="text1"/>
        </w:rPr>
        <w:t>make-robots</w:t>
      </w:r>
      <w:r w:rsidR="002F3640">
        <w:rPr>
          <w:color w:val="000000" w:themeColor="text1"/>
        </w:rPr>
        <w:t xml:space="preserve">, </w:t>
      </w:r>
      <w:r w:rsidR="002F3640" w:rsidRPr="002F3640">
        <w:rPr>
          <w:rFonts w:ascii="Consolas" w:hAnsi="Consolas"/>
          <w:color w:val="000000" w:themeColor="text1"/>
        </w:rPr>
        <w:t>make-rocks</w:t>
      </w:r>
      <w:r w:rsidR="002F3640">
        <w:rPr>
          <w:color w:val="000000" w:themeColor="text1"/>
        </w:rPr>
        <w:t xml:space="preserve">, and </w:t>
      </w:r>
      <w:r w:rsidR="002F3640" w:rsidRPr="002F3640">
        <w:rPr>
          <w:rFonts w:ascii="Consolas" w:hAnsi="Consolas"/>
          <w:color w:val="000000" w:themeColor="text1"/>
        </w:rPr>
        <w:t>make-base</w:t>
      </w:r>
      <w:r w:rsidR="002F3640">
        <w:rPr>
          <w:color w:val="000000" w:themeColor="text1"/>
        </w:rPr>
        <w:t xml:space="preserve">. Write the </w:t>
      </w:r>
      <w:r w:rsidR="002F3640" w:rsidRPr="002F3640">
        <w:rPr>
          <w:rFonts w:ascii="Consolas" w:hAnsi="Consolas"/>
          <w:color w:val="000000" w:themeColor="text1"/>
        </w:rPr>
        <w:t>make-robots</w:t>
      </w:r>
      <w:r w:rsidR="002F3640">
        <w:rPr>
          <w:color w:val="000000" w:themeColor="text1"/>
        </w:rPr>
        <w:t xml:space="preserve"> procedure now. The </w:t>
      </w:r>
      <w:r w:rsidR="002F3640" w:rsidRPr="002F3640">
        <w:rPr>
          <w:rFonts w:ascii="Consolas" w:hAnsi="Consolas"/>
          <w:color w:val="000000" w:themeColor="text1"/>
        </w:rPr>
        <w:t>make-robots</w:t>
      </w:r>
      <w:r w:rsidR="002F3640">
        <w:rPr>
          <w:color w:val="000000" w:themeColor="text1"/>
        </w:rPr>
        <w:t xml:space="preserve"> </w:t>
      </w:r>
      <w:proofErr w:type="spellStart"/>
      <w:r w:rsidR="002F3640">
        <w:rPr>
          <w:color w:val="000000" w:themeColor="text1"/>
        </w:rPr>
        <w:t>subprocedure</w:t>
      </w:r>
      <w:proofErr w:type="spellEnd"/>
      <w:r w:rsidR="002F3640">
        <w:rPr>
          <w:color w:val="000000" w:themeColor="text1"/>
        </w:rPr>
        <w:t xml:space="preserve"> is located just beneath the </w:t>
      </w:r>
      <w:r w:rsidR="002F3640" w:rsidRPr="002F3640">
        <w:rPr>
          <w:color w:val="E7635F" w:themeColor="accent2"/>
        </w:rPr>
        <w:t>setup</w:t>
      </w:r>
      <w:r w:rsidR="002F3640">
        <w:rPr>
          <w:color w:val="000000" w:themeColor="text1"/>
        </w:rPr>
        <w:t xml:space="preserve"> procedure.</w:t>
      </w:r>
      <w:r w:rsidR="00560726">
        <w:rPr>
          <w:color w:val="000000" w:themeColor="text1"/>
        </w:rPr>
        <w:t xml:space="preserve"> </w:t>
      </w:r>
    </w:p>
    <w:p w14:paraId="4056C4F1" w14:textId="51CEE02F" w:rsidR="00996E17" w:rsidRDefault="00560726" w:rsidP="00062444">
      <w:pPr>
        <w:rPr>
          <w:color w:val="000000" w:themeColor="text1"/>
        </w:rPr>
      </w:pPr>
      <w:r>
        <w:rPr>
          <w:color w:val="000000" w:themeColor="text1"/>
        </w:rPr>
        <w:t xml:space="preserve">Use the </w:t>
      </w:r>
      <w:r w:rsidR="00996E17">
        <w:rPr>
          <w:color w:val="000000" w:themeColor="text1"/>
        </w:rPr>
        <w:t xml:space="preserve">following </w:t>
      </w:r>
      <w:r>
        <w:rPr>
          <w:color w:val="000000" w:themeColor="text1"/>
        </w:rPr>
        <w:t>picture to guide you</w:t>
      </w:r>
      <w:r w:rsidR="00996E17">
        <w:rPr>
          <w:color w:val="000000" w:themeColor="text1"/>
        </w:rPr>
        <w:t xml:space="preserve"> and add your own comments</w:t>
      </w:r>
      <w:r>
        <w:rPr>
          <w:color w:val="000000" w:themeColor="text1"/>
        </w:rPr>
        <w:t>.</w:t>
      </w:r>
      <w:r w:rsidR="00996E17">
        <w:rPr>
          <w:color w:val="000000" w:themeColor="text1"/>
        </w:rPr>
        <w:t xml:space="preserve"> It’s good to get in the habit of adding comments now as they will be required for your final </w:t>
      </w:r>
      <w:proofErr w:type="spellStart"/>
      <w:r w:rsidR="00996E17">
        <w:rPr>
          <w:color w:val="000000" w:themeColor="text1"/>
        </w:rPr>
        <w:t>Swarmathon</w:t>
      </w:r>
      <w:proofErr w:type="spellEnd"/>
      <w:r w:rsidR="00996E17">
        <w:rPr>
          <w:color w:val="000000" w:themeColor="text1"/>
        </w:rPr>
        <w:t xml:space="preserve"> submission.</w:t>
      </w:r>
    </w:p>
    <w:p w14:paraId="0E5A0D73" w14:textId="77777777" w:rsidR="00772105" w:rsidRDefault="00772105" w:rsidP="00062444">
      <w:pPr>
        <w:rPr>
          <w:color w:val="000000" w:themeColor="text1"/>
        </w:rPr>
      </w:pPr>
    </w:p>
    <w:p w14:paraId="2FC2B43E" w14:textId="7EFD5357" w:rsidR="00772105" w:rsidRDefault="00772105" w:rsidP="00062444">
      <w:pPr>
        <w:rPr>
          <w:color w:val="000000" w:themeColor="text1"/>
        </w:rPr>
      </w:pPr>
      <w:r>
        <w:rPr>
          <w:noProof/>
          <w:color w:val="000000" w:themeColor="text1"/>
        </w:rPr>
        <w:lastRenderedPageBreak/>
        <w:drawing>
          <wp:anchor distT="0" distB="0" distL="114300" distR="114300" simplePos="0" relativeHeight="251697152" behindDoc="0" locked="0" layoutInCell="1" allowOverlap="1" wp14:anchorId="1C1F23C9" wp14:editId="7A4F397E">
            <wp:simplePos x="0" y="0"/>
            <wp:positionH relativeFrom="margin">
              <wp:align>center</wp:align>
            </wp:positionH>
            <wp:positionV relativeFrom="paragraph">
              <wp:posOffset>50800</wp:posOffset>
            </wp:positionV>
            <wp:extent cx="5449570" cy="3636010"/>
            <wp:effectExtent l="50800" t="50800" r="62230" b="469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1.png"/>
                    <pic:cNvPicPr/>
                  </pic:nvPicPr>
                  <pic:blipFill>
                    <a:blip r:embed="rId11">
                      <a:extLst>
                        <a:ext uri="{28A0092B-C50C-407E-A947-70E740481C1C}">
                          <a14:useLocalDpi xmlns:a14="http://schemas.microsoft.com/office/drawing/2010/main" val="0"/>
                        </a:ext>
                      </a:extLst>
                    </a:blip>
                    <a:stretch>
                      <a:fillRect/>
                    </a:stretch>
                  </pic:blipFill>
                  <pic:spPr>
                    <a:xfrm>
                      <a:off x="0" y="0"/>
                      <a:ext cx="5449570" cy="36360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7F18E91D" w14:textId="57733899" w:rsidR="00DD6C7B" w:rsidRDefault="00772105" w:rsidP="00062444">
      <w:pPr>
        <w:rPr>
          <w:color w:val="000000" w:themeColor="text1"/>
        </w:rPr>
      </w:pPr>
      <w:r>
        <w:rPr>
          <w:noProof/>
          <w:color w:val="000000" w:themeColor="text1"/>
        </w:rPr>
        <w:drawing>
          <wp:anchor distT="0" distB="0" distL="114300" distR="114300" simplePos="0" relativeHeight="251698176" behindDoc="0" locked="0" layoutInCell="1" allowOverlap="1" wp14:anchorId="4920205E" wp14:editId="44399BD5">
            <wp:simplePos x="0" y="0"/>
            <wp:positionH relativeFrom="column">
              <wp:posOffset>1911985</wp:posOffset>
            </wp:positionH>
            <wp:positionV relativeFrom="paragraph">
              <wp:posOffset>231140</wp:posOffset>
            </wp:positionV>
            <wp:extent cx="3766820" cy="1488440"/>
            <wp:effectExtent l="50800" t="50800" r="43180" b="6096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2.png"/>
                    <pic:cNvPicPr/>
                  </pic:nvPicPr>
                  <pic:blipFill>
                    <a:blip r:embed="rId12">
                      <a:extLst>
                        <a:ext uri="{28A0092B-C50C-407E-A947-70E740481C1C}">
                          <a14:useLocalDpi xmlns:a14="http://schemas.microsoft.com/office/drawing/2010/main" val="0"/>
                        </a:ext>
                      </a:extLst>
                    </a:blip>
                    <a:stretch>
                      <a:fillRect/>
                    </a:stretch>
                  </pic:blipFill>
                  <pic:spPr>
                    <a:xfrm>
                      <a:off x="0" y="0"/>
                      <a:ext cx="3766820" cy="14884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rPr>
        <w:t>Note that w</w:t>
      </w:r>
      <w:r w:rsidR="00DD6C7B">
        <w:rPr>
          <w:color w:val="000000" w:themeColor="text1"/>
        </w:rPr>
        <w:t xml:space="preserve">e haven’t defined </w:t>
      </w:r>
      <w:r w:rsidR="00DD6C7B" w:rsidRPr="00772105">
        <w:rPr>
          <w:color w:val="E7635F" w:themeColor="accent2"/>
        </w:rPr>
        <w:t xml:space="preserve">pen-down? </w:t>
      </w:r>
      <w:r w:rsidR="00DD6C7B">
        <w:rPr>
          <w:color w:val="000000" w:themeColor="text1"/>
        </w:rPr>
        <w:t>yet</w:t>
      </w:r>
      <w:r>
        <w:rPr>
          <w:color w:val="000000" w:themeColor="text1"/>
        </w:rPr>
        <w:t xml:space="preserve">! Let’s do that now by navigating to the Interface tab and adding a new kind of feature to our Interface: </w:t>
      </w:r>
      <w:proofErr w:type="gramStart"/>
      <w:r>
        <w:rPr>
          <w:color w:val="000000" w:themeColor="text1"/>
        </w:rPr>
        <w:t>a</w:t>
      </w:r>
      <w:proofErr w:type="gramEnd"/>
      <w:r>
        <w:rPr>
          <w:color w:val="000000" w:themeColor="text1"/>
        </w:rPr>
        <w:t xml:space="preserve"> </w:t>
      </w:r>
      <w:r w:rsidRPr="00772105">
        <w:rPr>
          <w:color w:val="33B7D3" w:themeColor="accent1"/>
        </w:rPr>
        <w:t>Switch</w:t>
      </w:r>
      <w:r>
        <w:rPr>
          <w:color w:val="000000" w:themeColor="text1"/>
        </w:rPr>
        <w:t xml:space="preserve">. </w:t>
      </w:r>
    </w:p>
    <w:p w14:paraId="087B44C4" w14:textId="5F01EB8A" w:rsidR="00996E17" w:rsidRDefault="00772105" w:rsidP="00062444">
      <w:pPr>
        <w:rPr>
          <w:color w:val="000000" w:themeColor="text1"/>
        </w:rPr>
      </w:pPr>
      <w:r>
        <w:rPr>
          <w:color w:val="000000" w:themeColor="text1"/>
        </w:rPr>
        <w:t>Robots have a built-in ability to draw their path with a pen. By flipping this switch, we can now this behavior turn on (</w:t>
      </w:r>
      <w:r w:rsidRPr="00F253C5">
        <w:rPr>
          <w:color w:val="33B7D3" w:themeColor="accent1"/>
        </w:rPr>
        <w:t>pen-down</w:t>
      </w:r>
      <w:r>
        <w:rPr>
          <w:color w:val="000000" w:themeColor="text1"/>
        </w:rPr>
        <w:t>) or off (</w:t>
      </w:r>
      <w:r w:rsidRPr="00F253C5">
        <w:rPr>
          <w:color w:val="33B7D3" w:themeColor="accent1"/>
        </w:rPr>
        <w:t>pen-up</w:t>
      </w:r>
      <w:r>
        <w:rPr>
          <w:color w:val="000000" w:themeColor="text1"/>
        </w:rPr>
        <w:t xml:space="preserve">).  </w:t>
      </w:r>
    </w:p>
    <w:p w14:paraId="3D002185" w14:textId="77777777" w:rsidR="008E1863" w:rsidRDefault="008E1863" w:rsidP="00062444">
      <w:pPr>
        <w:rPr>
          <w:color w:val="000000" w:themeColor="text1"/>
        </w:rPr>
      </w:pPr>
    </w:p>
    <w:p w14:paraId="4912B1E6" w14:textId="77777777" w:rsidR="008E1863" w:rsidRDefault="008E1863" w:rsidP="00062444">
      <w:pPr>
        <w:rPr>
          <w:color w:val="000000" w:themeColor="text1"/>
        </w:rPr>
      </w:pPr>
    </w:p>
    <w:p w14:paraId="17F43ACE" w14:textId="77777777" w:rsidR="005051B8" w:rsidRDefault="008E1863" w:rsidP="00062444">
      <w:pPr>
        <w:rPr>
          <w:color w:val="000000" w:themeColor="text1"/>
        </w:rPr>
      </w:pPr>
      <w:r>
        <w:rPr>
          <w:color w:val="000000" w:themeColor="text1"/>
        </w:rPr>
        <w:t>Click th</w:t>
      </w:r>
      <w:r w:rsidR="005051B8">
        <w:rPr>
          <w:color w:val="000000" w:themeColor="text1"/>
        </w:rPr>
        <w:t xml:space="preserve">e setup button on the interface to test your code. Your robots should appear at the base and rocks are created. Try changing the rock distribution by selecting a different value from the </w:t>
      </w:r>
      <w:r w:rsidR="005051B8">
        <w:rPr>
          <w:color w:val="33B7D3" w:themeColor="accent1"/>
        </w:rPr>
        <w:t xml:space="preserve">distribution </w:t>
      </w:r>
      <w:r w:rsidR="005051B8">
        <w:rPr>
          <w:color w:val="000000" w:themeColor="text1"/>
        </w:rPr>
        <w:t>drop-down menu on the Interface. Also, try changing the slider values that control the number of rocks of each type. There are countless combinations.</w:t>
      </w:r>
    </w:p>
    <w:p w14:paraId="6D3FA270" w14:textId="367519DC" w:rsidR="008E1863" w:rsidRDefault="005051B8" w:rsidP="00062444">
      <w:pPr>
        <w:rPr>
          <w:color w:val="000000" w:themeColor="text1"/>
        </w:rPr>
      </w:pPr>
      <w:r>
        <w:rPr>
          <w:noProof/>
          <w:color w:val="000000" w:themeColor="text1"/>
        </w:rPr>
        <w:drawing>
          <wp:anchor distT="0" distB="0" distL="114300" distR="114300" simplePos="0" relativeHeight="251699200" behindDoc="0" locked="0" layoutInCell="1" allowOverlap="1" wp14:anchorId="611252BF" wp14:editId="1F7A05D0">
            <wp:simplePos x="0" y="0"/>
            <wp:positionH relativeFrom="margin">
              <wp:align>center</wp:align>
            </wp:positionH>
            <wp:positionV relativeFrom="paragraph">
              <wp:posOffset>46355</wp:posOffset>
            </wp:positionV>
            <wp:extent cx="4712335" cy="4906714"/>
            <wp:effectExtent l="50800" t="50800" r="62865" b="463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3.png"/>
                    <pic:cNvPicPr/>
                  </pic:nvPicPr>
                  <pic:blipFill>
                    <a:blip r:embed="rId13">
                      <a:extLst>
                        <a:ext uri="{28A0092B-C50C-407E-A947-70E740481C1C}">
                          <a14:useLocalDpi xmlns:a14="http://schemas.microsoft.com/office/drawing/2010/main" val="0"/>
                        </a:ext>
                      </a:extLst>
                    </a:blip>
                    <a:stretch>
                      <a:fillRect/>
                    </a:stretch>
                  </pic:blipFill>
                  <pic:spPr>
                    <a:xfrm>
                      <a:off x="0" y="0"/>
                      <a:ext cx="4712335" cy="4906714"/>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6F1D5030" w14:textId="018F1C70" w:rsidR="00560726" w:rsidRPr="00697D3E" w:rsidRDefault="005051B8" w:rsidP="00062444">
      <w:pPr>
        <w:rPr>
          <w:color w:val="000000" w:themeColor="text1"/>
        </w:rPr>
      </w:pPr>
      <w:r>
        <w:rPr>
          <w:color w:val="000000" w:themeColor="text1"/>
        </w:rPr>
        <w:lastRenderedPageBreak/>
        <w:t>In the picture above we have 6 robots and the random + clusters + large clusters + cross distribution.</w:t>
      </w:r>
    </w:p>
    <w:p w14:paraId="262193CB" w14:textId="6C1230AA" w:rsidR="00C75CFC" w:rsidRDefault="00C75CFC" w:rsidP="00481499">
      <w:pPr>
        <w:pStyle w:val="Heading1"/>
      </w:pPr>
      <w:r>
        <w:t>implementing dfs</w:t>
      </w:r>
    </w:p>
    <w:p w14:paraId="25B4D3D0" w14:textId="343E60D6" w:rsidR="00062444" w:rsidRDefault="00A92BD3" w:rsidP="00D36D77">
      <w:pPr>
        <w:pStyle w:val="Heading2"/>
      </w:pPr>
      <w:r>
        <w:t>DFS</w:t>
      </w:r>
      <w:r w:rsidR="00C75CFC">
        <w:t xml:space="preserve"> procedure</w:t>
      </w:r>
    </w:p>
    <w:p w14:paraId="074340D6" w14:textId="4643AAFC" w:rsidR="00C75CFC" w:rsidRDefault="00C75CFC" w:rsidP="00C75CFC">
      <w:r>
        <w:t xml:space="preserve">We will structure our program based on the values of the robot’s internal state, as we did in </w:t>
      </w:r>
      <w:proofErr w:type="spellStart"/>
      <w:r>
        <w:t>Swarmathon</w:t>
      </w:r>
      <w:proofErr w:type="spellEnd"/>
      <w:r>
        <w:t xml:space="preserve"> 1 and 2. Our DFS button will activate a main DFS procedure that sets and decides what state a robot should be in, and then calls the appropriate </w:t>
      </w:r>
      <w:proofErr w:type="spellStart"/>
      <w:r>
        <w:t>subprocedure</w:t>
      </w:r>
      <w:proofErr w:type="spellEnd"/>
      <w:r>
        <w:t>. Fill in the DFS procedure as in the picture below. Carefully read the comments to understand what the code is doing.</w:t>
      </w:r>
    </w:p>
    <w:p w14:paraId="45F8F2C4" w14:textId="0499401E" w:rsidR="00C75CFC" w:rsidRDefault="00EF4C1F" w:rsidP="00C75CFC">
      <w:r>
        <w:rPr>
          <w:noProof/>
        </w:rPr>
        <w:lastRenderedPageBreak/>
        <w:drawing>
          <wp:inline distT="0" distB="0" distL="0" distR="0" wp14:anchorId="063D6497" wp14:editId="70C29248">
            <wp:extent cx="5978204" cy="5069840"/>
            <wp:effectExtent l="50800" t="50800" r="41910" b="609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14">
                      <a:extLst>
                        <a:ext uri="{28A0092B-C50C-407E-A947-70E740481C1C}">
                          <a14:useLocalDpi xmlns:a14="http://schemas.microsoft.com/office/drawing/2010/main" val="0"/>
                        </a:ext>
                      </a:extLst>
                    </a:blip>
                    <a:stretch>
                      <a:fillRect/>
                    </a:stretch>
                  </pic:blipFill>
                  <pic:spPr>
                    <a:xfrm>
                      <a:off x="0" y="0"/>
                      <a:ext cx="5983800" cy="5074586"/>
                    </a:xfrm>
                    <a:prstGeom prst="rect">
                      <a:avLst/>
                    </a:prstGeom>
                    <a:ln w="38100">
                      <a:solidFill>
                        <a:schemeClr val="accent1"/>
                      </a:solidFill>
                    </a:ln>
                  </pic:spPr>
                </pic:pic>
              </a:graphicData>
            </a:graphic>
          </wp:inline>
        </w:drawing>
      </w:r>
      <w:r w:rsidR="00C75CFC">
        <w:t xml:space="preserve"> </w:t>
      </w:r>
    </w:p>
    <w:p w14:paraId="7B332BFF" w14:textId="2C51012F" w:rsidR="00556F10" w:rsidRDefault="00853DD0" w:rsidP="00C75CFC">
      <w:r>
        <w:t xml:space="preserve">Notice that DFS called 3 </w:t>
      </w:r>
      <w:r w:rsidR="00555787">
        <w:t xml:space="preserve">other </w:t>
      </w:r>
      <w:r>
        <w:t xml:space="preserve">procedures: do-DFS, </w:t>
      </w:r>
      <w:r w:rsidR="00555787">
        <w:t>process-list, and return-to-base. (The last one should look familiar!)</w:t>
      </w:r>
    </w:p>
    <w:p w14:paraId="75119B11" w14:textId="0C296EAE" w:rsidR="00697D3E" w:rsidRPr="00697D3E" w:rsidRDefault="00555787" w:rsidP="00697D3E">
      <w:r>
        <w:t xml:space="preserve">The robots won’t do anything until we write those procedures and their </w:t>
      </w:r>
      <w:proofErr w:type="spellStart"/>
      <w:r>
        <w:t>subprocedures</w:t>
      </w:r>
      <w:proofErr w:type="spellEnd"/>
      <w:r>
        <w:t xml:space="preserve">, so let’s get to work! </w:t>
      </w:r>
    </w:p>
    <w:p w14:paraId="252EA223" w14:textId="5815B507" w:rsidR="00062444" w:rsidRDefault="00555787" w:rsidP="00D36D77">
      <w:pPr>
        <w:pStyle w:val="Heading2"/>
      </w:pPr>
      <w:r>
        <w:lastRenderedPageBreak/>
        <w:t>process-list</w:t>
      </w:r>
      <w:r w:rsidR="00A92BD3">
        <w:t xml:space="preserve"> procedure</w:t>
      </w:r>
    </w:p>
    <w:p w14:paraId="4856D880" w14:textId="470D25FB" w:rsidR="00177E48" w:rsidRDefault="007A511D" w:rsidP="00555787">
      <w:r>
        <w:rPr>
          <w:noProof/>
        </w:rPr>
        <w:drawing>
          <wp:anchor distT="0" distB="0" distL="114300" distR="114300" simplePos="0" relativeHeight="251701248" behindDoc="0" locked="0" layoutInCell="1" allowOverlap="1" wp14:anchorId="3120230E" wp14:editId="7C229D02">
            <wp:simplePos x="0" y="0"/>
            <wp:positionH relativeFrom="margin">
              <wp:align>center</wp:align>
            </wp:positionH>
            <wp:positionV relativeFrom="paragraph">
              <wp:posOffset>1675765</wp:posOffset>
            </wp:positionV>
            <wp:extent cx="5449570" cy="3928110"/>
            <wp:effectExtent l="50800" t="50800" r="62230" b="596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png"/>
                    <pic:cNvPicPr/>
                  </pic:nvPicPr>
                  <pic:blipFill>
                    <a:blip r:embed="rId15">
                      <a:extLst>
                        <a:ext uri="{28A0092B-C50C-407E-A947-70E740481C1C}">
                          <a14:useLocalDpi xmlns:a14="http://schemas.microsoft.com/office/drawing/2010/main" val="0"/>
                        </a:ext>
                      </a:extLst>
                    </a:blip>
                    <a:stretch>
                      <a:fillRect/>
                    </a:stretch>
                  </pic:blipFill>
                  <pic:spPr>
                    <a:xfrm>
                      <a:off x="0" y="0"/>
                      <a:ext cx="5449570" cy="39281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55787">
        <w:t xml:space="preserve">Scrolling down from </w:t>
      </w:r>
      <w:r w:rsidR="00555787" w:rsidRPr="00DD7ADC">
        <w:rPr>
          <w:color w:val="E7635F" w:themeColor="accent2"/>
        </w:rPr>
        <w:t>DFS</w:t>
      </w:r>
      <w:r w:rsidR="00555787">
        <w:t xml:space="preserve">, the next procedure to </w:t>
      </w:r>
      <w:r>
        <w:t>write</w:t>
      </w:r>
      <w:r w:rsidR="00555787">
        <w:t xml:space="preserve"> is </w:t>
      </w:r>
      <w:r w:rsidR="00555787" w:rsidRPr="00DD7ADC">
        <w:rPr>
          <w:color w:val="E7635F" w:themeColor="accent2"/>
        </w:rPr>
        <w:t>process-list</w:t>
      </w:r>
      <w:r>
        <w:rPr>
          <w:color w:val="E7635F" w:themeColor="accent2"/>
        </w:rPr>
        <w:t xml:space="preserve">, </w:t>
      </w:r>
      <w:r w:rsidRPr="007A511D">
        <w:rPr>
          <w:color w:val="000000" w:themeColor="text1"/>
        </w:rPr>
        <w:t>pictured below</w:t>
      </w:r>
      <w:r w:rsidR="00555787">
        <w:t xml:space="preserve">. </w:t>
      </w:r>
      <w:r w:rsidR="00555787" w:rsidRPr="00DD7ADC">
        <w:rPr>
          <w:color w:val="E7635F" w:themeColor="accent2"/>
        </w:rPr>
        <w:t xml:space="preserve">Process-list </w:t>
      </w:r>
      <w:r w:rsidR="00555787">
        <w:t xml:space="preserve">will handle the robots’ behavior when they are in the </w:t>
      </w:r>
      <w:r w:rsidR="00555787" w:rsidRPr="00DD7ADC">
        <w:rPr>
          <w:color w:val="33B7D3" w:themeColor="accent1"/>
        </w:rPr>
        <w:t xml:space="preserve">processing-list? </w:t>
      </w:r>
      <w:r w:rsidR="00555787">
        <w:t xml:space="preserve">state; that is, </w:t>
      </w:r>
      <w:r w:rsidR="00DD7ADC">
        <w:t xml:space="preserve">the state they go into </w:t>
      </w:r>
      <w:r w:rsidR="00555787">
        <w:t>after they have traveled from the base in their chosen direction and hit the edge of the arena</w:t>
      </w:r>
      <w:r w:rsidR="00DD7ADC">
        <w:t xml:space="preserve"> (when they have found rocks)</w:t>
      </w:r>
      <w:r w:rsidR="00555787">
        <w:t xml:space="preserve">. </w:t>
      </w:r>
      <w:r>
        <w:t xml:space="preserve"> Write </w:t>
      </w:r>
      <w:r w:rsidRPr="007A511D">
        <w:rPr>
          <w:color w:val="E7635F" w:themeColor="accent2"/>
        </w:rPr>
        <w:t>process-list</w:t>
      </w:r>
      <w:r>
        <w:t xml:space="preserve"> now.</w:t>
      </w:r>
    </w:p>
    <w:p w14:paraId="60D7A5D2" w14:textId="5541EF93" w:rsidR="007A511D" w:rsidRDefault="007A511D" w:rsidP="00555787"/>
    <w:p w14:paraId="584CBD66" w14:textId="77777777" w:rsidR="007A511D" w:rsidRDefault="007A511D" w:rsidP="00555787"/>
    <w:p w14:paraId="130AEA3E" w14:textId="0F473E49" w:rsidR="007A511D" w:rsidRDefault="007A511D" w:rsidP="00555787"/>
    <w:p w14:paraId="15D3AFFA" w14:textId="455EC774" w:rsidR="007A511D" w:rsidRDefault="002F64E9" w:rsidP="00555787">
      <w:r>
        <w:t xml:space="preserve">Note that movement is also handled here with </w:t>
      </w:r>
      <w:proofErr w:type="spellStart"/>
      <w:r w:rsidRPr="002F64E9">
        <w:rPr>
          <w:b/>
        </w:rPr>
        <w:t>fd</w:t>
      </w:r>
      <w:proofErr w:type="spellEnd"/>
      <w:r w:rsidRPr="002F64E9">
        <w:rPr>
          <w:b/>
        </w:rPr>
        <w:t xml:space="preserve"> 1</w:t>
      </w:r>
      <w:r>
        <w:t xml:space="preserve">. Robots can move a maximum of one step each tick. </w:t>
      </w:r>
    </w:p>
    <w:p w14:paraId="7BE962E3" w14:textId="326C55A1" w:rsidR="00A92BD3" w:rsidRDefault="00DD7ADC" w:rsidP="00555787">
      <w:r w:rsidRPr="00DD7ADC">
        <w:rPr>
          <w:color w:val="E7635F" w:themeColor="accent2"/>
        </w:rPr>
        <w:lastRenderedPageBreak/>
        <w:t xml:space="preserve">Process-list </w:t>
      </w:r>
      <w:r>
        <w:t xml:space="preserve">has </w:t>
      </w:r>
      <w:r w:rsidRPr="00CE463E">
        <w:rPr>
          <w:b/>
        </w:rPr>
        <w:t>two</w:t>
      </w:r>
      <w:r>
        <w:t xml:space="preserve"> </w:t>
      </w:r>
      <w:proofErr w:type="spellStart"/>
      <w:r>
        <w:t>subprocedures</w:t>
      </w:r>
      <w:proofErr w:type="spellEnd"/>
      <w:r>
        <w:t xml:space="preserve">: </w:t>
      </w:r>
      <w:r w:rsidR="00555787">
        <w:t xml:space="preserve"> </w:t>
      </w:r>
    </w:p>
    <w:p w14:paraId="6CF1E277" w14:textId="70B8B401" w:rsidR="00A92BD3" w:rsidRDefault="00DD7ADC" w:rsidP="00A92BD3">
      <w:pPr>
        <w:pStyle w:val="ListParagraph"/>
        <w:numPr>
          <w:ilvl w:val="0"/>
          <w:numId w:val="15"/>
        </w:numPr>
      </w:pPr>
      <w:r w:rsidRPr="00A92BD3">
        <w:rPr>
          <w:color w:val="33B7D3" w:themeColor="accent1"/>
        </w:rPr>
        <w:t>reset-target-</w:t>
      </w:r>
      <w:proofErr w:type="spellStart"/>
      <w:r w:rsidRPr="00A92BD3">
        <w:rPr>
          <w:color w:val="33B7D3" w:themeColor="accent1"/>
        </w:rPr>
        <w:t>coords</w:t>
      </w:r>
      <w:proofErr w:type="spellEnd"/>
      <w:r>
        <w:t xml:space="preserve">, which </w:t>
      </w:r>
      <w:r w:rsidR="00324184">
        <w:t>examines the robot’s list</w:t>
      </w:r>
      <w:r w:rsidR="00A92BD3">
        <w:t xml:space="preserve"> after dropping off a rock</w:t>
      </w:r>
      <w:r w:rsidR="00324184">
        <w:t xml:space="preserve"> and handles its targeting</w:t>
      </w:r>
      <w:r w:rsidR="00A92BD3">
        <w:t xml:space="preserve"> based on the contents; and</w:t>
      </w:r>
    </w:p>
    <w:p w14:paraId="3A202908" w14:textId="6A4A2BEB" w:rsidR="00A92BD3" w:rsidRPr="00A92BD3" w:rsidRDefault="00A92BD3" w:rsidP="00A92BD3">
      <w:pPr>
        <w:pStyle w:val="ListParagraph"/>
        <w:numPr>
          <w:ilvl w:val="0"/>
          <w:numId w:val="15"/>
        </w:numPr>
      </w:pPr>
      <w:r>
        <w:rPr>
          <w:color w:val="33B7D3" w:themeColor="accent1"/>
        </w:rPr>
        <w:t>move-to-location</w:t>
      </w:r>
      <w:r>
        <w:rPr>
          <w:color w:val="000000" w:themeColor="text1"/>
        </w:rPr>
        <w:t>, which controls the robot’s behavior as it moves towards the next location in its list.</w:t>
      </w:r>
    </w:p>
    <w:p w14:paraId="1212E467" w14:textId="283FE700" w:rsidR="00422F84" w:rsidRDefault="00CE34A2" w:rsidP="00422F84">
      <w:r>
        <w:t xml:space="preserve">Complete this section by writing </w:t>
      </w:r>
      <w:r w:rsidRPr="00A92BD3">
        <w:rPr>
          <w:color w:val="33B7D3" w:themeColor="accent1"/>
        </w:rPr>
        <w:t>reset-target-</w:t>
      </w:r>
      <w:proofErr w:type="spellStart"/>
      <w:proofErr w:type="gramStart"/>
      <w:r w:rsidRPr="00A92BD3">
        <w:rPr>
          <w:color w:val="33B7D3" w:themeColor="accent1"/>
        </w:rPr>
        <w:t>coords</w:t>
      </w:r>
      <w:proofErr w:type="spellEnd"/>
      <w:r>
        <w:t xml:space="preserve">  and</w:t>
      </w:r>
      <w:proofErr w:type="gramEnd"/>
      <w:r>
        <w:t xml:space="preserve"> </w:t>
      </w:r>
      <w:r>
        <w:rPr>
          <w:color w:val="33B7D3" w:themeColor="accent1"/>
        </w:rPr>
        <w:t>move-to-location</w:t>
      </w:r>
      <w:r w:rsidRPr="005E269B">
        <w:rPr>
          <w:color w:val="000000" w:themeColor="text1"/>
        </w:rPr>
        <w:t>.</w:t>
      </w:r>
      <w:r>
        <w:t xml:space="preserve"> </w:t>
      </w:r>
      <w:r w:rsidR="00A92BD3">
        <w:t xml:space="preserve">These two </w:t>
      </w:r>
      <w:proofErr w:type="spellStart"/>
      <w:r w:rsidR="00A92BD3">
        <w:t>subprocedures</w:t>
      </w:r>
      <w:proofErr w:type="spellEnd"/>
      <w:r w:rsidR="00A92BD3">
        <w:t xml:space="preserve"> are heavily commented to help you. </w:t>
      </w:r>
      <w:r w:rsidR="00177E48">
        <w:t xml:space="preserve">Look at the following pictures </w:t>
      </w:r>
      <w:r w:rsidR="002F64E9">
        <w:t xml:space="preserve">following the name of each </w:t>
      </w:r>
      <w:proofErr w:type="spellStart"/>
      <w:r w:rsidR="002F64E9">
        <w:t>subprocedure</w:t>
      </w:r>
      <w:proofErr w:type="spellEnd"/>
      <w:r w:rsidR="002F64E9">
        <w:t xml:space="preserve"> </w:t>
      </w:r>
      <w:r w:rsidR="00177E48">
        <w:t xml:space="preserve">to </w:t>
      </w:r>
      <w:r w:rsidR="00D32D97">
        <w:t>write</w:t>
      </w:r>
      <w:r w:rsidR="00177E48">
        <w:t xml:space="preserve"> them. R</w:t>
      </w:r>
      <w:r w:rsidR="00A92BD3">
        <w:t>ead the comments carefully to understand what the code is doing.</w:t>
      </w:r>
      <w:r w:rsidR="00177E48">
        <w:t xml:space="preserve"> </w:t>
      </w:r>
    </w:p>
    <w:p w14:paraId="02355BE1" w14:textId="368DB10F" w:rsidR="002F64E9" w:rsidRDefault="005E269B" w:rsidP="00422F84">
      <w:r>
        <w:rPr>
          <w:noProof/>
        </w:rPr>
        <mc:AlternateContent>
          <mc:Choice Requires="wps">
            <w:drawing>
              <wp:anchor distT="0" distB="0" distL="114300" distR="114300" simplePos="0" relativeHeight="251700224" behindDoc="0" locked="0" layoutInCell="1" allowOverlap="1" wp14:anchorId="19BA969D" wp14:editId="133C5659">
                <wp:simplePos x="0" y="0"/>
                <wp:positionH relativeFrom="margin">
                  <wp:posOffset>199390</wp:posOffset>
                </wp:positionH>
                <wp:positionV relativeFrom="paragraph">
                  <wp:posOffset>276225</wp:posOffset>
                </wp:positionV>
                <wp:extent cx="5372100" cy="2288540"/>
                <wp:effectExtent l="0" t="0" r="38100" b="22860"/>
                <wp:wrapThrough wrapText="bothSides">
                  <wp:wrapPolygon edited="0">
                    <wp:start x="0" y="0"/>
                    <wp:lineTo x="0" y="21576"/>
                    <wp:lineTo x="21651" y="21576"/>
                    <wp:lineTo x="21651"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372100" cy="2288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proofErr w:type="spellStart"/>
                            <w:r>
                              <w:t>Subprocedures</w:t>
                            </w:r>
                            <w:proofErr w:type="spellEnd"/>
                            <w:r>
                              <w:t xml:space="preserve"> help keep code </w:t>
                            </w:r>
                            <w:r w:rsidRPr="00763FBC">
                              <w:rPr>
                                <w:b/>
                                <w:color w:val="FFFFFF" w:themeColor="background1"/>
                              </w:rPr>
                              <w:t>organized</w:t>
                            </w:r>
                            <w:r>
                              <w:t>.</w:t>
                            </w:r>
                          </w:p>
                          <w:p w14:paraId="7B68EE77" w14:textId="0DD29545" w:rsidR="00E87085" w:rsidRDefault="00E87085" w:rsidP="00E87085">
                            <w:proofErr w:type="spellStart"/>
                            <w:r>
                              <w:t>Subprocedures</w:t>
                            </w:r>
                            <w:proofErr w:type="spellEnd"/>
                            <w:r>
                              <w:t xml:space="preserve"> make code </w:t>
                            </w:r>
                            <w:r w:rsidRPr="00763FBC">
                              <w:rPr>
                                <w:b/>
                                <w:color w:val="FFFFFF" w:themeColor="background1"/>
                              </w:rPr>
                              <w:t>easier to read</w:t>
                            </w:r>
                            <w:r>
                              <w:t>.</w:t>
                            </w:r>
                          </w:p>
                          <w:p w14:paraId="76DCC085" w14:textId="05896956" w:rsidR="00E87085" w:rsidRPr="00E87085" w:rsidRDefault="00E87085" w:rsidP="00E87085">
                            <w:proofErr w:type="spellStart"/>
                            <w:r>
                              <w:t>Subprocedures</w:t>
                            </w:r>
                            <w:proofErr w:type="spellEnd"/>
                            <w:r>
                              <w:t xml:space="preserve"> are sometimes </w:t>
                            </w:r>
                            <w:r w:rsidRPr="00763FBC">
                              <w:rPr>
                                <w:b/>
                                <w:color w:val="FFFFFF" w:themeColor="background1"/>
                              </w:rPr>
                              <w:t>used by multiple main procedures</w:t>
                            </w:r>
                            <w:r>
                              <w:t>, so code does not have to be repeated.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969D" id="Rectangle 32" o:spid="_x0000_s1027" style="position:absolute;margin-left:15.7pt;margin-top:21.75pt;width:423pt;height:180.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" fillcolor="#33b7d3 [3204]" strokecolor="#175c6b [1604]" strokeweight="1pt">
                <v:textbo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proofErr w:type="spellStart"/>
                      <w:r>
                        <w:t>Subprocedures</w:t>
                      </w:r>
                      <w:proofErr w:type="spellEnd"/>
                      <w:r>
                        <w:t xml:space="preserve"> help keep code </w:t>
                      </w:r>
                      <w:r w:rsidRPr="00763FBC">
                        <w:rPr>
                          <w:b/>
                          <w:color w:val="FFFFFF" w:themeColor="background1"/>
                        </w:rPr>
                        <w:t>organized</w:t>
                      </w:r>
                      <w:r>
                        <w:t>.</w:t>
                      </w:r>
                    </w:p>
                    <w:p w14:paraId="7B68EE77" w14:textId="0DD29545" w:rsidR="00E87085" w:rsidRDefault="00E87085" w:rsidP="00E87085">
                      <w:proofErr w:type="spellStart"/>
                      <w:r>
                        <w:t>Subprocedures</w:t>
                      </w:r>
                      <w:proofErr w:type="spellEnd"/>
                      <w:r>
                        <w:t xml:space="preserve"> make code </w:t>
                      </w:r>
                      <w:r w:rsidRPr="00763FBC">
                        <w:rPr>
                          <w:b/>
                          <w:color w:val="FFFFFF" w:themeColor="background1"/>
                        </w:rPr>
                        <w:t>easier to read</w:t>
                      </w:r>
                      <w:r>
                        <w:t>.</w:t>
                      </w:r>
                    </w:p>
                    <w:p w14:paraId="76DCC085" w14:textId="05896956" w:rsidR="00E87085" w:rsidRPr="00E87085" w:rsidRDefault="00E87085" w:rsidP="00E87085">
                      <w:proofErr w:type="spellStart"/>
                      <w:r>
                        <w:t>Subprocedures</w:t>
                      </w:r>
                      <w:proofErr w:type="spellEnd"/>
                      <w:r>
                        <w:t xml:space="preserve"> are sometimes </w:t>
                      </w:r>
                      <w:r w:rsidRPr="00763FBC">
                        <w:rPr>
                          <w:b/>
                          <w:color w:val="FFFFFF" w:themeColor="background1"/>
                        </w:rPr>
                        <w:t>used by multiple main procedures</w:t>
                      </w:r>
                      <w:r>
                        <w:t>, so code does not have to be repeated.</w:t>
                      </w:r>
                    </w:p>
                  </w:txbxContent>
                </v:textbox>
                <w10:wrap type="through" anchorx="margin"/>
              </v:rect>
            </w:pict>
          </mc:Fallback>
        </mc:AlternateContent>
      </w:r>
    </w:p>
    <w:p w14:paraId="1B07EABD" w14:textId="77777777" w:rsidR="002F64E9" w:rsidRDefault="002F64E9" w:rsidP="00422F84"/>
    <w:p w14:paraId="19C50C8F" w14:textId="77777777" w:rsidR="002F64E9" w:rsidRDefault="002F64E9" w:rsidP="00422F84"/>
    <w:p w14:paraId="6E1A4D28" w14:textId="238ACD31" w:rsidR="00177E48" w:rsidRDefault="00422F84" w:rsidP="00422F84">
      <w:pPr>
        <w:pStyle w:val="Heading2"/>
        <w:numPr>
          <w:ilvl w:val="0"/>
          <w:numId w:val="0"/>
        </w:numPr>
        <w:rPr>
          <w:color w:val="E7635F" w:themeColor="accent2"/>
        </w:rPr>
      </w:pPr>
      <w:r w:rsidRPr="00422F84">
        <w:rPr>
          <w:color w:val="E7635F" w:themeColor="accent2"/>
        </w:rPr>
        <w:lastRenderedPageBreak/>
        <w:t>reset target coords</w:t>
      </w:r>
    </w:p>
    <w:p w14:paraId="4C2D5600" w14:textId="3AD59362" w:rsidR="007528C5" w:rsidRPr="007528C5" w:rsidRDefault="00EA56D8" w:rsidP="007528C5">
      <w:r>
        <w:rPr>
          <w:noProof/>
        </w:rPr>
        <w:drawing>
          <wp:inline distT="0" distB="0" distL="0" distR="0" wp14:anchorId="2E83FC21" wp14:editId="20C95BF4">
            <wp:extent cx="5449570" cy="3452495"/>
            <wp:effectExtent l="50800" t="50800" r="62230" b="527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1.png"/>
                    <pic:cNvPicPr/>
                  </pic:nvPicPr>
                  <pic:blipFill>
                    <a:blip r:embed="rId16">
                      <a:extLst>
                        <a:ext uri="{28A0092B-C50C-407E-A947-70E740481C1C}">
                          <a14:useLocalDpi xmlns:a14="http://schemas.microsoft.com/office/drawing/2010/main" val="0"/>
                        </a:ext>
                      </a:extLst>
                    </a:blip>
                    <a:stretch>
                      <a:fillRect/>
                    </a:stretch>
                  </pic:blipFill>
                  <pic:spPr>
                    <a:xfrm>
                      <a:off x="0" y="0"/>
                      <a:ext cx="5449570" cy="3452495"/>
                    </a:xfrm>
                    <a:prstGeom prst="rect">
                      <a:avLst/>
                    </a:prstGeom>
                    <a:ln w="38100">
                      <a:solidFill>
                        <a:schemeClr val="accent1"/>
                      </a:solidFill>
                    </a:ln>
                  </pic:spPr>
                </pic:pic>
              </a:graphicData>
            </a:graphic>
          </wp:inline>
        </w:drawing>
      </w:r>
    </w:p>
    <w:p w14:paraId="68F89E0E" w14:textId="1D632ADE" w:rsidR="00422F84" w:rsidRPr="00422F84" w:rsidRDefault="00422F84" w:rsidP="00422F84">
      <w:pPr>
        <w:pStyle w:val="Heading2"/>
        <w:numPr>
          <w:ilvl w:val="0"/>
          <w:numId w:val="0"/>
        </w:numPr>
        <w:rPr>
          <w:color w:val="E7635F" w:themeColor="accent2"/>
        </w:rPr>
      </w:pPr>
      <w:r>
        <w:rPr>
          <w:color w:val="E7635F" w:themeColor="accent2"/>
        </w:rPr>
        <w:t>move-to-location</w:t>
      </w:r>
    </w:p>
    <w:p w14:paraId="66A823DC" w14:textId="1E4F992D" w:rsidR="00E76DAF" w:rsidRDefault="00092E8A" w:rsidP="00E76DAF">
      <w:pPr>
        <w:rPr>
          <w:color w:val="000000" w:themeColor="text1"/>
        </w:rPr>
      </w:pPr>
      <w:r>
        <w:rPr>
          <w:noProof/>
          <w:color w:val="000000" w:themeColor="text1"/>
        </w:rPr>
        <w:drawing>
          <wp:inline distT="0" distB="0" distL="0" distR="0" wp14:anchorId="6EB4282A" wp14:editId="33F04B50">
            <wp:extent cx="5449570" cy="3227070"/>
            <wp:effectExtent l="50800" t="50800" r="62230" b="495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2.2.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227070"/>
                    </a:xfrm>
                    <a:prstGeom prst="rect">
                      <a:avLst/>
                    </a:prstGeom>
                    <a:ln w="38100">
                      <a:solidFill>
                        <a:schemeClr val="accent1"/>
                      </a:solidFill>
                    </a:ln>
                  </pic:spPr>
                </pic:pic>
              </a:graphicData>
            </a:graphic>
          </wp:inline>
        </w:drawing>
      </w:r>
    </w:p>
    <w:p w14:paraId="27C93997" w14:textId="77777777" w:rsidR="00BB59D9" w:rsidRDefault="00BB59D9" w:rsidP="00E76DAF">
      <w:pPr>
        <w:rPr>
          <w:color w:val="000000" w:themeColor="text1"/>
        </w:rPr>
      </w:pPr>
    </w:p>
    <w:p w14:paraId="681997C5" w14:textId="5DBD3BAD" w:rsidR="00816738" w:rsidRDefault="00816738" w:rsidP="00816738">
      <w:pPr>
        <w:pStyle w:val="Heading2"/>
      </w:pPr>
      <w:r>
        <w:t>a familiar friend</w:t>
      </w:r>
      <w:r w:rsidR="0088517A">
        <w:t>—return-to-base</w:t>
      </w:r>
    </w:p>
    <w:p w14:paraId="3D19E8AA" w14:textId="7CEF5308" w:rsidR="00A068E4" w:rsidRDefault="00816738" w:rsidP="00816738">
      <w:r>
        <w:t xml:space="preserve">Let’s write the </w:t>
      </w:r>
      <w:r w:rsidRPr="00816738">
        <w:rPr>
          <w:color w:val="33B7D3" w:themeColor="accent1"/>
        </w:rPr>
        <w:t xml:space="preserve">return-to-base </w:t>
      </w:r>
      <w:r>
        <w:t xml:space="preserve">procedure. </w:t>
      </w:r>
      <w:r w:rsidR="00CA5098">
        <w:t xml:space="preserve">As in </w:t>
      </w:r>
      <w:proofErr w:type="spellStart"/>
      <w:r w:rsidR="00CA5098">
        <w:t>Swarmathon</w:t>
      </w:r>
      <w:proofErr w:type="spellEnd"/>
      <w:r w:rsidR="00CA5098">
        <w:t xml:space="preserve"> 1 and 2, a robot running this procedure detects if it has reached the base, drops off the rock if it has (changes it shape back to the one not holding a rock),</w:t>
      </w:r>
      <w:r w:rsidR="00A068E4">
        <w:t xml:space="preserve"> and switches out of </w:t>
      </w:r>
      <w:r w:rsidR="00A068E4" w:rsidRPr="00A068E4">
        <w:rPr>
          <w:color w:val="33B7D3" w:themeColor="accent1"/>
        </w:rPr>
        <w:t>returning?</w:t>
      </w:r>
      <w:r w:rsidR="00A068E4">
        <w:t xml:space="preserve"> mode. We’ve added a few extra behaviors </w:t>
      </w:r>
      <w:r w:rsidR="009F471B">
        <w:t xml:space="preserve">for </w:t>
      </w:r>
      <w:proofErr w:type="spellStart"/>
      <w:r w:rsidR="009F471B">
        <w:t>Swarmathon</w:t>
      </w:r>
      <w:proofErr w:type="spellEnd"/>
      <w:r w:rsidR="009F471B">
        <w:t xml:space="preserve"> 3:</w:t>
      </w:r>
    </w:p>
    <w:p w14:paraId="48970C77" w14:textId="796725EC" w:rsidR="00A068E4" w:rsidRDefault="00A068E4" w:rsidP="00A068E4">
      <w:pPr>
        <w:pStyle w:val="Heading2"/>
        <w:numPr>
          <w:ilvl w:val="0"/>
          <w:numId w:val="0"/>
        </w:numPr>
        <w:rPr>
          <w:color w:val="E7635F" w:themeColor="accent2"/>
        </w:rPr>
      </w:pPr>
      <w:r>
        <w:rPr>
          <w:color w:val="E7635F" w:themeColor="accent2"/>
        </w:rPr>
        <w:t>set locx and locy to 0</w:t>
      </w:r>
    </w:p>
    <w:p w14:paraId="4B605C67" w14:textId="14760F58" w:rsidR="00A068E4" w:rsidRDefault="00A068E4" w:rsidP="00A068E4">
      <w:r>
        <w:t>Robots that have reached the base change their destination (</w:t>
      </w:r>
      <w:proofErr w:type="spellStart"/>
      <w:r>
        <w:t>locX</w:t>
      </w:r>
      <w:proofErr w:type="spellEnd"/>
      <w:r>
        <w:t xml:space="preserve"> and </w:t>
      </w:r>
      <w:proofErr w:type="spellStart"/>
      <w:r>
        <w:t>locY</w:t>
      </w:r>
      <w:proofErr w:type="spellEnd"/>
      <w:r>
        <w:t xml:space="preserve">) to 0. </w:t>
      </w:r>
      <w:r w:rsidRPr="00A068E4">
        <w:rPr>
          <w:color w:val="33B7D3" w:themeColor="accent1"/>
        </w:rPr>
        <w:t>returning?</w:t>
      </w:r>
      <w:r>
        <w:t xml:space="preserve"> was turned off, but </w:t>
      </w:r>
      <w:proofErr w:type="spellStart"/>
      <w:r w:rsidRPr="00A068E4">
        <w:rPr>
          <w:color w:val="33B7D3" w:themeColor="accent1"/>
        </w:rPr>
        <w:t>processingList</w:t>
      </w:r>
      <w:proofErr w:type="spellEnd"/>
      <w:r w:rsidRPr="00A068E4">
        <w:rPr>
          <w:color w:val="33B7D3" w:themeColor="accent1"/>
        </w:rPr>
        <w:t>?</w:t>
      </w:r>
      <w:r>
        <w:t xml:space="preserve"> is still on. That means that on the next tick, the robot will </w:t>
      </w:r>
      <w:r w:rsidRPr="00A068E4">
        <w:rPr>
          <w:color w:val="E7635F" w:themeColor="accent2"/>
        </w:rPr>
        <w:t>process-list</w:t>
      </w:r>
      <w:r>
        <w:t xml:space="preserve">. </w:t>
      </w:r>
      <w:r w:rsidR="00AD6FBE">
        <w:t xml:space="preserve"> Now l</w:t>
      </w:r>
      <w:r>
        <w:t xml:space="preserve">ook at the </w:t>
      </w:r>
      <w:r w:rsidRPr="00A068E4">
        <w:rPr>
          <w:color w:val="33B7D3" w:themeColor="accent1"/>
        </w:rPr>
        <w:t xml:space="preserve">process-list </w:t>
      </w:r>
      <w:r>
        <w:t xml:space="preserve">procedure. </w:t>
      </w:r>
      <w:r w:rsidRPr="00B14A7E">
        <w:rPr>
          <w:b/>
        </w:rPr>
        <w:t>Notice that there is a special condition for robots whose target coordinates are set to 0</w:t>
      </w:r>
      <w:r>
        <w:t xml:space="preserve">: the </w:t>
      </w:r>
      <w:r w:rsidRPr="00A068E4">
        <w:rPr>
          <w:color w:val="33B7D3" w:themeColor="accent1"/>
        </w:rPr>
        <w:t>reset-target-</w:t>
      </w:r>
      <w:proofErr w:type="spellStart"/>
      <w:r w:rsidRPr="00A068E4">
        <w:rPr>
          <w:color w:val="33B7D3" w:themeColor="accent1"/>
        </w:rPr>
        <w:t>coords</w:t>
      </w:r>
      <w:proofErr w:type="spellEnd"/>
      <w:r w:rsidRPr="00A068E4">
        <w:rPr>
          <w:color w:val="33B7D3" w:themeColor="accent1"/>
        </w:rPr>
        <w:t xml:space="preserve"> </w:t>
      </w:r>
      <w:proofErr w:type="spellStart"/>
      <w:r>
        <w:t>subprocedure</w:t>
      </w:r>
      <w:proofErr w:type="spellEnd"/>
      <w:r>
        <w:t xml:space="preserve"> is called to give them a new destination. Through this series of handoffs, we are able to use simple robot states to encode complex behaviors.</w:t>
      </w:r>
    </w:p>
    <w:p w14:paraId="3E44EEB2" w14:textId="04CEF9D7" w:rsidR="00A068E4" w:rsidRDefault="00A068E4" w:rsidP="00A068E4">
      <w:pPr>
        <w:pStyle w:val="Heading2"/>
        <w:numPr>
          <w:ilvl w:val="0"/>
          <w:numId w:val="0"/>
        </w:numPr>
        <w:rPr>
          <w:color w:val="E7635F" w:themeColor="accent2"/>
        </w:rPr>
      </w:pPr>
      <w:r>
        <w:rPr>
          <w:color w:val="E7635F" w:themeColor="accent2"/>
        </w:rPr>
        <w:t>change heading if list is empty</w:t>
      </w:r>
    </w:p>
    <w:p w14:paraId="0FFEB9F1" w14:textId="262DBB2C" w:rsidR="00A068E4" w:rsidRDefault="001D3A79" w:rsidP="00A068E4">
      <w:r>
        <w:rPr>
          <w:noProof/>
        </w:rPr>
        <w:drawing>
          <wp:anchor distT="0" distB="0" distL="114300" distR="114300" simplePos="0" relativeHeight="251702272" behindDoc="0" locked="0" layoutInCell="1" allowOverlap="1" wp14:anchorId="55A6B259" wp14:editId="0FEE2809">
            <wp:simplePos x="0" y="0"/>
            <wp:positionH relativeFrom="column">
              <wp:posOffset>2941320</wp:posOffset>
            </wp:positionH>
            <wp:positionV relativeFrom="paragraph">
              <wp:posOffset>97155</wp:posOffset>
            </wp:positionV>
            <wp:extent cx="2476500" cy="800100"/>
            <wp:effectExtent l="50800" t="508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png"/>
                    <pic:cNvPicPr/>
                  </pic:nvPicPr>
                  <pic:blipFill>
                    <a:blip r:embed="rId18">
                      <a:extLst>
                        <a:ext uri="{28A0092B-C50C-407E-A947-70E740481C1C}">
                          <a14:useLocalDpi xmlns:a14="http://schemas.microsoft.com/office/drawing/2010/main" val="0"/>
                        </a:ext>
                      </a:extLst>
                    </a:blip>
                    <a:stretch>
                      <a:fillRect/>
                    </a:stretch>
                  </pic:blipFill>
                  <pic:spPr>
                    <a:xfrm>
                      <a:off x="0" y="0"/>
                      <a:ext cx="2476500" cy="800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A068E4">
        <w:t xml:space="preserve">You may have wondered how we would have the robots do more than simply travel in one line. You also may have wondered </w:t>
      </w:r>
      <w:r>
        <w:t xml:space="preserve">this slider was for on the interface: </w:t>
      </w:r>
      <w:r w:rsidR="00A068E4">
        <w:t xml:space="preserve"> </w:t>
      </w:r>
    </w:p>
    <w:p w14:paraId="2DADEFA3" w14:textId="55554431" w:rsidR="00A068E4" w:rsidRDefault="00A068E4" w:rsidP="00A068E4">
      <w:r>
        <w:t xml:space="preserve">Robots who are dropping off the last rock in their </w:t>
      </w:r>
      <w:r w:rsidR="001D3A79">
        <w:t xml:space="preserve">list will increase their heading by the value of search angle. </w:t>
      </w:r>
      <w:r w:rsidR="001D3A79" w:rsidRPr="001D3A79">
        <w:rPr>
          <w:b/>
        </w:rPr>
        <w:t>Example</w:t>
      </w:r>
      <w:r w:rsidR="001D3A79">
        <w:t xml:space="preserve">: A robot’s current heading is 90 degrees (right). If the value of </w:t>
      </w:r>
      <w:proofErr w:type="spellStart"/>
      <w:r w:rsidR="001D3A79">
        <w:t>searchAngle</w:t>
      </w:r>
      <w:proofErr w:type="spellEnd"/>
      <w:r w:rsidR="001D3A79">
        <w:t xml:space="preserve"> is 5, as in the picture above</w:t>
      </w:r>
      <w:r w:rsidR="00507675">
        <w:t>, the robot will set its new heading to 95 degrees after clearing its list. It will then travel in a line from the origin to the edge of the arena.</w:t>
      </w:r>
      <w:r w:rsidR="00F32286">
        <w:t xml:space="preserve"> </w:t>
      </w:r>
    </w:p>
    <w:p w14:paraId="1C169781" w14:textId="77777777" w:rsidR="006118A5" w:rsidRDefault="006118A5" w:rsidP="00A068E4"/>
    <w:p w14:paraId="0C6B3C4D" w14:textId="77777777" w:rsidR="006118A5" w:rsidRDefault="006118A5" w:rsidP="00A068E4">
      <w:r>
        <w:t xml:space="preserve">Now that you’ve learned about the new behaviors added to </w:t>
      </w:r>
      <w:r w:rsidRPr="006118A5">
        <w:rPr>
          <w:color w:val="33B7D3" w:themeColor="accent1"/>
        </w:rPr>
        <w:t>return-to-base</w:t>
      </w:r>
      <w:r>
        <w:t xml:space="preserve">, try to write the parts of the procedure that you recognize from </w:t>
      </w:r>
      <w:proofErr w:type="spellStart"/>
      <w:r>
        <w:t>Swarmathon</w:t>
      </w:r>
      <w:proofErr w:type="spellEnd"/>
      <w:r>
        <w:t xml:space="preserve"> 1 and 2 on your own. Then look at the picture to write the new behaviors.</w:t>
      </w:r>
    </w:p>
    <w:p w14:paraId="29BEF878" w14:textId="17132107" w:rsidR="006118A5" w:rsidRPr="00A068E4" w:rsidRDefault="000A7B43" w:rsidP="00A068E4">
      <w:r>
        <w:rPr>
          <w:noProof/>
        </w:rPr>
        <w:drawing>
          <wp:anchor distT="0" distB="0" distL="114300" distR="114300" simplePos="0" relativeHeight="251703296" behindDoc="0" locked="0" layoutInCell="1" allowOverlap="1" wp14:anchorId="1460403A" wp14:editId="0319DFFF">
            <wp:simplePos x="0" y="0"/>
            <wp:positionH relativeFrom="margin">
              <wp:align>center</wp:align>
            </wp:positionH>
            <wp:positionV relativeFrom="paragraph">
              <wp:posOffset>53340</wp:posOffset>
            </wp:positionV>
            <wp:extent cx="5449570" cy="5989320"/>
            <wp:effectExtent l="50800" t="50800" r="62230" b="558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1.png"/>
                    <pic:cNvPicPr/>
                  </pic:nvPicPr>
                  <pic:blipFill>
                    <a:blip r:embed="rId19">
                      <a:extLst>
                        <a:ext uri="{28A0092B-C50C-407E-A947-70E740481C1C}">
                          <a14:useLocalDpi xmlns:a14="http://schemas.microsoft.com/office/drawing/2010/main" val="0"/>
                        </a:ext>
                      </a:extLst>
                    </a:blip>
                    <a:stretch>
                      <a:fillRect/>
                    </a:stretch>
                  </pic:blipFill>
                  <pic:spPr>
                    <a:xfrm>
                      <a:off x="0" y="0"/>
                      <a:ext cx="5449570" cy="59893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118A5">
        <w:t xml:space="preserve">  </w:t>
      </w:r>
    </w:p>
    <w:p w14:paraId="203CA469" w14:textId="77777777" w:rsidR="00A068E4" w:rsidRPr="00816738" w:rsidRDefault="00A068E4" w:rsidP="00A068E4"/>
    <w:p w14:paraId="483D98EA" w14:textId="39726912" w:rsidR="00872D0A" w:rsidRDefault="00872D0A" w:rsidP="00872D0A">
      <w:pPr>
        <w:pStyle w:val="Heading2"/>
      </w:pPr>
      <w:r>
        <w:t>do-dfs</w:t>
      </w:r>
    </w:p>
    <w:p w14:paraId="307B80CD" w14:textId="095F452A" w:rsidR="00872D0A" w:rsidRDefault="00872D0A" w:rsidP="00872D0A">
      <w:r>
        <w:t xml:space="preserve">In Sections </w:t>
      </w:r>
      <w:r w:rsidRPr="00872D0A">
        <w:rPr>
          <w:b/>
          <w:color w:val="33B7D3" w:themeColor="accent1"/>
          <w:sz w:val="24"/>
          <w:szCs w:val="24"/>
        </w:rPr>
        <w:t>3.2</w:t>
      </w:r>
      <w:r w:rsidRPr="00872D0A">
        <w:rPr>
          <w:color w:val="33B7D3" w:themeColor="accent1"/>
        </w:rPr>
        <w:t xml:space="preserve"> </w:t>
      </w:r>
      <w:r>
        <w:t xml:space="preserve">and </w:t>
      </w:r>
      <w:r w:rsidRPr="00872D0A">
        <w:rPr>
          <w:b/>
          <w:color w:val="33B7D3" w:themeColor="accent1"/>
          <w:sz w:val="24"/>
          <w:szCs w:val="24"/>
        </w:rPr>
        <w:t>3.3</w:t>
      </w:r>
      <w:r>
        <w:t xml:space="preserve">, we handled the conditions of the robot processing its list and dropping off rocks it found at the list coordinates. To finish up, let’s write the DFS behavior itself, which is contained in the </w:t>
      </w:r>
      <w:r w:rsidRPr="00F97FCF">
        <w:rPr>
          <w:color w:val="33B7D3" w:themeColor="accent1"/>
        </w:rPr>
        <w:t xml:space="preserve">do-DFS </w:t>
      </w:r>
      <w:r>
        <w:t>procedure.</w:t>
      </w:r>
      <w:r w:rsidR="00F97FCF">
        <w:t xml:space="preserve"> This procedure is strikingly simple—it contains just </w:t>
      </w:r>
      <w:r w:rsidR="00F97FCF">
        <w:rPr>
          <w:b/>
        </w:rPr>
        <w:t>four lines of code</w:t>
      </w:r>
      <w:r w:rsidR="00F97FCF">
        <w:t xml:space="preserve">! </w:t>
      </w:r>
    </w:p>
    <w:p w14:paraId="16FADA4E" w14:textId="77B9BBC5" w:rsidR="00F97FCF" w:rsidRDefault="00F97FCF" w:rsidP="00872D0A">
      <w:r>
        <w:t>The code, however, contains some new commands that are not easy to understand by reading them. If there’s a command that you don’t understand</w:t>
      </w:r>
      <w:r w:rsidR="00892EAE">
        <w:t xml:space="preserve">, try looking it up in the </w:t>
      </w:r>
      <w:proofErr w:type="spellStart"/>
      <w:r w:rsidR="00892EAE">
        <w:t>NetLogo</w:t>
      </w:r>
      <w:proofErr w:type="spellEnd"/>
      <w:r w:rsidR="00892EAE">
        <w:t xml:space="preserve"> dictionary.</w:t>
      </w:r>
    </w:p>
    <w:p w14:paraId="579A9B2F" w14:textId="135D34D8" w:rsidR="00892EAE" w:rsidRDefault="00B61FE1" w:rsidP="00872D0A">
      <w:r>
        <w:rPr>
          <w:noProof/>
        </w:rPr>
        <w:lastRenderedPageBreak/>
        <mc:AlternateContent>
          <mc:Choice Requires="wps">
            <w:drawing>
              <wp:anchor distT="0" distB="0" distL="114300" distR="114300" simplePos="0" relativeHeight="251705344" behindDoc="0" locked="0" layoutInCell="1" allowOverlap="1" wp14:anchorId="4E662641" wp14:editId="78089576">
                <wp:simplePos x="0" y="0"/>
                <wp:positionH relativeFrom="margin">
                  <wp:posOffset>82550</wp:posOffset>
                </wp:positionH>
                <wp:positionV relativeFrom="paragraph">
                  <wp:posOffset>528320</wp:posOffset>
                </wp:positionV>
                <wp:extent cx="5715635" cy="4460240"/>
                <wp:effectExtent l="0" t="0" r="24765" b="35560"/>
                <wp:wrapThrough wrapText="bothSides">
                  <wp:wrapPolygon edited="0">
                    <wp:start x="0" y="0"/>
                    <wp:lineTo x="0" y="21649"/>
                    <wp:lineTo x="21598" y="21649"/>
                    <wp:lineTo x="21598" y="0"/>
                    <wp:lineTo x="0" y="0"/>
                  </wp:wrapPolygon>
                </wp:wrapThrough>
                <wp:docPr id="40" name="Rectangle 40"/>
                <wp:cNvGraphicFramePr/>
                <a:graphic xmlns:a="http://schemas.openxmlformats.org/drawingml/2006/main">
                  <a:graphicData uri="http://schemas.microsoft.com/office/word/2010/wordprocessingShape">
                    <wps:wsp>
                      <wps:cNvSpPr/>
                      <wps:spPr>
                        <a:xfrm>
                          <a:off x="0" y="0"/>
                          <a:ext cx="5715635" cy="446024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948586B" w14:textId="33B61E37" w:rsidR="00F97FCF" w:rsidRDefault="00892EAE" w:rsidP="00F97FCF">
                            <w:pPr>
                              <w:pStyle w:val="Date"/>
                            </w:pPr>
                            <w:r>
                              <w:t>EXERCISE: finding commands in the netlogo dictionary</w:t>
                            </w:r>
                          </w:p>
                          <w:p w14:paraId="6F6DEA85" w14:textId="7E962459" w:rsidR="00892EAE" w:rsidRDefault="00892EAE" w:rsidP="00892EAE">
                            <w:pPr>
                              <w:pStyle w:val="ListParagraph"/>
                              <w:numPr>
                                <w:ilvl w:val="0"/>
                                <w:numId w:val="5"/>
                              </w:numPr>
                            </w:pPr>
                            <w:r>
                              <w:t xml:space="preserve">Go to the </w:t>
                            </w:r>
                            <w:proofErr w:type="spellStart"/>
                            <w:r>
                              <w:t>Netlogo</w:t>
                            </w:r>
                            <w:proofErr w:type="spellEnd"/>
                            <w:r>
                              <w:t xml:space="preserve"> Dictionary website at </w:t>
                            </w:r>
                            <w:r w:rsidRPr="00892EAE">
                              <w:t>http://ccl.northwestern.edu/netlogo/5.0/docs/dictionary.html</w:t>
                            </w:r>
                          </w:p>
                          <w:p w14:paraId="60FD770C" w14:textId="6E41C494" w:rsidR="00892EAE" w:rsidRDefault="00892EAE" w:rsidP="00892EAE">
                            <w:pPr>
                              <w:pStyle w:val="ListParagraph"/>
                              <w:numPr>
                                <w:ilvl w:val="0"/>
                                <w:numId w:val="5"/>
                              </w:numPr>
                            </w:pPr>
                            <w:r>
                              <w:t xml:space="preserve">To search the webpage, press Command-F (Mac) or Control-F (Windows). Type in </w:t>
                            </w:r>
                            <w:proofErr w:type="spellStart"/>
                            <w:proofErr w:type="gramStart"/>
                            <w:r w:rsidRPr="00892EAE">
                              <w:rPr>
                                <w:b/>
                              </w:rPr>
                              <w:t>fput</w:t>
                            </w:r>
                            <w:proofErr w:type="spellEnd"/>
                            <w:r w:rsidRPr="00892EAE">
                              <w:rPr>
                                <w:b/>
                              </w:rPr>
                              <w:t xml:space="preserve"> </w:t>
                            </w:r>
                            <w:r>
                              <w:t>.</w:t>
                            </w:r>
                            <w:proofErr w:type="gramEnd"/>
                          </w:p>
                          <w:p w14:paraId="6C1F51DB" w14:textId="5544E508" w:rsidR="00892EAE" w:rsidRDefault="00892EAE" w:rsidP="00892EAE">
                            <w:pPr>
                              <w:pStyle w:val="ListParagraph"/>
                              <w:numPr>
                                <w:ilvl w:val="0"/>
                                <w:numId w:val="5"/>
                              </w:numPr>
                            </w:pPr>
                            <w:r>
                              <w:t xml:space="preserve">The page jumps to the </w:t>
                            </w:r>
                            <w:proofErr w:type="spellStart"/>
                            <w:r w:rsidRPr="00892EAE">
                              <w:rPr>
                                <w:b/>
                              </w:rPr>
                              <w:t>fput</w:t>
                            </w:r>
                            <w:proofErr w:type="spellEnd"/>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0">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proofErr w:type="spellStart"/>
                            <w:r>
                              <w:rPr>
                                <w:b/>
                              </w:rPr>
                              <w:t>fput</w:t>
                            </w:r>
                            <w:proofErr w:type="spellEnd"/>
                            <w:r>
                              <w:rPr>
                                <w:b/>
                              </w:rPr>
                              <w:t xml:space="preserve"> </w:t>
                            </w:r>
                            <w:r>
                              <w:t>link and read the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62641" id="Rectangle 40" o:spid="_x0000_s1028" style="position:absolute;margin-left:6.5pt;margin-top:41.6pt;width:450.05pt;height:35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" fillcolor="#77cee1 [2164]" strokecolor="#33b7d3 [3204]" strokeweight=".5pt">
                <v:fill color2="#59c4db [2612]" rotate="t" colors="0 #a4d8e8;.5 #95d1e3;1 #81cde3" focus="100%" type="gradient">
                  <o:fill v:ext="view" type="gradientUnscaled"/>
                </v:fill>
                <v:textbox>
                  <w:txbxContent>
                    <w:p w14:paraId="2948586B" w14:textId="33B61E37" w:rsidR="00F97FCF" w:rsidRDefault="00892EAE" w:rsidP="00F97FCF">
                      <w:pPr>
                        <w:pStyle w:val="Date"/>
                      </w:pPr>
                      <w:r>
                        <w:t>EXERCISE: finding commands in the netlogo dictionary</w:t>
                      </w:r>
                    </w:p>
                    <w:p w14:paraId="6F6DEA85" w14:textId="7E962459" w:rsidR="00892EAE" w:rsidRDefault="00892EAE" w:rsidP="00892EAE">
                      <w:pPr>
                        <w:pStyle w:val="ListParagraph"/>
                        <w:numPr>
                          <w:ilvl w:val="0"/>
                          <w:numId w:val="5"/>
                        </w:numPr>
                      </w:pPr>
                      <w:r>
                        <w:t xml:space="preserve">Go to the </w:t>
                      </w:r>
                      <w:proofErr w:type="spellStart"/>
                      <w:r>
                        <w:t>Netlogo</w:t>
                      </w:r>
                      <w:proofErr w:type="spellEnd"/>
                      <w:r>
                        <w:t xml:space="preserve"> Dictionary website at </w:t>
                      </w:r>
                      <w:r w:rsidRPr="00892EAE">
                        <w:t>http://ccl.northwestern.edu/netlogo/5.0/docs/dictionary.html</w:t>
                      </w:r>
                    </w:p>
                    <w:p w14:paraId="60FD770C" w14:textId="6E41C494" w:rsidR="00892EAE" w:rsidRDefault="00892EAE" w:rsidP="00892EAE">
                      <w:pPr>
                        <w:pStyle w:val="ListParagraph"/>
                        <w:numPr>
                          <w:ilvl w:val="0"/>
                          <w:numId w:val="5"/>
                        </w:numPr>
                      </w:pPr>
                      <w:r>
                        <w:t xml:space="preserve">To search the webpage, press Command-F (Mac) or Control-F (Windows). Type in </w:t>
                      </w:r>
                      <w:proofErr w:type="spellStart"/>
                      <w:proofErr w:type="gramStart"/>
                      <w:r w:rsidRPr="00892EAE">
                        <w:rPr>
                          <w:b/>
                        </w:rPr>
                        <w:t>fput</w:t>
                      </w:r>
                      <w:proofErr w:type="spellEnd"/>
                      <w:r w:rsidRPr="00892EAE">
                        <w:rPr>
                          <w:b/>
                        </w:rPr>
                        <w:t xml:space="preserve"> </w:t>
                      </w:r>
                      <w:r>
                        <w:t>.</w:t>
                      </w:r>
                      <w:proofErr w:type="gramEnd"/>
                    </w:p>
                    <w:p w14:paraId="6C1F51DB" w14:textId="5544E508" w:rsidR="00892EAE" w:rsidRDefault="00892EAE" w:rsidP="00892EAE">
                      <w:pPr>
                        <w:pStyle w:val="ListParagraph"/>
                        <w:numPr>
                          <w:ilvl w:val="0"/>
                          <w:numId w:val="5"/>
                        </w:numPr>
                      </w:pPr>
                      <w:r>
                        <w:t xml:space="preserve">The page jumps to the </w:t>
                      </w:r>
                      <w:proofErr w:type="spellStart"/>
                      <w:r w:rsidRPr="00892EAE">
                        <w:rPr>
                          <w:b/>
                        </w:rPr>
                        <w:t>fput</w:t>
                      </w:r>
                      <w:proofErr w:type="spellEnd"/>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0">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proofErr w:type="spellStart"/>
                      <w:r>
                        <w:rPr>
                          <w:b/>
                        </w:rPr>
                        <w:t>fput</w:t>
                      </w:r>
                      <w:proofErr w:type="spellEnd"/>
                      <w:r>
                        <w:rPr>
                          <w:b/>
                        </w:rPr>
                        <w:t xml:space="preserve"> </w:t>
                      </w:r>
                      <w:r>
                        <w:t>link and read the description.</w:t>
                      </w:r>
                    </w:p>
                  </w:txbxContent>
                </v:textbox>
                <w10:wrap type="through" anchorx="margin"/>
              </v:rect>
            </w:pict>
          </mc:Fallback>
        </mc:AlternateContent>
      </w:r>
      <w:r w:rsidR="00892EAE">
        <w:t xml:space="preserve">Let’s look up the command </w:t>
      </w:r>
      <w:proofErr w:type="spellStart"/>
      <w:r w:rsidR="00892EAE">
        <w:rPr>
          <w:b/>
        </w:rPr>
        <w:t>fput</w:t>
      </w:r>
      <w:proofErr w:type="spellEnd"/>
      <w:r w:rsidR="00892EAE">
        <w:t xml:space="preserve">, which is used in </w:t>
      </w:r>
      <w:r w:rsidR="00892EAE" w:rsidRPr="00892EAE">
        <w:rPr>
          <w:color w:val="33B7D3" w:themeColor="accent1"/>
        </w:rPr>
        <w:t>do-DFS</w:t>
      </w:r>
      <w:r w:rsidR="00892EAE">
        <w:t>. Follow the steps in the box below.</w:t>
      </w:r>
      <w:r w:rsidR="00892EAE" w:rsidRPr="00892EAE">
        <w:t xml:space="preserve"> </w:t>
      </w:r>
    </w:p>
    <w:p w14:paraId="0CB1B8E8" w14:textId="34E0139D" w:rsidR="00892EAE" w:rsidRPr="00892EAE" w:rsidRDefault="00892EAE" w:rsidP="00872D0A"/>
    <w:p w14:paraId="66F29AB6" w14:textId="77777777" w:rsidR="00EA2AD5" w:rsidRDefault="00375063" w:rsidP="00872D0A">
      <w:r>
        <w:t xml:space="preserve">You are encouraged to use the </w:t>
      </w:r>
      <w:proofErr w:type="spellStart"/>
      <w:r>
        <w:t>Netlogo</w:t>
      </w:r>
      <w:proofErr w:type="spellEnd"/>
      <w:r>
        <w:t xml:space="preserve"> dictionary as a reference. You may also get some ideas for your competition submission by looking through it! </w:t>
      </w:r>
    </w:p>
    <w:p w14:paraId="0BD3FFD7" w14:textId="0426182E" w:rsidR="00F97FCF" w:rsidRDefault="00375063" w:rsidP="00872D0A">
      <w:pPr>
        <w:rPr>
          <w:color w:val="000000" w:themeColor="text1"/>
        </w:rPr>
      </w:pPr>
      <w:r>
        <w:t xml:space="preserve">Let’s finish up </w:t>
      </w:r>
      <w:proofErr w:type="spellStart"/>
      <w:r>
        <w:t>Swarmathon</w:t>
      </w:r>
      <w:proofErr w:type="spellEnd"/>
      <w:r>
        <w:t xml:space="preserve"> 3 by writing</w:t>
      </w:r>
      <w:r w:rsidR="00F97FCF">
        <w:t xml:space="preserve"> the </w:t>
      </w:r>
      <w:r w:rsidR="00F97FCF" w:rsidRPr="00F97FCF">
        <w:rPr>
          <w:color w:val="33B7D3" w:themeColor="accent1"/>
        </w:rPr>
        <w:t>do-DFS</w:t>
      </w:r>
      <w:r w:rsidR="00F97FCF">
        <w:rPr>
          <w:color w:val="33B7D3" w:themeColor="accent1"/>
        </w:rPr>
        <w:t xml:space="preserve"> </w:t>
      </w:r>
      <w:r w:rsidR="00F97FCF" w:rsidRPr="00F97FCF">
        <w:rPr>
          <w:color w:val="000000" w:themeColor="text1"/>
        </w:rPr>
        <w:t>procedure</w:t>
      </w:r>
      <w:r>
        <w:rPr>
          <w:color w:val="000000" w:themeColor="text1"/>
        </w:rPr>
        <w:t>.</w:t>
      </w:r>
      <w:r w:rsidR="00F97FCF" w:rsidRPr="00F97FCF">
        <w:rPr>
          <w:color w:val="000000" w:themeColor="text1"/>
        </w:rPr>
        <w:t xml:space="preserve"> </w:t>
      </w:r>
      <w:r>
        <w:rPr>
          <w:color w:val="000000" w:themeColor="text1"/>
        </w:rPr>
        <w:t>Use the picture below to guide you.</w:t>
      </w:r>
    </w:p>
    <w:p w14:paraId="7E764693" w14:textId="0C05A4A1" w:rsidR="00375063" w:rsidRPr="00F97FCF" w:rsidRDefault="00742D6E" w:rsidP="00872D0A">
      <w:r>
        <w:rPr>
          <w:noProof/>
        </w:rPr>
        <w:lastRenderedPageBreak/>
        <w:drawing>
          <wp:inline distT="0" distB="0" distL="0" distR="0" wp14:anchorId="4F895ED3" wp14:editId="57CEC7B4">
            <wp:extent cx="5928002" cy="3304540"/>
            <wp:effectExtent l="50800" t="50800" r="41275" b="482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a:blip r:embed="rId21">
                      <a:extLst>
                        <a:ext uri="{28A0092B-C50C-407E-A947-70E740481C1C}">
                          <a14:useLocalDpi xmlns:a14="http://schemas.microsoft.com/office/drawing/2010/main" val="0"/>
                        </a:ext>
                      </a:extLst>
                    </a:blip>
                    <a:stretch>
                      <a:fillRect/>
                    </a:stretch>
                  </pic:blipFill>
                  <pic:spPr>
                    <a:xfrm>
                      <a:off x="0" y="0"/>
                      <a:ext cx="5932875" cy="3307257"/>
                    </a:xfrm>
                    <a:prstGeom prst="rect">
                      <a:avLst/>
                    </a:prstGeom>
                    <a:ln w="38100">
                      <a:solidFill>
                        <a:schemeClr val="accent1"/>
                      </a:solidFill>
                    </a:ln>
                  </pic:spPr>
                </pic:pic>
              </a:graphicData>
            </a:graphic>
          </wp:inline>
        </w:drawing>
      </w:r>
    </w:p>
    <w:p w14:paraId="6E13388C" w14:textId="495FA8A3" w:rsidR="002C653F" w:rsidRDefault="00EA2AD5" w:rsidP="00E76DAF">
      <w:pPr>
        <w:rPr>
          <w:color w:val="000000" w:themeColor="text1"/>
        </w:rPr>
      </w:pPr>
      <w:r>
        <w:rPr>
          <w:color w:val="000000" w:themeColor="text1"/>
        </w:rPr>
        <w:t xml:space="preserve">Test your module by pressing </w:t>
      </w:r>
      <w:r w:rsidRPr="00EA2AD5">
        <w:rPr>
          <w:color w:val="33B7D3" w:themeColor="accent1"/>
        </w:rPr>
        <w:t>setup</w:t>
      </w:r>
      <w:r>
        <w:rPr>
          <w:color w:val="000000" w:themeColor="text1"/>
        </w:rPr>
        <w:t xml:space="preserve"> and </w:t>
      </w:r>
      <w:r w:rsidRPr="00EA2AD5">
        <w:rPr>
          <w:color w:val="33B7D3" w:themeColor="accent1"/>
        </w:rPr>
        <w:t>DFS</w:t>
      </w:r>
      <w:r>
        <w:rPr>
          <w:color w:val="000000" w:themeColor="text1"/>
        </w:rPr>
        <w:t xml:space="preserve">. </w:t>
      </w:r>
      <w:r w:rsidR="00E3534F">
        <w:rPr>
          <w:color w:val="000000" w:themeColor="text1"/>
        </w:rPr>
        <w:t>Ask your</w:t>
      </w:r>
      <w:r w:rsidR="002C653F">
        <w:rPr>
          <w:color w:val="000000" w:themeColor="text1"/>
        </w:rPr>
        <w:t>self the following questions:</w:t>
      </w:r>
    </w:p>
    <w:p w14:paraId="3CD97FFE" w14:textId="77777777" w:rsidR="002C653F" w:rsidRDefault="00EA2AD5" w:rsidP="002C653F">
      <w:pPr>
        <w:pStyle w:val="ListParagraph"/>
        <w:numPr>
          <w:ilvl w:val="0"/>
          <w:numId w:val="5"/>
        </w:numPr>
        <w:rPr>
          <w:color w:val="000000" w:themeColor="text1"/>
        </w:rPr>
      </w:pPr>
      <w:r w:rsidRPr="002C653F">
        <w:rPr>
          <w:color w:val="000000" w:themeColor="text1"/>
        </w:rPr>
        <w:t xml:space="preserve">Try changing the value of the </w:t>
      </w:r>
      <w:proofErr w:type="spellStart"/>
      <w:r w:rsidRPr="002C653F">
        <w:rPr>
          <w:color w:val="E7635F" w:themeColor="accent2"/>
        </w:rPr>
        <w:t>searchAngle</w:t>
      </w:r>
      <w:proofErr w:type="spellEnd"/>
      <w:r w:rsidRPr="002C653F">
        <w:rPr>
          <w:color w:val="000000" w:themeColor="text1"/>
        </w:rPr>
        <w:t xml:space="preserve"> slider. How does changing the value effect the robots?</w:t>
      </w:r>
    </w:p>
    <w:p w14:paraId="26BCB8BC" w14:textId="77777777" w:rsidR="002C653F" w:rsidRDefault="00EA2AD5" w:rsidP="002C653F">
      <w:pPr>
        <w:pStyle w:val="ListParagraph"/>
        <w:numPr>
          <w:ilvl w:val="0"/>
          <w:numId w:val="5"/>
        </w:numPr>
        <w:rPr>
          <w:color w:val="000000" w:themeColor="text1"/>
        </w:rPr>
      </w:pPr>
      <w:r w:rsidRPr="002C653F">
        <w:rPr>
          <w:color w:val="000000" w:themeColor="text1"/>
        </w:rPr>
        <w:t xml:space="preserve"> </w:t>
      </w:r>
      <w:r w:rsidR="002C653F" w:rsidRPr="002C653F">
        <w:rPr>
          <w:color w:val="000000" w:themeColor="text1"/>
        </w:rPr>
        <w:t xml:space="preserve">What happens when the value of </w:t>
      </w:r>
      <w:proofErr w:type="spellStart"/>
      <w:r w:rsidR="002C653F" w:rsidRPr="002C653F">
        <w:rPr>
          <w:color w:val="E7635F" w:themeColor="accent2"/>
        </w:rPr>
        <w:t>searchAngle</w:t>
      </w:r>
      <w:proofErr w:type="spellEnd"/>
      <w:r w:rsidR="002C653F" w:rsidRPr="002C653F">
        <w:rPr>
          <w:color w:val="000000" w:themeColor="text1"/>
        </w:rPr>
        <w:t xml:space="preserve"> is large?</w:t>
      </w:r>
      <w:r w:rsidRPr="002C653F">
        <w:rPr>
          <w:color w:val="000000" w:themeColor="text1"/>
        </w:rPr>
        <w:t xml:space="preserve">  </w:t>
      </w:r>
    </w:p>
    <w:p w14:paraId="6DB3279A" w14:textId="3972C0B0" w:rsidR="00BB59D9" w:rsidRPr="002C653F" w:rsidRDefault="002C653F" w:rsidP="002C653F">
      <w:pPr>
        <w:pStyle w:val="ListParagraph"/>
        <w:numPr>
          <w:ilvl w:val="0"/>
          <w:numId w:val="5"/>
        </w:numPr>
        <w:rPr>
          <w:color w:val="000000" w:themeColor="text1"/>
        </w:rPr>
      </w:pPr>
      <w:r w:rsidRPr="002C653F">
        <w:rPr>
          <w:color w:val="000000" w:themeColor="text1"/>
        </w:rPr>
        <w:t>What are some advantages</w:t>
      </w:r>
      <w:r w:rsidR="00AF55FD">
        <w:rPr>
          <w:color w:val="000000" w:themeColor="text1"/>
        </w:rPr>
        <w:t xml:space="preserve"> to DFS vs random search?</w:t>
      </w:r>
      <w:r>
        <w:rPr>
          <w:color w:val="000000" w:themeColor="text1"/>
        </w:rPr>
        <w:t xml:space="preserve"> How about some disadvantages?</w:t>
      </w:r>
    </w:p>
    <w:p w14:paraId="3E20E518" w14:textId="63B0946B" w:rsidR="00E76DAF" w:rsidRDefault="00E76DAF" w:rsidP="00E76DAF">
      <w:pPr>
        <w:rPr>
          <w:color w:val="000000" w:themeColor="text1"/>
        </w:rPr>
      </w:pPr>
    </w:p>
    <w:p w14:paraId="26ECCFF4" w14:textId="3EA3E1A2" w:rsidR="008F3623" w:rsidRPr="001C121E" w:rsidRDefault="0005164A" w:rsidP="001C121E">
      <w:pPr>
        <w:rPr>
          <w:color w:val="000000" w:themeColor="text1"/>
        </w:rPr>
      </w:pPr>
      <w:r>
        <w:rPr>
          <w:noProof/>
          <w:color w:val="000000" w:themeColor="text1"/>
        </w:rPr>
        <w:lastRenderedPageBreak/>
        <w:drawing>
          <wp:anchor distT="0" distB="0" distL="114300" distR="114300" simplePos="0" relativeHeight="251706368" behindDoc="0" locked="0" layoutInCell="1" allowOverlap="1" wp14:anchorId="1DD003B4" wp14:editId="4B98C3FF">
            <wp:simplePos x="0" y="0"/>
            <wp:positionH relativeFrom="margin">
              <wp:posOffset>-6985</wp:posOffset>
            </wp:positionH>
            <wp:positionV relativeFrom="paragraph">
              <wp:posOffset>54610</wp:posOffset>
            </wp:positionV>
            <wp:extent cx="5672455" cy="5882640"/>
            <wp:effectExtent l="50800" t="50800" r="42545" b="6096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nishedSw3.png"/>
                    <pic:cNvPicPr/>
                  </pic:nvPicPr>
                  <pic:blipFill>
                    <a:blip r:embed="rId22">
                      <a:extLst>
                        <a:ext uri="{28A0092B-C50C-407E-A947-70E740481C1C}">
                          <a14:useLocalDpi xmlns:a14="http://schemas.microsoft.com/office/drawing/2010/main" val="0"/>
                        </a:ext>
                      </a:extLst>
                    </a:blip>
                    <a:stretch>
                      <a:fillRect/>
                    </a:stretch>
                  </pic:blipFill>
                  <pic:spPr>
                    <a:xfrm>
                      <a:off x="0" y="0"/>
                      <a:ext cx="5672455" cy="58826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5F27ED5" w14:textId="77777777" w:rsidR="008F3623" w:rsidRDefault="008F3623" w:rsidP="003B0FAB">
      <w:pPr>
        <w:pStyle w:val="Footer"/>
        <w:rPr>
          <w:sz w:val="40"/>
          <w:szCs w:val="40"/>
        </w:rPr>
      </w:pPr>
    </w:p>
    <w:p w14:paraId="59F608B1" w14:textId="1AC10395" w:rsidR="003B0FAB" w:rsidRPr="00F83C16" w:rsidRDefault="003B0FAB" w:rsidP="001C121E">
      <w:pPr>
        <w:pStyle w:val="Footer"/>
        <w:jc w:val="center"/>
        <w:rPr>
          <w:color w:val="000000" w:themeColor="text1"/>
          <w:sz w:val="40"/>
          <w:szCs w:val="40"/>
        </w:rPr>
      </w:pPr>
      <w:r w:rsidRPr="00F83C16">
        <w:rPr>
          <w:sz w:val="40"/>
          <w:szCs w:val="40"/>
        </w:rPr>
        <w:t xml:space="preserve">GREAT JOB! You completed </w:t>
      </w:r>
      <w:r>
        <w:rPr>
          <w:sz w:val="40"/>
          <w:szCs w:val="40"/>
        </w:rPr>
        <w:t xml:space="preserve">SWARMATHON </w:t>
      </w:r>
      <w:r w:rsidR="00092E8A">
        <w:rPr>
          <w:sz w:val="40"/>
          <w:szCs w:val="40"/>
        </w:rPr>
        <w:t>3</w:t>
      </w:r>
      <w:r w:rsidRPr="00F83C16">
        <w:rPr>
          <w:sz w:val="40"/>
          <w:szCs w:val="40"/>
        </w:rPr>
        <w:t>.</w:t>
      </w:r>
    </w:p>
    <w:p w14:paraId="0F0DC184" w14:textId="77777777" w:rsidR="00C73CF4" w:rsidRDefault="00C73CF4" w:rsidP="003B0FAB"/>
    <w:p w14:paraId="1DC59B34" w14:textId="77777777" w:rsidR="00C73CF4" w:rsidRDefault="00C73CF4" w:rsidP="003B0FAB"/>
    <w:p w14:paraId="40DFE0D9" w14:textId="77777777" w:rsidR="00C73CF4" w:rsidRDefault="00C73CF4" w:rsidP="003B0FAB"/>
    <w:p w14:paraId="67C1BF32" w14:textId="77777777" w:rsidR="00C73CF4" w:rsidRDefault="00C73CF4" w:rsidP="003B0FAB"/>
    <w:p w14:paraId="10216E54" w14:textId="10DB1952" w:rsidR="003B0FAB" w:rsidRPr="00041564" w:rsidRDefault="0005164A" w:rsidP="003B0FAB">
      <w:r>
        <w:rPr>
          <w:noProof/>
        </w:rPr>
        <w:drawing>
          <wp:anchor distT="0" distB="0" distL="114300" distR="114300" simplePos="0" relativeHeight="251689984" behindDoc="0" locked="0" layoutInCell="1" allowOverlap="1" wp14:anchorId="4A188807" wp14:editId="5E538C8B">
            <wp:simplePos x="0" y="0"/>
            <wp:positionH relativeFrom="margin">
              <wp:posOffset>-31750</wp:posOffset>
            </wp:positionH>
            <wp:positionV relativeFrom="paragraph">
              <wp:posOffset>0</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23" r:link="rId24">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EB51145" wp14:editId="406717E2">
                <wp:simplePos x="0" y="0"/>
                <wp:positionH relativeFrom="margin">
                  <wp:posOffset>-144780</wp:posOffset>
                </wp:positionH>
                <wp:positionV relativeFrom="paragraph">
                  <wp:posOffset>2962910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3746F3A2" w:rsidR="003B0FAB" w:rsidRDefault="003B0FAB" w:rsidP="003B0FAB">
                            <w:r>
                              <w:t xml:space="preserve">email </w:t>
                            </w:r>
                            <w:r w:rsidRPr="006C7407">
                              <w:rPr>
                                <w:color w:val="FFFFFF" w:themeColor="background1"/>
                              </w:rPr>
                              <w:t xml:space="preserve">elizabeth@cs.unm.edu </w:t>
                            </w:r>
                            <w:r>
                              <w:t xml:space="preserve">with the subject </w:t>
                            </w:r>
                            <w:r w:rsidR="009E2A48">
                              <w:rPr>
                                <w:color w:val="FFFFFF" w:themeColor="background1"/>
                              </w:rPr>
                              <w:t>SW3</w:t>
                            </w:r>
                            <w:r w:rsidRPr="006C7407">
                              <w:rPr>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9" style="position:absolute;margin-left:-11.4pt;margin-top:233.3pt;width:7in;height:135.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3746F3A2" w:rsidR="003B0FAB" w:rsidRDefault="003B0FAB" w:rsidP="003B0FAB">
                      <w:r>
                        <w:t xml:space="preserve">email </w:t>
                      </w:r>
                      <w:r w:rsidRPr="006C7407">
                        <w:rPr>
                          <w:color w:val="FFFFFF" w:themeColor="background1"/>
                        </w:rPr>
                        <w:t xml:space="preserve">elizabeth@cs.unm.edu </w:t>
                      </w:r>
                      <w:r>
                        <w:t xml:space="preserve">with the subject </w:t>
                      </w:r>
                      <w:r w:rsidR="009E2A48">
                        <w:rPr>
                          <w:color w:val="FFFFFF" w:themeColor="background1"/>
                        </w:rPr>
                        <w:t>SW3</w:t>
                      </w:r>
                      <w:r w:rsidRPr="006C7407">
                        <w:rPr>
                          <w:color w:val="FFFFFF" w:themeColor="background1"/>
                        </w:rPr>
                        <w:t xml:space="preserve"> report</w:t>
                      </w:r>
                    </w:p>
                  </w:txbxContent>
                </v:textbox>
                <w10:wrap type="through" anchorx="margin"/>
              </v:rect>
            </w:pict>
          </mc:Fallback>
        </mc:AlternateContent>
      </w:r>
    </w:p>
    <w:p w14:paraId="0D130886" w14:textId="77777777" w:rsidR="0005164A" w:rsidRDefault="0005164A" w:rsidP="003B0FAB">
      <w:pPr>
        <w:pStyle w:val="Footer"/>
        <w:rPr>
          <w:sz w:val="40"/>
          <w:szCs w:val="40"/>
        </w:rPr>
      </w:pPr>
    </w:p>
    <w:p w14:paraId="0ED0BD41" w14:textId="77777777" w:rsidR="00C73CF4" w:rsidRDefault="00C73CF4" w:rsidP="003B0FAB">
      <w:pPr>
        <w:pStyle w:val="Footer"/>
        <w:rPr>
          <w:sz w:val="40"/>
          <w:szCs w:val="40"/>
        </w:rPr>
      </w:pPr>
    </w:p>
    <w:p w14:paraId="78F92327" w14:textId="77777777" w:rsidR="00C73CF4" w:rsidRDefault="00C73CF4" w:rsidP="003B0FAB">
      <w:pPr>
        <w:pStyle w:val="Footer"/>
        <w:rPr>
          <w:sz w:val="40"/>
          <w:szCs w:val="40"/>
        </w:rPr>
      </w:pPr>
    </w:p>
    <w:p w14:paraId="6D924D40" w14:textId="697EDB36" w:rsidR="003B0FAB" w:rsidRDefault="003B0FAB" w:rsidP="003B0FAB">
      <w:pPr>
        <w:pStyle w:val="Footer"/>
        <w:rPr>
          <w:sz w:val="40"/>
          <w:szCs w:val="40"/>
        </w:rPr>
      </w:pPr>
      <w:r>
        <w:rPr>
          <w:sz w:val="40"/>
          <w:szCs w:val="40"/>
        </w:rPr>
        <w:t>NEXT UP</w:t>
      </w:r>
    </w:p>
    <w:p w14:paraId="0CE25724" w14:textId="77FA06FD" w:rsidR="002B6FD5" w:rsidRPr="003B0FAB" w:rsidRDefault="003B0FAB" w:rsidP="003B0FAB">
      <w:pPr>
        <w:pStyle w:val="Footer"/>
        <w:rPr>
          <w:color w:val="000000" w:themeColor="text1"/>
          <w:sz w:val="40"/>
          <w:szCs w:val="40"/>
        </w:rPr>
      </w:pPr>
      <w:r>
        <w:rPr>
          <w:sz w:val="40"/>
          <w:szCs w:val="40"/>
        </w:rPr>
        <w:t xml:space="preserve">SWARMATHON </w:t>
      </w:r>
      <w:r w:rsidR="00E76DAF">
        <w:rPr>
          <w:sz w:val="40"/>
          <w:szCs w:val="40"/>
        </w:rPr>
        <w:t>4</w:t>
      </w:r>
      <w:r>
        <w:rPr>
          <w:sz w:val="40"/>
          <w:szCs w:val="40"/>
        </w:rPr>
        <w:t xml:space="preserve">: </w:t>
      </w:r>
      <w:r w:rsidR="00E76DAF">
        <w:rPr>
          <w:sz w:val="40"/>
          <w:szCs w:val="40"/>
        </w:rPr>
        <w:t>advanced</w:t>
      </w:r>
      <w:r w:rsidR="00CE324F">
        <w:rPr>
          <w:sz w:val="40"/>
          <w:szCs w:val="40"/>
        </w:rPr>
        <w:t xml:space="preserve"> deterministic </w:t>
      </w:r>
      <w:r>
        <w:rPr>
          <w:sz w:val="40"/>
          <w:szCs w:val="40"/>
        </w:rPr>
        <w:t>search</w:t>
      </w:r>
    </w:p>
    <w:p w14:paraId="5500959C" w14:textId="15141398" w:rsidR="004C687D" w:rsidRPr="007A7D69" w:rsidRDefault="004C687D" w:rsidP="000C6FDA">
      <w:pPr>
        <w:pStyle w:val="Header"/>
        <w:spacing w:line="360" w:lineRule="auto"/>
        <w:rPr>
          <w:color w:val="000000" w:themeColor="text1"/>
        </w:rPr>
      </w:pPr>
    </w:p>
    <w:sectPr w:rsidR="004C687D" w:rsidRPr="007A7D69" w:rsidSect="00FD402C">
      <w:headerReference w:type="default" r:id="rId25"/>
      <w:footerReference w:type="even" r:id="rId26"/>
      <w:footerReference w:type="default" r:id="rId27"/>
      <w:headerReference w:type="first" r:id="rId28"/>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5F808" w14:textId="77777777" w:rsidR="001C1008" w:rsidRDefault="001C1008">
      <w:pPr>
        <w:spacing w:line="240" w:lineRule="auto"/>
      </w:pPr>
      <w:r>
        <w:separator/>
      </w:r>
    </w:p>
    <w:p w14:paraId="28392F03" w14:textId="77777777" w:rsidR="001C1008" w:rsidRDefault="001C1008"/>
  </w:endnote>
  <w:endnote w:type="continuationSeparator" w:id="0">
    <w:p w14:paraId="440314DC" w14:textId="77777777" w:rsidR="001C1008" w:rsidRDefault="001C1008">
      <w:pPr>
        <w:spacing w:line="240" w:lineRule="auto"/>
      </w:pPr>
      <w:r>
        <w:continuationSeparator/>
      </w:r>
    </w:p>
    <w:p w14:paraId="4544171C" w14:textId="77777777" w:rsidR="001C1008" w:rsidRDefault="001C1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37E1B84D" w:rsidR="005061FB" w:rsidRDefault="001C1008"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0" style="position:absolute;margin-left:13.05pt;margin-top:7.9pt;width:600.25pt;height:28.2pt;z-index:251661312;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">
              <v:rect id="Rectangle 165" o:spid="_x0000_s1031"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2"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7D705720" w14:textId="37E1B84D" w:rsidR="005061FB" w:rsidRDefault="001C1008"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77777777"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FD402C">
      <w:rPr>
        <w:rStyle w:val="PageNumber"/>
        <w:noProof/>
      </w:rPr>
      <w:t>19</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F2C22" w14:textId="77777777" w:rsidR="001C1008" w:rsidRDefault="001C1008">
      <w:pPr>
        <w:spacing w:line="240" w:lineRule="auto"/>
      </w:pPr>
      <w:r>
        <w:separator/>
      </w:r>
    </w:p>
    <w:p w14:paraId="5E4CD8D6" w14:textId="77777777" w:rsidR="001C1008" w:rsidRDefault="001C1008"/>
  </w:footnote>
  <w:footnote w:type="continuationSeparator" w:id="0">
    <w:p w14:paraId="1340DB83" w14:textId="77777777" w:rsidR="001C1008" w:rsidRDefault="001C1008">
      <w:pPr>
        <w:spacing w:line="240" w:lineRule="auto"/>
      </w:pPr>
      <w:r>
        <w:continuationSeparator/>
      </w:r>
    </w:p>
    <w:p w14:paraId="3A31E0C5" w14:textId="77777777" w:rsidR="001C1008" w:rsidRDefault="001C100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C4062" w14:textId="77777777" w:rsidR="00FD402C" w:rsidRDefault="00FD402C" w:rsidP="00FD402C">
    <w:pPr>
      <w:pStyle w:val="Header"/>
      <w:rPr>
        <w:sz w:val="20"/>
        <w:szCs w:val="20"/>
      </w:rPr>
    </w:pPr>
    <w:r>
      <w:rPr>
        <w:sz w:val="20"/>
        <w:szCs w:val="20"/>
      </w:rPr>
      <w:t>Version 1.0 Jan 2017</w:t>
    </w:r>
  </w:p>
  <w:p w14:paraId="20525F50" w14:textId="77777777" w:rsidR="005061FB" w:rsidRDefault="005061F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3EF1E" w14:textId="77777777" w:rsidR="00FD402C" w:rsidRDefault="00FD402C" w:rsidP="00FD402C">
    <w:pPr>
      <w:pStyle w:val="Header"/>
      <w:rPr>
        <w:sz w:val="20"/>
        <w:szCs w:val="20"/>
      </w:rPr>
    </w:pPr>
    <w:r>
      <w:rPr>
        <w:sz w:val="20"/>
        <w:szCs w:val="20"/>
      </w:rPr>
      <w:t>Version 1.0 Jan 2017</w:t>
    </w:r>
  </w:p>
  <w:p w14:paraId="28FABEC1" w14:textId="77777777" w:rsidR="005061FB" w:rsidRDefault="005061F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6A43C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A45A07"/>
    <w:multiLevelType w:val="multilevel"/>
    <w:tmpl w:val="D18471B2"/>
    <w:lvl w:ilvl="0">
      <w:start w:val="1"/>
      <w:numFmt w:val="decimal"/>
      <w:pStyle w:val="Heading1"/>
      <w:lvlText w:val="%1"/>
      <w:lvlJc w:val="left"/>
      <w:pPr>
        <w:ind w:left="460" w:hanging="460"/>
      </w:pPr>
      <w:rPr>
        <w:rFonts w:hint="default"/>
      </w:rPr>
    </w:lvl>
    <w:lvl w:ilvl="1">
      <w:start w:val="1"/>
      <w:numFmt w:val="decimal"/>
      <w:pStyle w:val="Heading2"/>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C62E85"/>
    <w:multiLevelType w:val="hybridMultilevel"/>
    <w:tmpl w:val="8C005DB4"/>
    <w:lvl w:ilvl="0" w:tplc="4A9EDD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0F4A1A"/>
    <w:multiLevelType w:val="hybridMultilevel"/>
    <w:tmpl w:val="F7A636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CE06E2"/>
    <w:multiLevelType w:val="multilevel"/>
    <w:tmpl w:val="50FC4B1A"/>
    <w:lvl w:ilvl="0">
      <w:start w:val="1"/>
      <w:numFmt w:val="bullet"/>
      <w:lvlText w:val=""/>
      <w:lvlJc w:val="left"/>
      <w:pPr>
        <w:ind w:left="360" w:hanging="360"/>
      </w:pPr>
      <w:rPr>
        <w:rFonts w:ascii="Symbol" w:hAnsi="Symbol" w:hint="default"/>
      </w:rPr>
    </w:lvl>
    <w:lvl w:ilvl="1">
      <w:start w:val="1"/>
      <w:numFmt w:val="decimal"/>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28C125BA"/>
    <w:multiLevelType w:val="hybridMultilevel"/>
    <w:tmpl w:val="2B189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FE2C43"/>
    <w:multiLevelType w:val="hybridMultilevel"/>
    <w:tmpl w:val="8C5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2790CBA"/>
    <w:multiLevelType w:val="hybridMultilevel"/>
    <w:tmpl w:val="BA80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8"/>
  </w:num>
  <w:num w:numId="4">
    <w:abstractNumId w:val="14"/>
  </w:num>
  <w:num w:numId="5">
    <w:abstractNumId w:val="6"/>
  </w:num>
  <w:num w:numId="6">
    <w:abstractNumId w:val="10"/>
  </w:num>
  <w:num w:numId="7">
    <w:abstractNumId w:val="20"/>
  </w:num>
  <w:num w:numId="8">
    <w:abstractNumId w:val="19"/>
  </w:num>
  <w:num w:numId="9">
    <w:abstractNumId w:val="11"/>
  </w:num>
  <w:num w:numId="10">
    <w:abstractNumId w:val="9"/>
  </w:num>
  <w:num w:numId="11">
    <w:abstractNumId w:val="8"/>
  </w:num>
  <w:num w:numId="12">
    <w:abstractNumId w:val="0"/>
  </w:num>
  <w:num w:numId="13">
    <w:abstractNumId w:val="2"/>
  </w:num>
  <w:num w:numId="14">
    <w:abstractNumId w:val="13"/>
  </w:num>
  <w:num w:numId="15">
    <w:abstractNumId w:val="7"/>
  </w:num>
  <w:num w:numId="16">
    <w:abstractNumId w:val="15"/>
  </w:num>
  <w:num w:numId="17">
    <w:abstractNumId w:val="16"/>
  </w:num>
  <w:num w:numId="18">
    <w:abstractNumId w:val="3"/>
  </w:num>
  <w:num w:numId="19">
    <w:abstractNumId w:val="12"/>
  </w:num>
  <w:num w:numId="20">
    <w:abstractNumId w:val="4"/>
  </w:num>
  <w:num w:numId="21">
    <w:abstractNumId w:val="1"/>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164A"/>
    <w:rsid w:val="000569DD"/>
    <w:rsid w:val="00062444"/>
    <w:rsid w:val="00070A79"/>
    <w:rsid w:val="000856BF"/>
    <w:rsid w:val="00092E8A"/>
    <w:rsid w:val="000A7B43"/>
    <w:rsid w:val="000B3E75"/>
    <w:rsid w:val="000B56F9"/>
    <w:rsid w:val="000C3081"/>
    <w:rsid w:val="000C6FDA"/>
    <w:rsid w:val="000D34D6"/>
    <w:rsid w:val="000D524A"/>
    <w:rsid w:val="000E33C0"/>
    <w:rsid w:val="000F7CEA"/>
    <w:rsid w:val="00126029"/>
    <w:rsid w:val="00127D5C"/>
    <w:rsid w:val="00141495"/>
    <w:rsid w:val="00153109"/>
    <w:rsid w:val="001537B1"/>
    <w:rsid w:val="00163B59"/>
    <w:rsid w:val="00165C20"/>
    <w:rsid w:val="001724E2"/>
    <w:rsid w:val="00177E48"/>
    <w:rsid w:val="001A6615"/>
    <w:rsid w:val="001C1008"/>
    <w:rsid w:val="001C121E"/>
    <w:rsid w:val="001D3A79"/>
    <w:rsid w:val="001D73E2"/>
    <w:rsid w:val="001E524C"/>
    <w:rsid w:val="001E6DCF"/>
    <w:rsid w:val="001F262F"/>
    <w:rsid w:val="002138AB"/>
    <w:rsid w:val="002179E5"/>
    <w:rsid w:val="00236A55"/>
    <w:rsid w:val="00252E81"/>
    <w:rsid w:val="00270785"/>
    <w:rsid w:val="00271BAE"/>
    <w:rsid w:val="00271D20"/>
    <w:rsid w:val="002A1D71"/>
    <w:rsid w:val="002B18D4"/>
    <w:rsid w:val="002B2AAF"/>
    <w:rsid w:val="002B3478"/>
    <w:rsid w:val="002B6FD5"/>
    <w:rsid w:val="002C2166"/>
    <w:rsid w:val="002C653F"/>
    <w:rsid w:val="002E0853"/>
    <w:rsid w:val="002F3640"/>
    <w:rsid w:val="002F3E6B"/>
    <w:rsid w:val="002F5789"/>
    <w:rsid w:val="002F64E9"/>
    <w:rsid w:val="00302EAF"/>
    <w:rsid w:val="00305E6C"/>
    <w:rsid w:val="003163D7"/>
    <w:rsid w:val="003206C6"/>
    <w:rsid w:val="00324184"/>
    <w:rsid w:val="00360BC1"/>
    <w:rsid w:val="00363099"/>
    <w:rsid w:val="00371AF6"/>
    <w:rsid w:val="00371FBE"/>
    <w:rsid w:val="00375063"/>
    <w:rsid w:val="00377F58"/>
    <w:rsid w:val="00384458"/>
    <w:rsid w:val="00395170"/>
    <w:rsid w:val="003A128C"/>
    <w:rsid w:val="003A1FA7"/>
    <w:rsid w:val="003B0FAB"/>
    <w:rsid w:val="003B5B35"/>
    <w:rsid w:val="003D1539"/>
    <w:rsid w:val="003D556A"/>
    <w:rsid w:val="0040395E"/>
    <w:rsid w:val="004040D8"/>
    <w:rsid w:val="004160C9"/>
    <w:rsid w:val="00420BB4"/>
    <w:rsid w:val="00422F84"/>
    <w:rsid w:val="00434BAC"/>
    <w:rsid w:val="00437475"/>
    <w:rsid w:val="00447C21"/>
    <w:rsid w:val="0045460E"/>
    <w:rsid w:val="00456F91"/>
    <w:rsid w:val="00457A6D"/>
    <w:rsid w:val="00462388"/>
    <w:rsid w:val="00476928"/>
    <w:rsid w:val="00481499"/>
    <w:rsid w:val="004A251E"/>
    <w:rsid w:val="004A40A6"/>
    <w:rsid w:val="004B5E5C"/>
    <w:rsid w:val="004B64B4"/>
    <w:rsid w:val="004C687D"/>
    <w:rsid w:val="004C6C88"/>
    <w:rsid w:val="004D48EC"/>
    <w:rsid w:val="004F523D"/>
    <w:rsid w:val="005051B8"/>
    <w:rsid w:val="005061FB"/>
    <w:rsid w:val="00507675"/>
    <w:rsid w:val="00513408"/>
    <w:rsid w:val="00515067"/>
    <w:rsid w:val="0052131F"/>
    <w:rsid w:val="005258B0"/>
    <w:rsid w:val="005365DF"/>
    <w:rsid w:val="005454A3"/>
    <w:rsid w:val="00546441"/>
    <w:rsid w:val="00554317"/>
    <w:rsid w:val="00555787"/>
    <w:rsid w:val="00556F10"/>
    <w:rsid w:val="00557F92"/>
    <w:rsid w:val="00560726"/>
    <w:rsid w:val="0059610E"/>
    <w:rsid w:val="005A0CC3"/>
    <w:rsid w:val="005D113D"/>
    <w:rsid w:val="005E269B"/>
    <w:rsid w:val="005E724C"/>
    <w:rsid w:val="005F1291"/>
    <w:rsid w:val="005F1307"/>
    <w:rsid w:val="005F3977"/>
    <w:rsid w:val="005F6663"/>
    <w:rsid w:val="006118A5"/>
    <w:rsid w:val="00654D3E"/>
    <w:rsid w:val="00670C47"/>
    <w:rsid w:val="00692917"/>
    <w:rsid w:val="00697D3E"/>
    <w:rsid w:val="006A5E8A"/>
    <w:rsid w:val="006B788D"/>
    <w:rsid w:val="006E0A14"/>
    <w:rsid w:val="007078AB"/>
    <w:rsid w:val="007101EA"/>
    <w:rsid w:val="007113B8"/>
    <w:rsid w:val="00721408"/>
    <w:rsid w:val="007253BE"/>
    <w:rsid w:val="00733C44"/>
    <w:rsid w:val="00736B9F"/>
    <w:rsid w:val="007404E9"/>
    <w:rsid w:val="00742BC5"/>
    <w:rsid w:val="00742D6E"/>
    <w:rsid w:val="007445AE"/>
    <w:rsid w:val="007528C5"/>
    <w:rsid w:val="0076297B"/>
    <w:rsid w:val="00763FBC"/>
    <w:rsid w:val="00772105"/>
    <w:rsid w:val="007752DD"/>
    <w:rsid w:val="0077760E"/>
    <w:rsid w:val="007A09DA"/>
    <w:rsid w:val="007A511D"/>
    <w:rsid w:val="007A7D69"/>
    <w:rsid w:val="007C06DF"/>
    <w:rsid w:val="007D6B49"/>
    <w:rsid w:val="007E38F6"/>
    <w:rsid w:val="00804014"/>
    <w:rsid w:val="00807767"/>
    <w:rsid w:val="00816738"/>
    <w:rsid w:val="00831A72"/>
    <w:rsid w:val="0083654D"/>
    <w:rsid w:val="00853DD0"/>
    <w:rsid w:val="00854284"/>
    <w:rsid w:val="00862CE3"/>
    <w:rsid w:val="008726D2"/>
    <w:rsid w:val="00872D0A"/>
    <w:rsid w:val="0088517A"/>
    <w:rsid w:val="00890D62"/>
    <w:rsid w:val="00892647"/>
    <w:rsid w:val="00892EAE"/>
    <w:rsid w:val="00897C72"/>
    <w:rsid w:val="008A0C54"/>
    <w:rsid w:val="008B5B67"/>
    <w:rsid w:val="008E1863"/>
    <w:rsid w:val="008F3623"/>
    <w:rsid w:val="008F5367"/>
    <w:rsid w:val="008F7DDF"/>
    <w:rsid w:val="009025A0"/>
    <w:rsid w:val="00903B74"/>
    <w:rsid w:val="00904FCB"/>
    <w:rsid w:val="009128F6"/>
    <w:rsid w:val="00921FB2"/>
    <w:rsid w:val="00930739"/>
    <w:rsid w:val="009460AE"/>
    <w:rsid w:val="00950F6B"/>
    <w:rsid w:val="00971D45"/>
    <w:rsid w:val="00974452"/>
    <w:rsid w:val="00975C59"/>
    <w:rsid w:val="009834DD"/>
    <w:rsid w:val="009904ED"/>
    <w:rsid w:val="0099692A"/>
    <w:rsid w:val="00996E17"/>
    <w:rsid w:val="009A5A90"/>
    <w:rsid w:val="009A6C61"/>
    <w:rsid w:val="009B2B48"/>
    <w:rsid w:val="009C52BE"/>
    <w:rsid w:val="009D6DE3"/>
    <w:rsid w:val="009E1D07"/>
    <w:rsid w:val="009E2A48"/>
    <w:rsid w:val="009E4FCF"/>
    <w:rsid w:val="009F3B23"/>
    <w:rsid w:val="009F471B"/>
    <w:rsid w:val="00A00B54"/>
    <w:rsid w:val="00A03758"/>
    <w:rsid w:val="00A04111"/>
    <w:rsid w:val="00A068E4"/>
    <w:rsid w:val="00A353F8"/>
    <w:rsid w:val="00A369C6"/>
    <w:rsid w:val="00A417F0"/>
    <w:rsid w:val="00A50C9A"/>
    <w:rsid w:val="00A54088"/>
    <w:rsid w:val="00A57971"/>
    <w:rsid w:val="00A76CEF"/>
    <w:rsid w:val="00A779BD"/>
    <w:rsid w:val="00A84AC4"/>
    <w:rsid w:val="00A87A1B"/>
    <w:rsid w:val="00A92BD3"/>
    <w:rsid w:val="00A978DA"/>
    <w:rsid w:val="00AA232B"/>
    <w:rsid w:val="00AB3DC2"/>
    <w:rsid w:val="00AD02E6"/>
    <w:rsid w:val="00AD4D9D"/>
    <w:rsid w:val="00AD6FBE"/>
    <w:rsid w:val="00AF55FD"/>
    <w:rsid w:val="00B00164"/>
    <w:rsid w:val="00B1399E"/>
    <w:rsid w:val="00B14A7E"/>
    <w:rsid w:val="00B1657E"/>
    <w:rsid w:val="00B17081"/>
    <w:rsid w:val="00B346A4"/>
    <w:rsid w:val="00B54960"/>
    <w:rsid w:val="00B61BCF"/>
    <w:rsid w:val="00B61FE1"/>
    <w:rsid w:val="00B63793"/>
    <w:rsid w:val="00B70EFD"/>
    <w:rsid w:val="00B72B25"/>
    <w:rsid w:val="00B74C49"/>
    <w:rsid w:val="00B97DB7"/>
    <w:rsid w:val="00BB187F"/>
    <w:rsid w:val="00BB59D9"/>
    <w:rsid w:val="00BD1695"/>
    <w:rsid w:val="00BE074A"/>
    <w:rsid w:val="00BE2F29"/>
    <w:rsid w:val="00C16C33"/>
    <w:rsid w:val="00C3673E"/>
    <w:rsid w:val="00C43708"/>
    <w:rsid w:val="00C6192D"/>
    <w:rsid w:val="00C63538"/>
    <w:rsid w:val="00C73932"/>
    <w:rsid w:val="00C73CF4"/>
    <w:rsid w:val="00C75CFC"/>
    <w:rsid w:val="00C8442B"/>
    <w:rsid w:val="00C866C9"/>
    <w:rsid w:val="00C92438"/>
    <w:rsid w:val="00C9690A"/>
    <w:rsid w:val="00CA4D70"/>
    <w:rsid w:val="00CA5098"/>
    <w:rsid w:val="00CC567E"/>
    <w:rsid w:val="00CC584C"/>
    <w:rsid w:val="00CE324F"/>
    <w:rsid w:val="00CE34A2"/>
    <w:rsid w:val="00CE463E"/>
    <w:rsid w:val="00CF7000"/>
    <w:rsid w:val="00D048FA"/>
    <w:rsid w:val="00D26042"/>
    <w:rsid w:val="00D32D97"/>
    <w:rsid w:val="00D36D77"/>
    <w:rsid w:val="00D377D8"/>
    <w:rsid w:val="00D37E82"/>
    <w:rsid w:val="00D517D1"/>
    <w:rsid w:val="00D64916"/>
    <w:rsid w:val="00D86BAB"/>
    <w:rsid w:val="00D910C0"/>
    <w:rsid w:val="00D918F9"/>
    <w:rsid w:val="00D96D50"/>
    <w:rsid w:val="00DB0BCB"/>
    <w:rsid w:val="00DC2E7E"/>
    <w:rsid w:val="00DC4B05"/>
    <w:rsid w:val="00DD04EF"/>
    <w:rsid w:val="00DD6C7B"/>
    <w:rsid w:val="00DD7ADC"/>
    <w:rsid w:val="00DE1B6D"/>
    <w:rsid w:val="00DF0426"/>
    <w:rsid w:val="00E120E2"/>
    <w:rsid w:val="00E26346"/>
    <w:rsid w:val="00E3534F"/>
    <w:rsid w:val="00E55676"/>
    <w:rsid w:val="00E5599E"/>
    <w:rsid w:val="00E62C32"/>
    <w:rsid w:val="00E76DAF"/>
    <w:rsid w:val="00E8408B"/>
    <w:rsid w:val="00E85EDC"/>
    <w:rsid w:val="00E87085"/>
    <w:rsid w:val="00EA01CF"/>
    <w:rsid w:val="00EA2AD5"/>
    <w:rsid w:val="00EA56D8"/>
    <w:rsid w:val="00EA6CC4"/>
    <w:rsid w:val="00EB69C1"/>
    <w:rsid w:val="00EC2631"/>
    <w:rsid w:val="00EC5D4B"/>
    <w:rsid w:val="00ED152E"/>
    <w:rsid w:val="00ED6411"/>
    <w:rsid w:val="00EF4C1F"/>
    <w:rsid w:val="00EF4FB9"/>
    <w:rsid w:val="00F23847"/>
    <w:rsid w:val="00F253C5"/>
    <w:rsid w:val="00F25AC7"/>
    <w:rsid w:val="00F32286"/>
    <w:rsid w:val="00F33CB8"/>
    <w:rsid w:val="00F66E35"/>
    <w:rsid w:val="00F72A1A"/>
    <w:rsid w:val="00F7498F"/>
    <w:rsid w:val="00F7728B"/>
    <w:rsid w:val="00F90369"/>
    <w:rsid w:val="00F97FCF"/>
    <w:rsid w:val="00FB331D"/>
    <w:rsid w:val="00FB5E0D"/>
    <w:rsid w:val="00FD1E01"/>
    <w:rsid w:val="00FD1F28"/>
    <w:rsid w:val="00FD35C2"/>
    <w:rsid w:val="00FD402C"/>
    <w:rsid w:val="00FE15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5"/>
    <w:qFormat/>
    <w:rsid w:val="00481499"/>
    <w:pPr>
      <w:keepNext/>
      <w:keepLines/>
      <w:numPr>
        <w:numId w:val="21"/>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481499"/>
    <w:pPr>
      <w:keepNext/>
      <w:keepLines/>
      <w:numPr>
        <w:ilvl w:val="1"/>
        <w:numId w:val="21"/>
      </w:numPr>
      <w:spacing w:before="140" w:after="120" w:line="240" w:lineRule="auto"/>
      <w:ind w:left="720"/>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sid w:val="0048149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481499"/>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 w:type="character" w:styleId="Hyperlink">
    <w:name w:val="Hyperlink"/>
    <w:basedOn w:val="DefaultParagraphFont"/>
    <w:uiPriority w:val="99"/>
    <w:unhideWhenUsed/>
    <w:rsid w:val="00892EAE"/>
    <w:rPr>
      <w:color w:val="33B7D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350481">
      <w:bodyDiv w:val="1"/>
      <w:marLeft w:val="0"/>
      <w:marRight w:val="0"/>
      <w:marTop w:val="0"/>
      <w:marBottom w:val="0"/>
      <w:divBdr>
        <w:top w:val="none" w:sz="0" w:space="0" w:color="auto"/>
        <w:left w:val="none" w:sz="0" w:space="0" w:color="auto"/>
        <w:bottom w:val="none" w:sz="0" w:space="0" w:color="auto"/>
        <w:right w:val="none" w:sz="0" w:space="0" w:color="auto"/>
      </w:divBdr>
    </w:div>
    <w:div w:id="936643279">
      <w:bodyDiv w:val="1"/>
      <w:marLeft w:val="0"/>
      <w:marRight w:val="0"/>
      <w:marTop w:val="0"/>
      <w:marBottom w:val="0"/>
      <w:divBdr>
        <w:top w:val="none" w:sz="0" w:space="0" w:color="auto"/>
        <w:left w:val="none" w:sz="0" w:space="0" w:color="auto"/>
        <w:bottom w:val="none" w:sz="0" w:space="0" w:color="auto"/>
        <w:right w:val="none" w:sz="0" w:space="0" w:color="auto"/>
      </w:divBdr>
    </w:div>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g"/><Relationship Id="rId24" Type="http://schemas.openxmlformats.org/officeDocument/2006/relationships/image" Target="file://localhost/Users/Muninn/Desktop/%5BSw1%5D%20walkthroughImages/SwarmathonLogo.jpg"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eader" Target="head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9.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0</TotalTime>
  <Pages>19</Pages>
  <Words>1452</Words>
  <Characters>8280</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2</dc:title>
  <dc:subject>Advanced Bio-Inspired Search</dc:subject>
  <dc:creator>Elizabeth E. Esterly</dc:creator>
  <cp:keywords/>
  <dc:description/>
  <cp:lastModifiedBy>Elizabeth E. Esterly</cp:lastModifiedBy>
  <cp:revision>5</cp:revision>
  <cp:lastPrinted>2017-01-16T23:28:00Z</cp:lastPrinted>
  <dcterms:created xsi:type="dcterms:W3CDTF">2017-01-16T23:28:00Z</dcterms:created>
  <dcterms:modified xsi:type="dcterms:W3CDTF">2017-01-18T17:15:00Z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