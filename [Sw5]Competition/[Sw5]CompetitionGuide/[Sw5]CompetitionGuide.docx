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C691F9" w14:textId="5FFC5CA0" w:rsidR="004B5E5C" w:rsidRDefault="00820962" w:rsidP="00831A72">
      <w:pPr>
        <w:pStyle w:val="Title"/>
        <w:tabs>
          <w:tab w:val="center" w:pos="4320"/>
        </w:tabs>
      </w:pPr>
      <w:r>
        <w:t>swarmathon 5</w:t>
      </w:r>
    </w:p>
    <w:p w14:paraId="0ED0221C" w14:textId="607B89C5" w:rsidR="00F87743" w:rsidRPr="00F87743" w:rsidRDefault="00D36B9E" w:rsidP="006741DF">
      <w:pPr>
        <w:pStyle w:val="Date"/>
      </w:pPr>
      <w:r>
        <w:rPr>
          <w:noProof/>
        </w:rPr>
        <w:drawing>
          <wp:anchor distT="0" distB="0" distL="114300" distR="114300" simplePos="0" relativeHeight="251691008" behindDoc="0" locked="0" layoutInCell="1" allowOverlap="1" wp14:anchorId="7D1DC4EF" wp14:editId="6F283B12">
            <wp:simplePos x="0" y="0"/>
            <wp:positionH relativeFrom="margin">
              <wp:align>center</wp:align>
            </wp:positionH>
            <wp:positionV relativeFrom="paragraph">
              <wp:posOffset>815340</wp:posOffset>
            </wp:positionV>
            <wp:extent cx="5372735" cy="2992120"/>
            <wp:effectExtent l="50800" t="50800" r="62865" b="558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oreboard.png"/>
                    <pic:cNvPicPr/>
                  </pic:nvPicPr>
                  <pic:blipFill rotWithShape="1">
                    <a:blip r:embed="rId7">
                      <a:extLst>
                        <a:ext uri="{28A0092B-C50C-407E-A947-70E740481C1C}">
                          <a14:useLocalDpi xmlns:a14="http://schemas.microsoft.com/office/drawing/2010/main" val="0"/>
                        </a:ext>
                      </a:extLst>
                    </a:blip>
                    <a:srcRect r="3985"/>
                    <a:stretch/>
                  </pic:blipFill>
                  <pic:spPr bwMode="auto">
                    <a:xfrm>
                      <a:off x="0" y="0"/>
                      <a:ext cx="5372735" cy="2992120"/>
                    </a:xfrm>
                    <a:prstGeom prst="rect">
                      <a:avLst/>
                    </a:prstGeom>
                    <a:ln w="38100" cap="flat" cmpd="sng" algn="ctr">
                      <a:solidFill>
                        <a:srgbClr val="33B7D3"/>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0962">
        <w:t>competition guide</w:t>
      </w:r>
    </w:p>
    <w:p w14:paraId="553E2619" w14:textId="6989A493" w:rsidR="00D36B9E" w:rsidRDefault="00D36B9E" w:rsidP="00920C47"/>
    <w:p w14:paraId="3E7B5553" w14:textId="16B600DB" w:rsidR="00920C47" w:rsidRDefault="00920C47" w:rsidP="00920C47">
      <w:r>
        <w:t>You are now ready to begin writing your code submission for the Swarmathon HS Division Co</w:t>
      </w:r>
      <w:r w:rsidR="00D36B9E">
        <w:t>mpetition</w:t>
      </w:r>
      <w:r>
        <w:t>! This document describes the competition structure and rules</w:t>
      </w:r>
      <w:r w:rsidR="00FE0D55">
        <w:t>, and includes a checklist for you to complete prior to file submission.</w:t>
      </w:r>
    </w:p>
    <w:p w14:paraId="74E57BDC" w14:textId="316F36CE" w:rsidR="00BC0521" w:rsidRPr="00BC0521" w:rsidRDefault="00BB284F" w:rsidP="00BC0521">
      <w:pPr>
        <w:pStyle w:val="Heading1"/>
      </w:pPr>
      <w:r>
        <w:t>Competition overview</w:t>
      </w:r>
    </w:p>
    <w:p w14:paraId="1AB69E1C" w14:textId="060FC087" w:rsidR="001D67EF" w:rsidRDefault="00937395" w:rsidP="00987E8D">
      <w:pPr>
        <w:pStyle w:val="Heading2"/>
      </w:pPr>
      <w:r>
        <w:t>goal</w:t>
      </w:r>
    </w:p>
    <w:p w14:paraId="27190634" w14:textId="21BC8CB6" w:rsidR="00937395" w:rsidRDefault="00937395" w:rsidP="00937395">
      <w:r>
        <w:t>The goal of the NASA Swarmathon High School competition is to program a virtual swarm of 6 robots</w:t>
      </w:r>
      <w:r w:rsidR="00E7446A">
        <w:t xml:space="preserve"> in NetLogo</w:t>
      </w:r>
      <w:r>
        <w:t xml:space="preserve"> to search a square arena and find and retrieve as many simulated r</w:t>
      </w:r>
      <w:r w:rsidR="0001677E">
        <w:t>esources</w:t>
      </w:r>
      <w:r>
        <w:t xml:space="preserve"> as possible in a fixed amount of time.</w:t>
      </w:r>
    </w:p>
    <w:p w14:paraId="58474626" w14:textId="5B083686" w:rsidR="002A75E6" w:rsidRDefault="002A75E6" w:rsidP="002A75E6">
      <w:pPr>
        <w:pStyle w:val="Heading2"/>
      </w:pPr>
      <w:r>
        <w:lastRenderedPageBreak/>
        <w:t>tournament structure</w:t>
      </w:r>
    </w:p>
    <w:p w14:paraId="4DCB948D" w14:textId="66F0E508" w:rsidR="00CA57BE" w:rsidRPr="00D36B9E" w:rsidRDefault="007704F1" w:rsidP="003E36A9">
      <w:pPr>
        <w:pStyle w:val="Heading3"/>
        <w:rPr>
          <w:color w:val="E7635F" w:themeColor="accent2"/>
        </w:rPr>
      </w:pPr>
      <w:r w:rsidRPr="00D36B9E">
        <w:rPr>
          <w:color w:val="E7635F" w:themeColor="accent2"/>
        </w:rPr>
        <w:t>technical details</w:t>
      </w:r>
    </w:p>
    <w:p w14:paraId="160EC25D" w14:textId="1654522D" w:rsidR="00CA57BE" w:rsidRDefault="00CA57BE" w:rsidP="00CA57BE">
      <w:r>
        <w:t xml:space="preserve">Your code will be </w:t>
      </w:r>
      <w:r w:rsidR="007704F1">
        <w:t>competed</w:t>
      </w:r>
      <w:r>
        <w:t xml:space="preserve"> locally at UNM using NetLogo 5.2 and </w:t>
      </w:r>
      <w:r w:rsidR="00373DC4">
        <w:t>a</w:t>
      </w:r>
      <w:r>
        <w:t xml:space="preserve"> </w:t>
      </w:r>
      <w:r w:rsidR="007704F1">
        <w:t xml:space="preserve">custom </w:t>
      </w:r>
      <w:r w:rsidR="005906E4">
        <w:t xml:space="preserve">Python </w:t>
      </w:r>
      <w:r>
        <w:t>script.</w:t>
      </w:r>
      <w:r w:rsidR="00975ED0">
        <w:t xml:space="preserve"> The script will </w:t>
      </w:r>
      <w:r w:rsidR="00FE281A">
        <w:t>automate the runs and</w:t>
      </w:r>
      <w:r w:rsidR="00975ED0">
        <w:t xml:space="preserve"> check for illegal commands and modifications to the required base code.</w:t>
      </w:r>
    </w:p>
    <w:p w14:paraId="30D3E578" w14:textId="46A60417" w:rsidR="00860CCC" w:rsidRDefault="00860CCC" w:rsidP="00CA57BE">
      <w:pPr>
        <w:pStyle w:val="Heading3"/>
        <w:rPr>
          <w:color w:val="E7635F" w:themeColor="accent2"/>
        </w:rPr>
      </w:pPr>
      <w:r>
        <w:rPr>
          <w:color w:val="E7635F" w:themeColor="accent2"/>
        </w:rPr>
        <w:t>time</w:t>
      </w:r>
      <w:r w:rsidR="00F011B0">
        <w:rPr>
          <w:color w:val="E7635F" w:themeColor="accent2"/>
        </w:rPr>
        <w:t xml:space="preserve"> limit</w:t>
      </w:r>
    </w:p>
    <w:p w14:paraId="40174C04" w14:textId="02162EDD" w:rsidR="00860CCC" w:rsidRPr="00860CCC" w:rsidRDefault="00860CCC" w:rsidP="00860CCC">
      <w:r>
        <w:t>Your code will be run for exactly 3600 NetLogo ticks in simulation time, which corresponds to a one-hour simulation in real time, with each tick representing one second.</w:t>
      </w:r>
    </w:p>
    <w:p w14:paraId="46B2FCA9" w14:textId="4E415871" w:rsidR="003E36A9" w:rsidRPr="00D36B9E" w:rsidRDefault="003E36A9" w:rsidP="003E36A9">
      <w:pPr>
        <w:pStyle w:val="Heading3"/>
        <w:rPr>
          <w:color w:val="E7635F" w:themeColor="accent2"/>
        </w:rPr>
      </w:pPr>
      <w:r w:rsidRPr="00D36B9E">
        <w:rPr>
          <w:color w:val="E7635F" w:themeColor="accent2"/>
        </w:rPr>
        <w:t>scoring</w:t>
      </w:r>
    </w:p>
    <w:p w14:paraId="21B8B98C" w14:textId="69F7BF85" w:rsidR="003E36A9" w:rsidRPr="003E36A9" w:rsidRDefault="003E36A9" w:rsidP="003E36A9">
      <w:r>
        <w:t>Your code will be run three times</w:t>
      </w:r>
      <w:r w:rsidR="00F011B0">
        <w:t xml:space="preserve"> for 3600 ticks</w:t>
      </w:r>
      <w:r>
        <w:t xml:space="preserve">. Your </w:t>
      </w:r>
      <w:r w:rsidR="00B10BFC">
        <w:t xml:space="preserve">total </w:t>
      </w:r>
      <w:r>
        <w:t>competition score will be the sum of the r</w:t>
      </w:r>
      <w:r w:rsidR="0001677E">
        <w:t>esources</w:t>
      </w:r>
      <w:r>
        <w:t xml:space="preserve"> collected in each run. </w:t>
      </w:r>
      <w:r w:rsidR="003F10E4">
        <w:t xml:space="preserve">The team with the highest score </w:t>
      </w:r>
      <w:r w:rsidR="002728F3">
        <w:t>will be declared</w:t>
      </w:r>
      <w:r w:rsidR="0001677E">
        <w:t xml:space="preserve"> the winner of the competition. In the event of a tie, an additional tiebreaker run will be performed. If it is the case that multiple teams collect all resources in the </w:t>
      </w:r>
      <w:r w:rsidR="00F90C15">
        <w:t>tiebreaker round, the team who collected all resources the quickest will be declared the winner.</w:t>
      </w:r>
    </w:p>
    <w:p w14:paraId="385E092B" w14:textId="31AEC835" w:rsidR="00204F41" w:rsidRPr="00D36B9E" w:rsidRDefault="00204F41" w:rsidP="003E36A9">
      <w:pPr>
        <w:pStyle w:val="Heading3"/>
        <w:rPr>
          <w:color w:val="E7635F" w:themeColor="accent2"/>
        </w:rPr>
      </w:pPr>
      <w:r w:rsidRPr="00D36B9E">
        <w:rPr>
          <w:color w:val="E7635F" w:themeColor="accent2"/>
        </w:rPr>
        <w:t>ARENA</w:t>
      </w:r>
    </w:p>
    <w:p w14:paraId="0A9282C0" w14:textId="382B07A3" w:rsidR="00204F41" w:rsidRPr="00204F41" w:rsidRDefault="00D5107A" w:rsidP="00204F41">
      <w:r>
        <w:t>The arena will be 101 x 101 pixels and use the included parking lot image as a background.</w:t>
      </w:r>
      <w:r w:rsidR="00D36B9E">
        <w:t xml:space="preserve"> World wrapping will be turned off.</w:t>
      </w:r>
    </w:p>
    <w:p w14:paraId="261C2D86" w14:textId="1119244E" w:rsidR="003E36A9" w:rsidRPr="00D36B9E" w:rsidRDefault="003E36A9" w:rsidP="003E36A9">
      <w:pPr>
        <w:pStyle w:val="Heading3"/>
        <w:rPr>
          <w:color w:val="E7635F" w:themeColor="accent2"/>
        </w:rPr>
      </w:pPr>
      <w:r w:rsidRPr="00D36B9E">
        <w:rPr>
          <w:color w:val="E7635F" w:themeColor="accent2"/>
        </w:rPr>
        <w:t>R</w:t>
      </w:r>
      <w:r w:rsidR="00AC04F2">
        <w:rPr>
          <w:color w:val="E7635F" w:themeColor="accent2"/>
        </w:rPr>
        <w:t>esource</w:t>
      </w:r>
      <w:r w:rsidRPr="00D36B9E">
        <w:rPr>
          <w:color w:val="E7635F" w:themeColor="accent2"/>
        </w:rPr>
        <w:t xml:space="preserve"> distribution</w:t>
      </w:r>
    </w:p>
    <w:p w14:paraId="7E66EBBF" w14:textId="77777777" w:rsidR="004832F7" w:rsidRDefault="002A75E6" w:rsidP="00937395">
      <w:r>
        <w:t xml:space="preserve">Robots on Mars need to be flexible. To test the flexibility of your code, </w:t>
      </w:r>
      <w:r w:rsidR="00F63F62">
        <w:t xml:space="preserve">we will choose </w:t>
      </w:r>
      <w:r w:rsidR="003040FC">
        <w:t>three different distributions</w:t>
      </w:r>
      <w:r w:rsidR="00205BD4">
        <w:t xml:space="preserve"> of 512 resources</w:t>
      </w:r>
      <w:r w:rsidR="003040FC">
        <w:t>.</w:t>
      </w:r>
      <w:r w:rsidR="00E67A00">
        <w:t xml:space="preserve"> Each file will be tested using these same three distributions. </w:t>
      </w:r>
      <w:r w:rsidR="003040FC">
        <w:t xml:space="preserve">The </w:t>
      </w:r>
      <w:r w:rsidR="00860CCC">
        <w:t>chosen distributions</w:t>
      </w:r>
      <w:r w:rsidR="00AC04F2">
        <w:t xml:space="preserve"> </w:t>
      </w:r>
      <w:r w:rsidR="003040FC">
        <w:t xml:space="preserve">will not be revealed in advance. However, </w:t>
      </w:r>
      <w:r w:rsidR="0001677E">
        <w:t>ensuring that</w:t>
      </w:r>
      <w:r w:rsidR="003040FC">
        <w:t xml:space="preserve"> your code</w:t>
      </w:r>
      <w:r w:rsidR="0001677E">
        <w:t xml:space="preserve"> </w:t>
      </w:r>
      <w:r w:rsidR="003040FC">
        <w:t>perform</w:t>
      </w:r>
      <w:r w:rsidR="0001677E">
        <w:t>s well</w:t>
      </w:r>
      <w:r w:rsidR="003040FC">
        <w:t xml:space="preserve"> across the built-in </w:t>
      </w:r>
    </w:p>
    <w:p w14:paraId="067BD92D" w14:textId="19D67C4C" w:rsidR="002A75E6" w:rsidRPr="00937395" w:rsidRDefault="003040FC" w:rsidP="00937395">
      <w:r>
        <w:lastRenderedPageBreak/>
        <w:t>distributions in the Swarmathon 5 base code should well-prepare you</w:t>
      </w:r>
      <w:r w:rsidR="004832F7">
        <w:t xml:space="preserve"> </w:t>
      </w:r>
      <w:r>
        <w:t>for success in the competition.</w:t>
      </w:r>
      <w:r w:rsidR="00330EE5">
        <w:t xml:space="preserve"> </w:t>
      </w:r>
    </w:p>
    <w:p w14:paraId="0DBF2D7D" w14:textId="4F1C78DA" w:rsidR="00987E8D" w:rsidRPr="00FD35C2" w:rsidRDefault="009C5DC0" w:rsidP="00987E8D">
      <w:pPr>
        <w:pStyle w:val="Heading2"/>
      </w:pPr>
      <w:r>
        <w:t>submitting your file</w:t>
      </w:r>
    </w:p>
    <w:p w14:paraId="4E6AEC9B" w14:textId="2716B663" w:rsidR="00987E8D" w:rsidRPr="00987E8D" w:rsidRDefault="00D36B9E" w:rsidP="00987E8D">
      <w:r>
        <w:t xml:space="preserve">Files must be submitted to your GitHub repo by midnight on the day of the submission deadline. Emailed submissions will not be accepted. Please see the User Guide for </w:t>
      </w:r>
      <w:r w:rsidR="00AC0BB5">
        <w:t xml:space="preserve">the competition schedule and for </w:t>
      </w:r>
      <w:r>
        <w:t>more information on</w:t>
      </w:r>
      <w:r w:rsidR="00A73EBE">
        <w:t xml:space="preserve"> using GitHub</w:t>
      </w:r>
      <w:r w:rsidR="007B322C">
        <w:t xml:space="preserve">. </w:t>
      </w:r>
    </w:p>
    <w:p w14:paraId="360FD7FC" w14:textId="3D22B771" w:rsidR="00831A72" w:rsidRDefault="009B75F7" w:rsidP="00831A72">
      <w:pPr>
        <w:pStyle w:val="Heading1"/>
      </w:pPr>
      <w:r>
        <w:t>rules</w:t>
      </w:r>
    </w:p>
    <w:p w14:paraId="1E544B2E" w14:textId="5759E517" w:rsidR="00513D83" w:rsidRPr="00682CD9" w:rsidRDefault="00513D83" w:rsidP="00513D83">
      <w:pPr>
        <w:rPr>
          <w:b/>
        </w:rPr>
      </w:pPr>
      <w:r>
        <w:t xml:space="preserve">Please read the following rules carefully before beginning your competition </w:t>
      </w:r>
      <w:r w:rsidR="00F93272">
        <w:t>submission</w:t>
      </w:r>
      <w:r>
        <w:t>.</w:t>
      </w:r>
      <w:r w:rsidR="00EF58CB">
        <w:t xml:space="preserve"> Complete the checklist as you</w:t>
      </w:r>
      <w:r w:rsidR="00062BBF">
        <w:t xml:space="preserve"> work, then use the final </w:t>
      </w:r>
      <w:r w:rsidR="000E7EF4">
        <w:t>checklist at the end</w:t>
      </w:r>
      <w:r w:rsidR="0085001A">
        <w:t xml:space="preserve"> (the final checklist is identical to the in-document checklist)</w:t>
      </w:r>
      <w:r w:rsidR="00EF58CB">
        <w:t>.</w:t>
      </w:r>
      <w:r w:rsidR="00682CD9">
        <w:t xml:space="preserve"> </w:t>
      </w:r>
      <w:r w:rsidR="00682CD9" w:rsidRPr="00C51AD8">
        <w:rPr>
          <w:b/>
        </w:rPr>
        <w:t xml:space="preserve">Be sure to double-check your </w:t>
      </w:r>
      <w:r w:rsidR="00FA5022">
        <w:rPr>
          <w:b/>
        </w:rPr>
        <w:t>code</w:t>
      </w:r>
      <w:r w:rsidR="00682CD9" w:rsidRPr="00C51AD8">
        <w:rPr>
          <w:b/>
        </w:rPr>
        <w:t xml:space="preserve"> </w:t>
      </w:r>
      <w:r w:rsidR="000E7EF4">
        <w:rPr>
          <w:b/>
        </w:rPr>
        <w:t xml:space="preserve">using the final checklist </w:t>
      </w:r>
      <w:r w:rsidR="00682CD9" w:rsidRPr="00C51AD8">
        <w:rPr>
          <w:b/>
        </w:rPr>
        <w:t xml:space="preserve">before submission. </w:t>
      </w:r>
      <w:r w:rsidR="00682CD9">
        <w:rPr>
          <w:b/>
        </w:rPr>
        <w:t>Submissions that violate any of the following rules will not be accepted.</w:t>
      </w:r>
    </w:p>
    <w:p w14:paraId="10FA4AAC" w14:textId="42DD4AAD" w:rsidR="00FD35C2" w:rsidRPr="00FD35C2" w:rsidRDefault="00EF58CB" w:rsidP="00FD35C2">
      <w:pPr>
        <w:pStyle w:val="Heading2"/>
      </w:pPr>
      <w:r>
        <w:t>FILE SETUP</w:t>
      </w:r>
    </w:p>
    <w:p w14:paraId="35A988F2" w14:textId="468CF3DC" w:rsidR="000000EE" w:rsidRDefault="00EF58CB" w:rsidP="00EF58CB">
      <w:pPr>
        <w:pStyle w:val="ListParagraph"/>
        <w:numPr>
          <w:ilvl w:val="0"/>
          <w:numId w:val="14"/>
        </w:numPr>
        <w:rPr>
          <w:b/>
        </w:rPr>
      </w:pPr>
      <w:r>
        <w:t xml:space="preserve">You are using NetLogo 5.2. </w:t>
      </w:r>
    </w:p>
    <w:p w14:paraId="21534757" w14:textId="1F35FD3E" w:rsidR="00C3673E" w:rsidRDefault="00EF58CB" w:rsidP="00AE7F71">
      <w:pPr>
        <w:pStyle w:val="ListParagraph"/>
        <w:numPr>
          <w:ilvl w:val="0"/>
          <w:numId w:val="14"/>
        </w:numPr>
      </w:pPr>
      <w:r>
        <w:t xml:space="preserve">Your file is named </w:t>
      </w:r>
      <w:r w:rsidR="00D540FA">
        <w:rPr>
          <w:i/>
        </w:rPr>
        <w:t>HighSchoolN</w:t>
      </w:r>
      <w:r w:rsidRPr="00682CD9">
        <w:rPr>
          <w:i/>
        </w:rPr>
        <w:t>ame</w:t>
      </w:r>
      <w:r w:rsidR="00D45801" w:rsidRPr="00EF58CB">
        <w:t xml:space="preserve"> </w:t>
      </w:r>
      <w:r w:rsidR="0075688B">
        <w:t>_S</w:t>
      </w:r>
      <w:r w:rsidRPr="00EF58CB">
        <w:t>w17.nlogo</w:t>
      </w:r>
      <w:r w:rsidRPr="00682CD9">
        <w:rPr>
          <w:i/>
        </w:rPr>
        <w:t xml:space="preserve"> </w:t>
      </w:r>
      <w:r>
        <w:t>Exampl</w:t>
      </w:r>
      <w:r w:rsidR="00663A05">
        <w:t>e: DelNorte</w:t>
      </w:r>
      <w:r w:rsidR="00D45801">
        <w:t xml:space="preserve"> </w:t>
      </w:r>
      <w:r w:rsidR="0075688B">
        <w:t>_S</w:t>
      </w:r>
      <w:r w:rsidR="00663A05">
        <w:t>w17.nlogo</w:t>
      </w:r>
    </w:p>
    <w:p w14:paraId="79243652" w14:textId="59DFC327" w:rsidR="0075706B" w:rsidRDefault="0075706B" w:rsidP="00AE7F71">
      <w:pPr>
        <w:pStyle w:val="ListParagraph"/>
        <w:numPr>
          <w:ilvl w:val="0"/>
          <w:numId w:val="14"/>
        </w:numPr>
      </w:pPr>
      <w:r>
        <w:t>Your file includes your name(s), the name of your high school, the name of your team mentor in comments at the top.</w:t>
      </w:r>
    </w:p>
    <w:p w14:paraId="7952333B" w14:textId="16364284" w:rsidR="0075706B" w:rsidRDefault="0075706B" w:rsidP="00AE7F71">
      <w:pPr>
        <w:pStyle w:val="ListParagraph"/>
        <w:numPr>
          <w:ilvl w:val="0"/>
          <w:numId w:val="14"/>
        </w:numPr>
      </w:pPr>
      <w:r>
        <w:t>Your code must include your own comments</w:t>
      </w:r>
      <w:r>
        <w:t xml:space="preserve"> that explain what your code is doing</w:t>
      </w:r>
      <w:r>
        <w:t xml:space="preserve">. Submissions without comments </w:t>
      </w:r>
      <w:r>
        <w:t xml:space="preserve">or with comments copied directly from the Swarmathon modules </w:t>
      </w:r>
      <w:r>
        <w:t>will not be accepted.</w:t>
      </w:r>
    </w:p>
    <w:p w14:paraId="6D79FA21" w14:textId="1F31B14A" w:rsidR="00663A05" w:rsidRPr="0075706B" w:rsidRDefault="00937395" w:rsidP="00AE7F71">
      <w:pPr>
        <w:pStyle w:val="ListParagraph"/>
        <w:numPr>
          <w:ilvl w:val="0"/>
          <w:numId w:val="14"/>
        </w:numPr>
      </w:pPr>
      <w:r>
        <w:t xml:space="preserve">Your </w:t>
      </w:r>
      <w:r w:rsidR="00CC17BE">
        <w:t>code includ</w:t>
      </w:r>
      <w:r w:rsidR="00137435">
        <w:t xml:space="preserve">es the </w:t>
      </w:r>
      <w:r>
        <w:t>base</w:t>
      </w:r>
      <w:r w:rsidR="00CC6546">
        <w:t xml:space="preserve"> </w:t>
      </w:r>
      <w:r w:rsidR="00CC17BE">
        <w:t xml:space="preserve">code it came with, </w:t>
      </w:r>
      <w:r w:rsidR="00CC17BE">
        <w:rPr>
          <w:b/>
        </w:rPr>
        <w:t xml:space="preserve">unmodified. </w:t>
      </w:r>
    </w:p>
    <w:p w14:paraId="53739B77" w14:textId="77777777" w:rsidR="004B780D" w:rsidRDefault="0075688B" w:rsidP="00AE7F71">
      <w:pPr>
        <w:pStyle w:val="ListParagraph"/>
        <w:numPr>
          <w:ilvl w:val="0"/>
          <w:numId w:val="14"/>
        </w:numPr>
      </w:pPr>
      <w:r>
        <w:t xml:space="preserve">Your </w:t>
      </w:r>
      <w:r w:rsidR="0075706B">
        <w:t>submission</w:t>
      </w:r>
      <w:r>
        <w:t xml:space="preserve"> may not be </w:t>
      </w:r>
      <w:r w:rsidR="0075706B">
        <w:t xml:space="preserve">a direct copy-paste from any of the Swarmathon modules. Using code snippets from the </w:t>
      </w:r>
    </w:p>
    <w:p w14:paraId="7A2709AD" w14:textId="15200078" w:rsidR="0075688B" w:rsidRDefault="0075706B" w:rsidP="004B780D">
      <w:pPr>
        <w:ind w:left="440"/>
      </w:pPr>
      <w:r>
        <w:lastRenderedPageBreak/>
        <w:t>modules is acceptable, but you are strongly advised to type it yourself or you will run into problems with illegal characters, etc.</w:t>
      </w:r>
    </w:p>
    <w:p w14:paraId="3F67D462" w14:textId="32F4AFB5" w:rsidR="007F67A0" w:rsidRDefault="007F67A0" w:rsidP="00AE7F71">
      <w:pPr>
        <w:pStyle w:val="ListParagraph"/>
        <w:numPr>
          <w:ilvl w:val="0"/>
          <w:numId w:val="14"/>
        </w:numPr>
      </w:pPr>
      <w:r>
        <w:t xml:space="preserve">Your code includes at least one </w:t>
      </w:r>
      <w:r w:rsidR="00356004">
        <w:t xml:space="preserve">robot </w:t>
      </w:r>
      <w:r w:rsidR="00F45E78">
        <w:t>behavior that was not introduced</w:t>
      </w:r>
      <w:r>
        <w:t xml:space="preserve"> in the Swarmathon modules. </w:t>
      </w:r>
    </w:p>
    <w:p w14:paraId="1DBD1131" w14:textId="77777777" w:rsidR="00EF58CB" w:rsidRDefault="00EF58CB" w:rsidP="00EF58CB">
      <w:pPr>
        <w:pStyle w:val="Heading2"/>
      </w:pPr>
      <w:r>
        <w:t>WORLD setup</w:t>
      </w:r>
    </w:p>
    <w:p w14:paraId="0DFD534F" w14:textId="3FA7F060" w:rsidR="00DB7A28" w:rsidRDefault="00DB7A28" w:rsidP="00DB7A28">
      <w:r>
        <w:t>Your world has the following properties:</w:t>
      </w:r>
    </w:p>
    <w:p w14:paraId="5ECA701E" w14:textId="33A9408D" w:rsidR="00DB7A28" w:rsidRDefault="00DB7A28" w:rsidP="00DB7A28">
      <w:pPr>
        <w:pStyle w:val="ListParagraph"/>
        <w:numPr>
          <w:ilvl w:val="0"/>
          <w:numId w:val="17"/>
        </w:numPr>
      </w:pPr>
      <w:r>
        <w:t>The origin is located at the center.</w:t>
      </w:r>
    </w:p>
    <w:p w14:paraId="5359B608" w14:textId="15AC98F8" w:rsidR="00DB7A28" w:rsidRDefault="00DB7A28" w:rsidP="00DB7A28">
      <w:pPr>
        <w:pStyle w:val="ListParagraph"/>
        <w:numPr>
          <w:ilvl w:val="0"/>
          <w:numId w:val="17"/>
        </w:numPr>
      </w:pPr>
      <w:r>
        <w:t>min-pxcor and min-pycor are set to 50.</w:t>
      </w:r>
    </w:p>
    <w:p w14:paraId="5D18A631" w14:textId="3CD4A7AF" w:rsidR="00DB7A28" w:rsidRDefault="00DB7A28" w:rsidP="00DB7A28">
      <w:pPr>
        <w:pStyle w:val="ListParagraph"/>
        <w:numPr>
          <w:ilvl w:val="0"/>
          <w:numId w:val="17"/>
        </w:numPr>
      </w:pPr>
      <w:r>
        <w:t>max-pxcor and min-pxcor are set to 50.</w:t>
      </w:r>
    </w:p>
    <w:p w14:paraId="49C1C266" w14:textId="6F4BB758" w:rsidR="00AC0BB5" w:rsidRDefault="00DB7A28" w:rsidP="00AC0BB5">
      <w:pPr>
        <w:pStyle w:val="ListParagraph"/>
        <w:numPr>
          <w:ilvl w:val="0"/>
          <w:numId w:val="17"/>
        </w:numPr>
      </w:pPr>
      <w:r>
        <w:t>Both horizontal and vertical world wrapping are unchecked.</w:t>
      </w:r>
    </w:p>
    <w:p w14:paraId="4531BE57" w14:textId="01E4D263" w:rsidR="00DB7A28" w:rsidRDefault="00DB7A28" w:rsidP="00DB7A28">
      <w:pPr>
        <w:pStyle w:val="ListParagraph"/>
        <w:numPr>
          <w:ilvl w:val="0"/>
          <w:numId w:val="17"/>
        </w:numPr>
      </w:pPr>
      <w:r>
        <w:t>Patch size is 5.</w:t>
      </w:r>
    </w:p>
    <w:p w14:paraId="0D2C91DF" w14:textId="0A35177A" w:rsidR="00DB7A28" w:rsidRDefault="00DB7A28" w:rsidP="00DB7A28">
      <w:pPr>
        <w:pStyle w:val="ListParagraph"/>
        <w:numPr>
          <w:ilvl w:val="0"/>
          <w:numId w:val="17"/>
        </w:numPr>
      </w:pPr>
      <w:r>
        <w:t>The tick counter</w:t>
      </w:r>
      <w:r w:rsidR="0085001A">
        <w:t xml:space="preserve"> is on</w:t>
      </w:r>
      <w:r>
        <w:t xml:space="preserve"> </w:t>
      </w:r>
      <w:r w:rsidR="0085001A">
        <w:t>(</w:t>
      </w:r>
      <w:r>
        <w:t>box is checked</w:t>
      </w:r>
      <w:r w:rsidR="0085001A">
        <w:t>)</w:t>
      </w:r>
      <w:r>
        <w:t>.</w:t>
      </w:r>
    </w:p>
    <w:p w14:paraId="2144A8F7" w14:textId="21A6D3DF" w:rsidR="00DB7A28" w:rsidRDefault="00DB7A28" w:rsidP="00DB7A28">
      <w:pPr>
        <w:pStyle w:val="ListParagraph"/>
        <w:numPr>
          <w:ilvl w:val="0"/>
          <w:numId w:val="17"/>
        </w:numPr>
      </w:pPr>
      <w:r>
        <w:t>The tick counter label is “ticks”.</w:t>
      </w:r>
    </w:p>
    <w:p w14:paraId="5884C820" w14:textId="27B1D8DC" w:rsidR="00DB7A28" w:rsidRPr="006831F8" w:rsidRDefault="00DB7A28" w:rsidP="00DB7A28">
      <w:pPr>
        <w:rPr>
          <w:b/>
        </w:rPr>
      </w:pPr>
      <w:r w:rsidRPr="006831F8">
        <w:rPr>
          <w:b/>
        </w:rPr>
        <w:t>The base code for [Sw5] comes with these settings already. However, because each NetLogo install can have its own quirks and default settings, be sure to check these settings on your file</w:t>
      </w:r>
      <w:r w:rsidR="006831F8" w:rsidRPr="006831F8">
        <w:rPr>
          <w:b/>
        </w:rPr>
        <w:t xml:space="preserve"> before submission</w:t>
      </w:r>
      <w:r w:rsidRPr="006831F8">
        <w:rPr>
          <w:b/>
        </w:rPr>
        <w:t>.</w:t>
      </w:r>
    </w:p>
    <w:p w14:paraId="7A53600D" w14:textId="78FE4BBD" w:rsidR="00DB7A28" w:rsidRPr="00DB7A28" w:rsidRDefault="00DB7A28" w:rsidP="00DB7A28">
      <w:pPr>
        <w:pStyle w:val="Heading3"/>
        <w:rPr>
          <w:color w:val="E7635F" w:themeColor="accent2"/>
        </w:rPr>
      </w:pPr>
      <w:r w:rsidRPr="00DB7A28">
        <w:rPr>
          <w:color w:val="E7635F" w:themeColor="accent2"/>
        </w:rPr>
        <w:t>How do I check the settings on my file?</w:t>
      </w:r>
    </w:p>
    <w:p w14:paraId="58A9944A" w14:textId="5AE94F7F" w:rsidR="00DB7A28" w:rsidRDefault="006656AC" w:rsidP="00DB7A28">
      <w:r>
        <w:rPr>
          <w:noProof/>
        </w:rPr>
        <mc:AlternateContent>
          <mc:Choice Requires="wps">
            <w:drawing>
              <wp:anchor distT="0" distB="0" distL="114300" distR="114300" simplePos="0" relativeHeight="251693056" behindDoc="0" locked="0" layoutInCell="1" allowOverlap="1" wp14:anchorId="7F9FA278" wp14:editId="7EF7D596">
                <wp:simplePos x="0" y="0"/>
                <wp:positionH relativeFrom="column">
                  <wp:posOffset>3971290</wp:posOffset>
                </wp:positionH>
                <wp:positionV relativeFrom="paragraph">
                  <wp:posOffset>795655</wp:posOffset>
                </wp:positionV>
                <wp:extent cx="1257300" cy="685800"/>
                <wp:effectExtent l="25400" t="25400" r="38100" b="25400"/>
                <wp:wrapThrough wrapText="bothSides">
                  <wp:wrapPolygon edited="0">
                    <wp:start x="5673" y="-800"/>
                    <wp:lineTo x="-436" y="-800"/>
                    <wp:lineTo x="-436" y="16800"/>
                    <wp:lineTo x="5673" y="21600"/>
                    <wp:lineTo x="15709" y="21600"/>
                    <wp:lineTo x="17018" y="21600"/>
                    <wp:lineTo x="21818" y="14400"/>
                    <wp:lineTo x="21818" y="5600"/>
                    <wp:lineTo x="18764" y="-800"/>
                    <wp:lineTo x="15709" y="-800"/>
                    <wp:lineTo x="5673" y="-800"/>
                  </wp:wrapPolygon>
                </wp:wrapThrough>
                <wp:docPr id="3" name="Oval 3"/>
                <wp:cNvGraphicFramePr/>
                <a:graphic xmlns:a="http://schemas.openxmlformats.org/drawingml/2006/main">
                  <a:graphicData uri="http://schemas.microsoft.com/office/word/2010/wordprocessingShape">
                    <wps:wsp>
                      <wps:cNvSpPr/>
                      <wps:spPr>
                        <a:xfrm>
                          <a:off x="0" y="0"/>
                          <a:ext cx="1257300" cy="685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EB764C" id="Oval 3" o:spid="_x0000_s1026" style="position:absolute;margin-left:312.7pt;margin-top:62.65pt;width:99pt;height:5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" filled="f" strokecolor="red" strokeweight="3pt">
                <v:stroke joinstyle="miter"/>
                <w10:wrap type="through"/>
              </v:oval>
            </w:pict>
          </mc:Fallback>
        </mc:AlternateContent>
      </w:r>
      <w:r>
        <w:rPr>
          <w:noProof/>
        </w:rPr>
        <w:drawing>
          <wp:anchor distT="0" distB="0" distL="114300" distR="114300" simplePos="0" relativeHeight="251692032" behindDoc="0" locked="0" layoutInCell="1" allowOverlap="1" wp14:anchorId="13E5DD90" wp14:editId="439B8FF5">
            <wp:simplePos x="0" y="0"/>
            <wp:positionH relativeFrom="margin">
              <wp:posOffset>162560</wp:posOffset>
            </wp:positionH>
            <wp:positionV relativeFrom="paragraph">
              <wp:posOffset>558800</wp:posOffset>
            </wp:positionV>
            <wp:extent cx="5067300" cy="927100"/>
            <wp:effectExtent l="50800" t="50800" r="63500" b="635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1.png"/>
                    <pic:cNvPicPr/>
                  </pic:nvPicPr>
                  <pic:blipFill>
                    <a:blip r:embed="rId8">
                      <a:extLst>
                        <a:ext uri="{28A0092B-C50C-407E-A947-70E740481C1C}">
                          <a14:useLocalDpi xmlns:a14="http://schemas.microsoft.com/office/drawing/2010/main" val="0"/>
                        </a:ext>
                      </a:extLst>
                    </a:blip>
                    <a:stretch>
                      <a:fillRect/>
                    </a:stretch>
                  </pic:blipFill>
                  <pic:spPr>
                    <a:xfrm>
                      <a:off x="0" y="0"/>
                      <a:ext cx="5067300" cy="927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FA4B23">
        <w:t xml:space="preserve">Navigate </w:t>
      </w:r>
      <w:r w:rsidR="007638A3">
        <w:t xml:space="preserve">to the interface tab and press the </w:t>
      </w:r>
      <w:r w:rsidR="007638A3" w:rsidRPr="006656AC">
        <w:rPr>
          <w:b/>
          <w:color w:val="33B7D3" w:themeColor="accent1"/>
        </w:rPr>
        <w:t>Settings…</w:t>
      </w:r>
      <w:r w:rsidR="007638A3" w:rsidRPr="006656AC">
        <w:rPr>
          <w:color w:val="33B7D3" w:themeColor="accent1"/>
        </w:rPr>
        <w:t xml:space="preserve"> </w:t>
      </w:r>
      <w:r w:rsidR="007638A3">
        <w:t>button:</w:t>
      </w:r>
    </w:p>
    <w:p w14:paraId="69EC950E" w14:textId="4721C3B5" w:rsidR="006656AC" w:rsidRDefault="006656AC" w:rsidP="00DB7A28"/>
    <w:p w14:paraId="0AFB3F03" w14:textId="77777777" w:rsidR="00D76590" w:rsidRDefault="00D76590" w:rsidP="00DB7A28"/>
    <w:p w14:paraId="6D8A24DC" w14:textId="32858925" w:rsidR="006656AC" w:rsidRDefault="006656AC" w:rsidP="00DB7A28">
      <w:r>
        <w:lastRenderedPageBreak/>
        <w:t>A menu will pop up. Compare the picture below to your menu.  If everything matches, you’re good!</w:t>
      </w:r>
    </w:p>
    <w:p w14:paraId="22D9506A" w14:textId="09AFC7FA" w:rsidR="006656AC" w:rsidRDefault="00D60F22" w:rsidP="00DB7A28">
      <w:r>
        <w:rPr>
          <w:noProof/>
        </w:rPr>
        <w:drawing>
          <wp:anchor distT="0" distB="0" distL="114300" distR="114300" simplePos="0" relativeHeight="251694080" behindDoc="0" locked="0" layoutInCell="1" allowOverlap="1" wp14:anchorId="36760A38" wp14:editId="197DE8B9">
            <wp:simplePos x="0" y="0"/>
            <wp:positionH relativeFrom="margin">
              <wp:align>center</wp:align>
            </wp:positionH>
            <wp:positionV relativeFrom="paragraph">
              <wp:posOffset>55245</wp:posOffset>
            </wp:positionV>
            <wp:extent cx="3856741" cy="4904740"/>
            <wp:effectExtent l="50800" t="50800" r="55245" b="482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1.2.png"/>
                    <pic:cNvPicPr/>
                  </pic:nvPicPr>
                  <pic:blipFill>
                    <a:blip r:embed="rId9">
                      <a:extLst>
                        <a:ext uri="{28A0092B-C50C-407E-A947-70E740481C1C}">
                          <a14:useLocalDpi xmlns:a14="http://schemas.microsoft.com/office/drawing/2010/main" val="0"/>
                        </a:ext>
                      </a:extLst>
                    </a:blip>
                    <a:stretch>
                      <a:fillRect/>
                    </a:stretch>
                  </pic:blipFill>
                  <pic:spPr>
                    <a:xfrm>
                      <a:off x="0" y="0"/>
                      <a:ext cx="3856741" cy="49047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341F2323" w14:textId="2D39FE74" w:rsidR="006656AC" w:rsidRDefault="006656AC" w:rsidP="00DB7A28"/>
    <w:p w14:paraId="6D79AA06" w14:textId="2891123D" w:rsidR="007638A3" w:rsidRDefault="007638A3" w:rsidP="00DB7A28"/>
    <w:p w14:paraId="0E55B92F" w14:textId="77777777" w:rsidR="00D60F22" w:rsidRDefault="00D60F22" w:rsidP="00DB7A28"/>
    <w:p w14:paraId="09ADE77D" w14:textId="77777777" w:rsidR="00D60F22" w:rsidRDefault="00D60F22" w:rsidP="00DB7A28"/>
    <w:p w14:paraId="6F966EB7" w14:textId="77777777" w:rsidR="00D60F22" w:rsidRDefault="00D60F22" w:rsidP="00DB7A28"/>
    <w:p w14:paraId="7922472E" w14:textId="77777777" w:rsidR="00D60F22" w:rsidRDefault="00D60F22" w:rsidP="00DB7A28"/>
    <w:p w14:paraId="3311B4B6" w14:textId="77777777" w:rsidR="00D60F22" w:rsidRDefault="00D60F22" w:rsidP="00DB7A28"/>
    <w:p w14:paraId="494E6D7A" w14:textId="77777777" w:rsidR="00D60F22" w:rsidRDefault="00D60F22" w:rsidP="00DB7A28"/>
    <w:p w14:paraId="60CAC679" w14:textId="77777777" w:rsidR="00D60F22" w:rsidRDefault="00D60F22" w:rsidP="00DB7A28"/>
    <w:p w14:paraId="7D4E3A8D" w14:textId="77777777" w:rsidR="00D60F22" w:rsidRPr="00DB7A28" w:rsidRDefault="00D60F22" w:rsidP="00DB7A28"/>
    <w:p w14:paraId="2C8B4F64" w14:textId="005BE1D2" w:rsidR="003C618C" w:rsidRDefault="003C618C" w:rsidP="003C618C">
      <w:pPr>
        <w:pStyle w:val="Heading2"/>
      </w:pPr>
      <w:r>
        <w:t>the interface</w:t>
      </w:r>
    </w:p>
    <w:p w14:paraId="6A7B9686" w14:textId="4087403F" w:rsidR="001C3B76" w:rsidRPr="001C3B76" w:rsidRDefault="001C3B76" w:rsidP="001C3B76">
      <w:pPr>
        <w:pStyle w:val="ListParagraph"/>
        <w:numPr>
          <w:ilvl w:val="0"/>
          <w:numId w:val="14"/>
        </w:numPr>
      </w:pPr>
      <w:r>
        <w:t>When the setup button is clicked, your file sets up</w:t>
      </w:r>
      <w:r w:rsidR="000E76F3">
        <w:t xml:space="preserve"> and the required code is executed</w:t>
      </w:r>
      <w:r>
        <w:t>.</w:t>
      </w:r>
      <w:r w:rsidR="00176E85">
        <w:t xml:space="preserve"> </w:t>
      </w:r>
      <w:r>
        <w:t xml:space="preserve">When the </w:t>
      </w:r>
      <w:r w:rsidR="000B40D9">
        <w:t>robot-control</w:t>
      </w:r>
      <w:r>
        <w:t xml:space="preserve"> button is clicked, your code runs. </w:t>
      </w:r>
      <w:r w:rsidR="00C554E0">
        <w:t xml:space="preserve">Only the robot-control button is a “forever” button. </w:t>
      </w:r>
      <w:r>
        <w:t>There should be no other buttons on the interface.</w:t>
      </w:r>
      <w:r w:rsidRPr="001C3B76">
        <w:t xml:space="preserve"> </w:t>
      </w:r>
    </w:p>
    <w:p w14:paraId="5FF2E04C" w14:textId="224A8253" w:rsidR="003C618C" w:rsidRDefault="001C3B76" w:rsidP="003C618C">
      <w:pPr>
        <w:pStyle w:val="ListParagraph"/>
        <w:numPr>
          <w:ilvl w:val="0"/>
          <w:numId w:val="25"/>
        </w:numPr>
      </w:pPr>
      <w:r>
        <w:t xml:space="preserve"> </w:t>
      </w:r>
      <w:r w:rsidR="003C618C">
        <w:t>You may add sliders, monitors etc. to the interface.</w:t>
      </w:r>
    </w:p>
    <w:p w14:paraId="32E9204D" w14:textId="653D32D1" w:rsidR="00176E85" w:rsidRPr="003C618C" w:rsidRDefault="00176E85" w:rsidP="00FD769C">
      <w:pPr>
        <w:pStyle w:val="ListParagraph"/>
        <w:numPr>
          <w:ilvl w:val="0"/>
          <w:numId w:val="25"/>
        </w:numPr>
      </w:pPr>
      <w:r>
        <w:lastRenderedPageBreak/>
        <w:t xml:space="preserve">The file must be turned in with </w:t>
      </w:r>
      <w:r w:rsidR="004701A5">
        <w:t>any</w:t>
      </w:r>
      <w:r>
        <w:t xml:space="preserve"> sliders</w:t>
      </w:r>
      <w:r w:rsidR="004701A5">
        <w:t>, choosers, etc. that you create</w:t>
      </w:r>
      <w:r>
        <w:t xml:space="preserve"> set to the desired settings. It will be </w:t>
      </w:r>
      <w:r w:rsidR="00FD769C">
        <w:t>competed</w:t>
      </w:r>
      <w:r w:rsidR="00850148">
        <w:t xml:space="preserve"> with </w:t>
      </w:r>
      <w:r w:rsidR="004701A5">
        <w:t>the settings it is turned in with.</w:t>
      </w:r>
    </w:p>
    <w:p w14:paraId="0D9F5FD2" w14:textId="2FDC9761" w:rsidR="0093055E" w:rsidRDefault="0093055E" w:rsidP="00D96D50">
      <w:pPr>
        <w:pStyle w:val="Heading2"/>
      </w:pPr>
      <w:r>
        <w:t>global variables, extensions, and breeds</w:t>
      </w:r>
    </w:p>
    <w:p w14:paraId="09906EE2" w14:textId="4A9D0804" w:rsidR="00C40207" w:rsidRDefault="00C40207" w:rsidP="00F21F63">
      <w:pPr>
        <w:pStyle w:val="ListParagraph"/>
        <w:numPr>
          <w:ilvl w:val="0"/>
          <w:numId w:val="26"/>
        </w:numPr>
      </w:pPr>
      <w:r>
        <w:t xml:space="preserve">Global variables may not provide robots with information that they would not have access to locally. </w:t>
      </w:r>
    </w:p>
    <w:p w14:paraId="493A07B4" w14:textId="1CE15536" w:rsidR="00F21F63" w:rsidRDefault="00F21F63" w:rsidP="00F21F63">
      <w:pPr>
        <w:pStyle w:val="ListParagraph"/>
        <w:numPr>
          <w:ilvl w:val="0"/>
          <w:numId w:val="26"/>
        </w:numPr>
      </w:pPr>
      <w:r>
        <w:t>The base code file includes the bitmap extension. No other extensions are allowed.</w:t>
      </w:r>
    </w:p>
    <w:p w14:paraId="118DC67C" w14:textId="02106E9E" w:rsidR="007637C6" w:rsidRPr="00F21F63" w:rsidRDefault="007637C6" w:rsidP="00F21F63">
      <w:pPr>
        <w:pStyle w:val="ListParagraph"/>
        <w:numPr>
          <w:ilvl w:val="0"/>
          <w:numId w:val="26"/>
        </w:numPr>
      </w:pPr>
      <w:r>
        <w:t>You may use different breeds of robots. The number of robots in each breed must be fixed, not random, and total to 6.</w:t>
      </w:r>
    </w:p>
    <w:p w14:paraId="31D81B9E" w14:textId="5344CA8B" w:rsidR="00930739" w:rsidRDefault="009C0ADD" w:rsidP="00D96D50">
      <w:pPr>
        <w:pStyle w:val="Heading2"/>
      </w:pPr>
      <w:r>
        <w:t>robots</w:t>
      </w:r>
      <w:r w:rsidR="00AB124F">
        <w:t xml:space="preserve"> and their properties</w:t>
      </w:r>
    </w:p>
    <w:p w14:paraId="66BA12E2" w14:textId="154D29B0" w:rsidR="009C0ADD" w:rsidRDefault="009C0ADD" w:rsidP="009C0ADD">
      <w:pPr>
        <w:pStyle w:val="ListParagraph"/>
        <w:numPr>
          <w:ilvl w:val="0"/>
          <w:numId w:val="21"/>
        </w:numPr>
      </w:pPr>
      <w:r>
        <w:t xml:space="preserve">You must create and setup </w:t>
      </w:r>
      <w:r w:rsidRPr="00AB124F">
        <w:rPr>
          <w:b/>
        </w:rPr>
        <w:t>exactly six robots</w:t>
      </w:r>
      <w:r>
        <w:t>.</w:t>
      </w:r>
      <w:r w:rsidR="00920C47">
        <w:t xml:space="preserve"> All robots must spawn at the origin/base (this is the default setting).</w:t>
      </w:r>
    </w:p>
    <w:p w14:paraId="7296A3C7" w14:textId="37EE3E8F" w:rsidR="009C0ADD" w:rsidRDefault="00AB124F" w:rsidP="009C0ADD">
      <w:pPr>
        <w:pStyle w:val="ListParagraph"/>
        <w:numPr>
          <w:ilvl w:val="0"/>
          <w:numId w:val="21"/>
        </w:numPr>
      </w:pPr>
      <w:r>
        <w:t>The</w:t>
      </w:r>
      <w:r w:rsidR="00FA0471">
        <w:t>se</w:t>
      </w:r>
      <w:r>
        <w:t xml:space="preserve"> same </w:t>
      </w:r>
      <w:r w:rsidR="00FA0471">
        <w:t xml:space="preserve">six </w:t>
      </w:r>
      <w:r>
        <w:t>robots must be in play throughout the competition. (</w:t>
      </w:r>
      <w:r w:rsidR="009C0ADD">
        <w:t xml:space="preserve">You may not use the commands </w:t>
      </w:r>
      <w:r w:rsidR="009C0ADD">
        <w:rPr>
          <w:b/>
        </w:rPr>
        <w:t>hatch</w:t>
      </w:r>
      <w:r w:rsidRPr="00AB124F">
        <w:t>,</w:t>
      </w:r>
      <w:r>
        <w:rPr>
          <w:b/>
        </w:rPr>
        <w:t xml:space="preserve"> die</w:t>
      </w:r>
      <w:r w:rsidRPr="00AB124F">
        <w:t>,</w:t>
      </w:r>
      <w:r>
        <w:rPr>
          <w:b/>
        </w:rPr>
        <w:t xml:space="preserve"> </w:t>
      </w:r>
      <w:r w:rsidRPr="00AB124F">
        <w:t>or</w:t>
      </w:r>
      <w:r>
        <w:rPr>
          <w:b/>
        </w:rPr>
        <w:t xml:space="preserve"> sprout</w:t>
      </w:r>
      <w:r w:rsidRPr="00AB124F">
        <w:t>,</w:t>
      </w:r>
      <w:r>
        <w:rPr>
          <w:b/>
        </w:rPr>
        <w:t xml:space="preserve"> </w:t>
      </w:r>
      <w:r>
        <w:t>or any other commands that create or destroy robots after the initial setup.)</w:t>
      </w:r>
    </w:p>
    <w:p w14:paraId="5C607F85" w14:textId="160ED35A" w:rsidR="00404AF5" w:rsidRDefault="003A3AA8" w:rsidP="003A3AA8">
      <w:pPr>
        <w:pStyle w:val="ListParagraph"/>
        <w:numPr>
          <w:ilvl w:val="0"/>
          <w:numId w:val="21"/>
        </w:numPr>
      </w:pPr>
      <w:r>
        <w:t>Robots can move a maximum of 1 step on each tick.</w:t>
      </w:r>
      <w:r w:rsidR="00C77179">
        <w:t xml:space="preserve"> Be careful that you are not calling multiple procedures in one tick that include move commands!</w:t>
      </w:r>
      <w:r>
        <w:t xml:space="preserve"> Robots may </w:t>
      </w:r>
      <w:r w:rsidR="00411BEB">
        <w:t xml:space="preserve">also </w:t>
      </w:r>
      <w:r>
        <w:t>remain stationary</w:t>
      </w:r>
      <w:r w:rsidR="00404AF5">
        <w:t xml:space="preserve">. </w:t>
      </w:r>
    </w:p>
    <w:p w14:paraId="63611294" w14:textId="77777777" w:rsidR="00404AF5" w:rsidRDefault="00404AF5" w:rsidP="00404AF5">
      <w:pPr>
        <w:pStyle w:val="ListParagraph"/>
        <w:numPr>
          <w:ilvl w:val="0"/>
          <w:numId w:val="21"/>
        </w:numPr>
      </w:pPr>
      <w:r>
        <w:t xml:space="preserve">Turning is not considered a move command. Example: </w:t>
      </w:r>
    </w:p>
    <w:p w14:paraId="51CEE302" w14:textId="58B761D7" w:rsidR="00404AF5" w:rsidRPr="00A43DD1" w:rsidRDefault="00404AF5" w:rsidP="00404AF5">
      <w:pPr>
        <w:spacing w:line="240" w:lineRule="auto"/>
        <w:rPr>
          <w:rFonts w:ascii="Consolas" w:hAnsi="Consolas"/>
          <w:b/>
        </w:rPr>
      </w:pPr>
      <w:r>
        <w:rPr>
          <w:b/>
        </w:rPr>
        <w:tab/>
      </w:r>
      <w:r>
        <w:rPr>
          <w:b/>
        </w:rPr>
        <w:tab/>
      </w:r>
      <w:r w:rsidRPr="00A43DD1">
        <w:rPr>
          <w:rFonts w:ascii="Consolas" w:hAnsi="Consolas"/>
          <w:b/>
        </w:rPr>
        <w:t>left 90</w:t>
      </w:r>
    </w:p>
    <w:p w14:paraId="0E315D8F" w14:textId="16DEF25F" w:rsidR="00404AF5" w:rsidRPr="00A43DD1" w:rsidRDefault="00404AF5" w:rsidP="00404AF5">
      <w:pPr>
        <w:spacing w:line="240" w:lineRule="auto"/>
        <w:rPr>
          <w:rFonts w:ascii="Consolas" w:hAnsi="Consolas"/>
          <w:b/>
        </w:rPr>
      </w:pPr>
      <w:r w:rsidRPr="00A43DD1">
        <w:rPr>
          <w:rFonts w:ascii="Consolas" w:hAnsi="Consolas"/>
          <w:b/>
        </w:rPr>
        <w:tab/>
      </w:r>
      <w:r w:rsidRPr="00A43DD1">
        <w:rPr>
          <w:rFonts w:ascii="Consolas" w:hAnsi="Consolas"/>
          <w:b/>
        </w:rPr>
        <w:tab/>
        <w:t>forward 1</w:t>
      </w:r>
    </w:p>
    <w:p w14:paraId="0204DB91" w14:textId="3915B351" w:rsidR="00404AF5" w:rsidRPr="00404AF5" w:rsidRDefault="00404AF5" w:rsidP="00404AF5">
      <w:pPr>
        <w:spacing w:line="240" w:lineRule="auto"/>
        <w:ind w:left="720"/>
      </w:pPr>
      <w:r w:rsidRPr="00404AF5">
        <w:t>is allowed.</w:t>
      </w:r>
    </w:p>
    <w:p w14:paraId="6023A6CA" w14:textId="0C913063" w:rsidR="00DF7752" w:rsidRDefault="00DF7752" w:rsidP="003A3AA8">
      <w:pPr>
        <w:pStyle w:val="ListParagraph"/>
        <w:numPr>
          <w:ilvl w:val="0"/>
          <w:numId w:val="21"/>
        </w:numPr>
      </w:pPr>
      <w:r>
        <w:t xml:space="preserve">Robots cannot teleport. Example: You may not use </w:t>
      </w:r>
      <w:r>
        <w:rPr>
          <w:b/>
        </w:rPr>
        <w:t>setxy</w:t>
      </w:r>
      <w:r w:rsidR="00646472">
        <w:rPr>
          <w:b/>
        </w:rPr>
        <w:t xml:space="preserve"> </w:t>
      </w:r>
      <w:r w:rsidR="00646472">
        <w:t xml:space="preserve">or </w:t>
      </w:r>
      <w:r w:rsidR="00646472">
        <w:rPr>
          <w:b/>
        </w:rPr>
        <w:t>move-to</w:t>
      </w:r>
      <w:r>
        <w:t xml:space="preserve"> to </w:t>
      </w:r>
      <w:r w:rsidR="00A21E50">
        <w:t>change a robot’s coordinates.</w:t>
      </w:r>
    </w:p>
    <w:p w14:paraId="24A678C2" w14:textId="3157DFB7" w:rsidR="00755806" w:rsidRDefault="00755806" w:rsidP="003A3AA8">
      <w:pPr>
        <w:pStyle w:val="ListParagraph"/>
        <w:numPr>
          <w:ilvl w:val="0"/>
          <w:numId w:val="21"/>
        </w:numPr>
      </w:pPr>
      <w:r>
        <w:lastRenderedPageBreak/>
        <w:t xml:space="preserve">The robot must have the </w:t>
      </w:r>
      <w:r w:rsidR="00B95129">
        <w:t>shape “robot” when not carrying a r</w:t>
      </w:r>
      <w:r w:rsidR="00EA5DDE">
        <w:t>esource</w:t>
      </w:r>
      <w:r w:rsidR="00B95129">
        <w:t xml:space="preserve"> and the shape “robot with rock” when carrying a r</w:t>
      </w:r>
      <w:r w:rsidR="00EA5DDE">
        <w:t>esource</w:t>
      </w:r>
      <w:r w:rsidR="00B95129">
        <w:t>.</w:t>
      </w:r>
    </w:p>
    <w:p w14:paraId="6741ADF6" w14:textId="534C273E" w:rsidR="00B95129" w:rsidRDefault="00B95129" w:rsidP="003A3AA8">
      <w:pPr>
        <w:pStyle w:val="ListParagraph"/>
        <w:numPr>
          <w:ilvl w:val="0"/>
          <w:numId w:val="21"/>
        </w:numPr>
      </w:pPr>
      <w:r>
        <w:t>Robots may have any labels you wish, or none.</w:t>
      </w:r>
    </w:p>
    <w:p w14:paraId="6F7E0E8C" w14:textId="186136E4" w:rsidR="003A3AA8" w:rsidRDefault="00EE6CCA" w:rsidP="003A3AA8">
      <w:pPr>
        <w:pStyle w:val="ListParagraph"/>
        <w:numPr>
          <w:ilvl w:val="0"/>
          <w:numId w:val="21"/>
        </w:numPr>
      </w:pPr>
      <w:r>
        <w:t xml:space="preserve">Robots </w:t>
      </w:r>
      <w:r w:rsidR="00AE132E">
        <w:t xml:space="preserve">do not have an unlimited vision distance—they </w:t>
      </w:r>
      <w:r>
        <w:t>can see a maximum of</w:t>
      </w:r>
      <w:r w:rsidR="00161A17">
        <w:t xml:space="preserve"> 2</w:t>
      </w:r>
      <w:r>
        <w:t xml:space="preserve"> patches around them.</w:t>
      </w:r>
      <w:r w:rsidR="00AE132E">
        <w:t xml:space="preserve"> Examples: The commands </w:t>
      </w:r>
      <w:r w:rsidR="00AE132E">
        <w:rPr>
          <w:b/>
        </w:rPr>
        <w:t>in-radius 1</w:t>
      </w:r>
      <w:r w:rsidR="00AE132E">
        <w:t xml:space="preserve"> and </w:t>
      </w:r>
      <w:r w:rsidR="00AE132E">
        <w:rPr>
          <w:b/>
        </w:rPr>
        <w:t>in-radius 2</w:t>
      </w:r>
      <w:r w:rsidR="00AE132E">
        <w:t xml:space="preserve"> are allowed; </w:t>
      </w:r>
      <w:r w:rsidR="00AE132E">
        <w:rPr>
          <w:b/>
        </w:rPr>
        <w:t>in-radius 3</w:t>
      </w:r>
      <w:r w:rsidR="00AE132E">
        <w:t xml:space="preserve">, </w:t>
      </w:r>
      <w:r w:rsidR="00AE132E" w:rsidRPr="00AE132E">
        <w:rPr>
          <w:b/>
        </w:rPr>
        <w:t>in-radius 4</w:t>
      </w:r>
      <w:r w:rsidR="00AE132E">
        <w:t xml:space="preserve">, … etc. are not. The commands </w:t>
      </w:r>
      <w:r w:rsidR="00AE132E">
        <w:rPr>
          <w:b/>
        </w:rPr>
        <w:t xml:space="preserve">patch-ahead 1 </w:t>
      </w:r>
      <w:r w:rsidR="00AE132E">
        <w:t xml:space="preserve">and </w:t>
      </w:r>
      <w:r w:rsidR="00AE132E">
        <w:rPr>
          <w:b/>
        </w:rPr>
        <w:t xml:space="preserve">patch-ahead 2 </w:t>
      </w:r>
      <w:r w:rsidR="00AE132E">
        <w:t xml:space="preserve">are allowed; </w:t>
      </w:r>
      <w:r w:rsidR="00AE132E">
        <w:rPr>
          <w:b/>
        </w:rPr>
        <w:t>patch-ahead 3</w:t>
      </w:r>
      <w:r w:rsidR="00AE132E">
        <w:t xml:space="preserve">, </w:t>
      </w:r>
      <w:r w:rsidR="00AE132E">
        <w:rPr>
          <w:b/>
        </w:rPr>
        <w:t>patch-ahead 4</w:t>
      </w:r>
      <w:r w:rsidR="00AE132E">
        <w:t xml:space="preserve">, …etc. are not. </w:t>
      </w:r>
      <w:r w:rsidR="00AE132E">
        <w:rPr>
          <w:b/>
        </w:rPr>
        <w:t>Neighbors</w:t>
      </w:r>
      <w:r w:rsidR="00AE132E">
        <w:t xml:space="preserve"> and </w:t>
      </w:r>
      <w:r w:rsidR="00AE132E">
        <w:rPr>
          <w:b/>
        </w:rPr>
        <w:t>neighbors 4</w:t>
      </w:r>
      <w:r w:rsidR="00AE132E">
        <w:t xml:space="preserve"> are allowed.</w:t>
      </w:r>
      <w:r w:rsidR="00755806">
        <w:t xml:space="preserve"> </w:t>
      </w:r>
    </w:p>
    <w:p w14:paraId="276685D9" w14:textId="77777777" w:rsidR="00CA2885" w:rsidRDefault="00EA5DDE" w:rsidP="003A3AA8">
      <w:pPr>
        <w:pStyle w:val="ListParagraph"/>
        <w:numPr>
          <w:ilvl w:val="0"/>
          <w:numId w:val="21"/>
        </w:numPr>
      </w:pPr>
      <w:r>
        <w:t xml:space="preserve">Robots do not have </w:t>
      </w:r>
      <w:r w:rsidRPr="00CA2885">
        <w:rPr>
          <w:b/>
        </w:rPr>
        <w:t>global</w:t>
      </w:r>
      <w:r>
        <w:t xml:space="preserve"> knowledge of the state of the arena. </w:t>
      </w:r>
      <w:r w:rsidR="00E1033E">
        <w:t xml:space="preserve">Example: </w:t>
      </w:r>
      <w:r>
        <w:t>They can’t</w:t>
      </w:r>
      <w:r w:rsidR="00E1033E">
        <w:t xml:space="preserve"> create</w:t>
      </w:r>
      <w:r>
        <w:t xml:space="preserve"> a list of all r</w:t>
      </w:r>
      <w:r w:rsidR="00E1033E">
        <w:t>esources at the beginning of the simulation and then pick them up.</w:t>
      </w:r>
      <w:r w:rsidR="00FD6910">
        <w:t xml:space="preserve"> </w:t>
      </w:r>
    </w:p>
    <w:p w14:paraId="661C73E3" w14:textId="4C7827EA" w:rsidR="00EA5DDE" w:rsidRDefault="00CA2885" w:rsidP="003A3AA8">
      <w:pPr>
        <w:pStyle w:val="ListParagraph"/>
        <w:numPr>
          <w:ilvl w:val="0"/>
          <w:numId w:val="21"/>
        </w:numPr>
      </w:pPr>
      <w:r>
        <w:t>Robots have</w:t>
      </w:r>
      <w:r w:rsidR="00FD6910">
        <w:t xml:space="preserve"> </w:t>
      </w:r>
      <w:r w:rsidR="00FD6910" w:rsidRPr="00CA2885">
        <w:rPr>
          <w:b/>
        </w:rPr>
        <w:t xml:space="preserve">local </w:t>
      </w:r>
      <w:r w:rsidR="00FD6910">
        <w:t xml:space="preserve">knowledge based on what is in-radius 2 </w:t>
      </w:r>
      <w:r>
        <w:t xml:space="preserve">around them. As was introduced in Swarmathon 3, a robot can store a list of resources it has encountered </w:t>
      </w:r>
      <w:r w:rsidRPr="00CA2885">
        <w:rPr>
          <w:b/>
        </w:rPr>
        <w:t>locally</w:t>
      </w:r>
      <w:r>
        <w:t>.</w:t>
      </w:r>
    </w:p>
    <w:p w14:paraId="38A00E48" w14:textId="06FE0062" w:rsidR="00CA2885" w:rsidRPr="009C0ADD" w:rsidRDefault="003F46D8" w:rsidP="003A3AA8">
      <w:pPr>
        <w:pStyle w:val="ListParagraph"/>
        <w:numPr>
          <w:ilvl w:val="0"/>
          <w:numId w:val="21"/>
        </w:numPr>
      </w:pPr>
      <w:r>
        <w:t xml:space="preserve">A robot can communicate </w:t>
      </w:r>
      <w:r w:rsidR="00C741EE">
        <w:rPr>
          <w:b/>
        </w:rPr>
        <w:t xml:space="preserve">locally </w:t>
      </w:r>
      <w:r>
        <w:t xml:space="preserve">with another robot in-radius 2 </w:t>
      </w:r>
      <w:r w:rsidR="00E54356">
        <w:t xml:space="preserve">or less </w:t>
      </w:r>
      <w:r>
        <w:t>of itself.</w:t>
      </w:r>
      <w:r w:rsidR="00CA2885">
        <w:t xml:space="preserve"> </w:t>
      </w:r>
    </w:p>
    <w:p w14:paraId="4DD2C618" w14:textId="76503B85" w:rsidR="009C0ADD" w:rsidRDefault="009C0ADD" w:rsidP="009C0ADD">
      <w:pPr>
        <w:pStyle w:val="Heading2"/>
      </w:pPr>
      <w:r>
        <w:t>p</w:t>
      </w:r>
      <w:r w:rsidR="00BD7C6D">
        <w:t>atches and their properties</w:t>
      </w:r>
    </w:p>
    <w:p w14:paraId="4F33AB3C" w14:textId="002CD22C" w:rsidR="00715B84" w:rsidRDefault="00715B84" w:rsidP="00663A05">
      <w:pPr>
        <w:pStyle w:val="ListParagraph"/>
        <w:numPr>
          <w:ilvl w:val="0"/>
          <w:numId w:val="23"/>
        </w:numPr>
      </w:pPr>
      <w:r>
        <w:t>Patches may change color or properties, as was introduced in Swarmathon 2, but those changes must occur as a r</w:t>
      </w:r>
      <w:r>
        <w:t>esult of contact with a robot and must respect the presence of resources.</w:t>
      </w:r>
    </w:p>
    <w:p w14:paraId="0936BB87" w14:textId="5E63AB55" w:rsidR="00C741EE" w:rsidRDefault="00C741EE" w:rsidP="00663A05">
      <w:pPr>
        <w:pStyle w:val="ListParagraph"/>
        <w:numPr>
          <w:ilvl w:val="0"/>
          <w:numId w:val="23"/>
        </w:numPr>
      </w:pPr>
      <w:r>
        <w:t>Patches must remove the r</w:t>
      </w:r>
      <w:r w:rsidR="00CD54C4">
        <w:t xml:space="preserve">esource (change color </w:t>
      </w:r>
      <w:r w:rsidR="006837F7">
        <w:t xml:space="preserve">from yellow </w:t>
      </w:r>
      <w:r w:rsidR="00CD54C4">
        <w:t xml:space="preserve">back to baseColor) </w:t>
      </w:r>
      <w:r>
        <w:t xml:space="preserve">when the robot has picked </w:t>
      </w:r>
      <w:r w:rsidR="00CD54C4">
        <w:t>it up</w:t>
      </w:r>
      <w:r>
        <w:t>, or the score will not be counted for that r</w:t>
      </w:r>
      <w:r w:rsidR="00CD54C4">
        <w:t>esource</w:t>
      </w:r>
      <w:r>
        <w:t>.</w:t>
      </w:r>
      <w:r w:rsidR="00CD54C4">
        <w:t xml:space="preserve"> </w:t>
      </w:r>
    </w:p>
    <w:p w14:paraId="4F8F8FE6" w14:textId="0212013D" w:rsidR="00663A05" w:rsidRDefault="00663A05" w:rsidP="00663A05">
      <w:pPr>
        <w:pStyle w:val="ListParagraph"/>
        <w:numPr>
          <w:ilvl w:val="0"/>
          <w:numId w:val="23"/>
        </w:numPr>
      </w:pPr>
      <w:r>
        <w:t xml:space="preserve">Patches may </w:t>
      </w:r>
      <w:r w:rsidRPr="006837F7">
        <w:rPr>
          <w:b/>
        </w:rPr>
        <w:t>only</w:t>
      </w:r>
      <w:r>
        <w:t xml:space="preserve"> </w:t>
      </w:r>
      <w:r w:rsidR="00755806">
        <w:t>remove a r</w:t>
      </w:r>
      <w:r w:rsidR="00715B84">
        <w:t>esource</w:t>
      </w:r>
      <w:r w:rsidR="00755806">
        <w:t xml:space="preserve"> (</w:t>
      </w:r>
      <w:r>
        <w:t xml:space="preserve">change </w:t>
      </w:r>
      <w:r w:rsidR="00715B84">
        <w:t>color back to the baseC</w:t>
      </w:r>
      <w:r w:rsidR="00755806">
        <w:t>olor) when a robot has contacted that patch and picked up a r</w:t>
      </w:r>
      <w:r w:rsidR="00715B84">
        <w:t>esource</w:t>
      </w:r>
      <w:r w:rsidR="00755806">
        <w:t>.</w:t>
      </w:r>
      <w:r w:rsidR="00247A1C">
        <w:t xml:space="preserve"> </w:t>
      </w:r>
    </w:p>
    <w:p w14:paraId="12B55F3F" w14:textId="0DE750AB" w:rsidR="00663A05" w:rsidRPr="00663A05" w:rsidRDefault="00EC286F" w:rsidP="00663A05">
      <w:pPr>
        <w:pStyle w:val="ListParagraph"/>
        <w:numPr>
          <w:ilvl w:val="0"/>
          <w:numId w:val="23"/>
        </w:numPr>
      </w:pPr>
      <w:r>
        <w:lastRenderedPageBreak/>
        <w:t xml:space="preserve">Patches may not </w:t>
      </w:r>
      <w:r w:rsidRPr="00EC286F">
        <w:rPr>
          <w:b/>
        </w:rPr>
        <w:t>hatch</w:t>
      </w:r>
      <w:r>
        <w:t xml:space="preserve"> or </w:t>
      </w:r>
      <w:r w:rsidRPr="00EC286F">
        <w:rPr>
          <w:b/>
        </w:rPr>
        <w:t>sprout</w:t>
      </w:r>
      <w:r>
        <w:t xml:space="preserve"> any agent or anything else.</w:t>
      </w:r>
    </w:p>
    <w:p w14:paraId="1883DA2A" w14:textId="47A3CB42" w:rsidR="00820962" w:rsidRDefault="00BA43DE" w:rsidP="00820962">
      <w:pPr>
        <w:pStyle w:val="Heading2"/>
      </w:pPr>
      <w:r>
        <w:t>programming</w:t>
      </w:r>
    </w:p>
    <w:p w14:paraId="154E5FED" w14:textId="77777777" w:rsidR="00BA43DE" w:rsidRDefault="00BA43DE" w:rsidP="00BC7914">
      <w:pPr>
        <w:pStyle w:val="ListParagraph"/>
        <w:numPr>
          <w:ilvl w:val="0"/>
          <w:numId w:val="27"/>
        </w:numPr>
        <w:spacing w:after="0" w:line="276" w:lineRule="auto"/>
        <w:rPr>
          <w:rFonts w:eastAsia="Times New Roman" w:cstheme="minorHAnsi"/>
          <w:color w:val="auto"/>
        </w:rPr>
      </w:pPr>
      <w:r w:rsidRPr="00BA43DE">
        <w:rPr>
          <w:rFonts w:eastAsia="Times New Roman" w:cstheme="minorHAnsi"/>
          <w:color w:val="auto"/>
        </w:rPr>
        <w:t xml:space="preserve">You may not use recursive algorithms. </w:t>
      </w:r>
    </w:p>
    <w:p w14:paraId="2772FAC3" w14:textId="1CE9FE5E" w:rsidR="00BA43DE" w:rsidRDefault="00BA43DE" w:rsidP="00BC7914">
      <w:pPr>
        <w:pStyle w:val="ListParagraph"/>
        <w:numPr>
          <w:ilvl w:val="0"/>
          <w:numId w:val="27"/>
        </w:numPr>
        <w:spacing w:after="0" w:line="276" w:lineRule="auto"/>
        <w:rPr>
          <w:rFonts w:eastAsia="Times New Roman" w:cstheme="minorHAnsi"/>
          <w:color w:val="auto"/>
        </w:rPr>
      </w:pPr>
      <w:r w:rsidRPr="00BA43DE">
        <w:rPr>
          <w:rFonts w:eastAsia="Times New Roman" w:cstheme="minorHAnsi"/>
          <w:color w:val="auto"/>
        </w:rPr>
        <w:t xml:space="preserve">You may not add additional calls to tick in procedures called </w:t>
      </w:r>
      <w:r>
        <w:rPr>
          <w:rFonts w:eastAsia="Times New Roman" w:cstheme="minorHAnsi"/>
          <w:color w:val="auto"/>
        </w:rPr>
        <w:t>by robot-control.</w:t>
      </w:r>
    </w:p>
    <w:p w14:paraId="40C082FF" w14:textId="5E67A064" w:rsidR="009F0DE0" w:rsidRDefault="00BA43DE" w:rsidP="00BC7914">
      <w:pPr>
        <w:pStyle w:val="ListParagraph"/>
        <w:numPr>
          <w:ilvl w:val="0"/>
          <w:numId w:val="27"/>
        </w:numPr>
        <w:spacing w:after="0" w:line="276" w:lineRule="auto"/>
        <w:rPr>
          <w:rFonts w:eastAsia="Times New Roman" w:cstheme="minorHAnsi"/>
          <w:color w:val="auto"/>
        </w:rPr>
      </w:pPr>
      <w:r w:rsidRPr="00BA43DE">
        <w:rPr>
          <w:rFonts w:eastAsia="Times New Roman" w:cstheme="minorHAnsi"/>
          <w:color w:val="auto"/>
        </w:rPr>
        <w:t xml:space="preserve"> </w:t>
      </w:r>
      <w:r>
        <w:rPr>
          <w:rFonts w:eastAsia="Times New Roman" w:cstheme="minorHAnsi"/>
          <w:color w:val="auto"/>
        </w:rPr>
        <w:t xml:space="preserve">All additional </w:t>
      </w:r>
      <w:r w:rsidR="009F0DE0">
        <w:rPr>
          <w:rFonts w:eastAsia="Times New Roman" w:cstheme="minorHAnsi"/>
          <w:color w:val="auto"/>
        </w:rPr>
        <w:t xml:space="preserve">procedures you create must be called by either setup or robot-control. </w:t>
      </w:r>
    </w:p>
    <w:p w14:paraId="7B60344B" w14:textId="1FC2C20A" w:rsidR="00BA43DE" w:rsidRDefault="00BA43DE" w:rsidP="00BC7914">
      <w:pPr>
        <w:pStyle w:val="ListParagraph"/>
        <w:numPr>
          <w:ilvl w:val="0"/>
          <w:numId w:val="27"/>
        </w:numPr>
        <w:spacing w:after="0" w:line="276" w:lineRule="auto"/>
        <w:rPr>
          <w:rFonts w:eastAsia="Times New Roman" w:cstheme="minorHAnsi"/>
          <w:color w:val="auto"/>
        </w:rPr>
      </w:pPr>
      <w:r w:rsidRPr="00BA43DE">
        <w:rPr>
          <w:rFonts w:eastAsia="Times New Roman" w:cstheme="minorHAnsi"/>
          <w:color w:val="auto"/>
        </w:rPr>
        <w:t xml:space="preserve">You may experiment with any NetLogo commands not explicitly outlawed here: if in doubt, ask! Be creative. </w:t>
      </w:r>
    </w:p>
    <w:p w14:paraId="2F142082" w14:textId="49AA15F5" w:rsidR="00A705D7" w:rsidRDefault="00A705D7" w:rsidP="00A705D7">
      <w:pPr>
        <w:spacing w:after="0" w:line="240" w:lineRule="auto"/>
        <w:rPr>
          <w:rFonts w:eastAsia="Times New Roman" w:cstheme="minorHAnsi"/>
          <w:color w:val="auto"/>
        </w:rPr>
      </w:pPr>
    </w:p>
    <w:p w14:paraId="49E7DB12" w14:textId="1D192362" w:rsidR="00A705D7" w:rsidRDefault="004F6E25" w:rsidP="00A705D7">
      <w:pPr>
        <w:pStyle w:val="Footer"/>
      </w:pPr>
      <w:r>
        <w:rPr>
          <w:noProof/>
          <w:sz w:val="40"/>
          <w:szCs w:val="40"/>
        </w:rPr>
        <w:drawing>
          <wp:anchor distT="0" distB="0" distL="114300" distR="114300" simplePos="0" relativeHeight="251695104" behindDoc="0" locked="0" layoutInCell="1" allowOverlap="1" wp14:anchorId="2191C8C6" wp14:editId="32BFD1D1">
            <wp:simplePos x="0" y="0"/>
            <wp:positionH relativeFrom="column">
              <wp:posOffset>85090</wp:posOffset>
            </wp:positionH>
            <wp:positionV relativeFrom="paragraph">
              <wp:posOffset>525145</wp:posOffset>
            </wp:positionV>
            <wp:extent cx="5449570" cy="2503170"/>
            <wp:effectExtent l="50800" t="50800" r="62230" b="6223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SAtags.png"/>
                    <pic:cNvPicPr/>
                  </pic:nvPicPr>
                  <pic:blipFill>
                    <a:blip r:embed="rId10">
                      <a:extLst>
                        <a:ext uri="{28A0092B-C50C-407E-A947-70E740481C1C}">
                          <a14:useLocalDpi xmlns:a14="http://schemas.microsoft.com/office/drawing/2010/main" val="0"/>
                        </a:ext>
                      </a:extLst>
                    </a:blip>
                    <a:stretch>
                      <a:fillRect/>
                    </a:stretch>
                  </pic:blipFill>
                  <pic:spPr>
                    <a:xfrm>
                      <a:off x="0" y="0"/>
                      <a:ext cx="5449570" cy="250317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03E11B9E" w14:textId="77777777" w:rsidR="004F6E25" w:rsidRDefault="004F6E25" w:rsidP="00A705D7">
      <w:pPr>
        <w:pStyle w:val="Footer"/>
      </w:pPr>
    </w:p>
    <w:p w14:paraId="5ECC15E8" w14:textId="65478242" w:rsidR="00A705D7" w:rsidRDefault="00A705D7" w:rsidP="00A705D7">
      <w:pPr>
        <w:pStyle w:val="Footer"/>
      </w:pPr>
      <w:r>
        <w:t>Good luck in the competition!</w:t>
      </w:r>
    </w:p>
    <w:p w14:paraId="0F68FE13" w14:textId="59245C6F" w:rsidR="00A705D7" w:rsidRDefault="00A705D7" w:rsidP="00A705D7">
      <w:pPr>
        <w:spacing w:after="0" w:line="240" w:lineRule="auto"/>
        <w:rPr>
          <w:rFonts w:eastAsia="Times New Roman" w:cstheme="minorHAnsi"/>
          <w:color w:val="auto"/>
        </w:rPr>
      </w:pPr>
    </w:p>
    <w:p w14:paraId="5671535A" w14:textId="2E918843" w:rsidR="00A705D7" w:rsidRPr="00A705D7" w:rsidRDefault="00A705D7" w:rsidP="00A705D7">
      <w:pPr>
        <w:spacing w:after="0" w:line="240" w:lineRule="auto"/>
        <w:rPr>
          <w:rFonts w:eastAsia="Times New Roman" w:cstheme="minorHAnsi"/>
          <w:color w:val="auto"/>
        </w:rPr>
      </w:pPr>
    </w:p>
    <w:p w14:paraId="6A8F8CFE" w14:textId="08F7EF80" w:rsidR="00A705D7" w:rsidRDefault="00A705D7" w:rsidP="00A705D7">
      <w:pPr>
        <w:spacing w:after="0" w:line="240" w:lineRule="auto"/>
        <w:rPr>
          <w:rFonts w:eastAsia="Times New Roman" w:cstheme="minorHAnsi"/>
          <w:color w:val="auto"/>
        </w:rPr>
      </w:pPr>
    </w:p>
    <w:p w14:paraId="1A92C7EB" w14:textId="77777777" w:rsidR="00A705D7" w:rsidRDefault="00A705D7" w:rsidP="003B0FAB">
      <w:pPr>
        <w:pStyle w:val="Footer"/>
        <w:rPr>
          <w:sz w:val="40"/>
          <w:szCs w:val="40"/>
        </w:rPr>
      </w:pPr>
    </w:p>
    <w:p w14:paraId="0B2246CA" w14:textId="6BB4477D" w:rsidR="00820962" w:rsidRPr="00820962" w:rsidRDefault="003B0FAB" w:rsidP="003B0FAB">
      <w:pPr>
        <w:pStyle w:val="Footer"/>
        <w:rPr>
          <w:sz w:val="40"/>
          <w:szCs w:val="40"/>
        </w:rPr>
      </w:pPr>
      <w:r>
        <w:rPr>
          <w:noProof/>
        </w:rPr>
        <w:lastRenderedPageBreak/>
        <w:drawing>
          <wp:anchor distT="0" distB="0" distL="114300" distR="114300" simplePos="0" relativeHeight="251689984" behindDoc="0" locked="0" layoutInCell="1" allowOverlap="1" wp14:anchorId="4A188807" wp14:editId="2A273F53">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11" r:link="rId12">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Pr="00F83C16">
        <w:rPr>
          <w:sz w:val="40"/>
          <w:szCs w:val="40"/>
        </w:rPr>
        <w:t xml:space="preserve">GREAT JOB! You completed </w:t>
      </w:r>
      <w:r w:rsidR="00820962">
        <w:rPr>
          <w:sz w:val="40"/>
          <w:szCs w:val="40"/>
        </w:rPr>
        <w:t>SWARMATHON 5</w:t>
      </w:r>
      <w:r w:rsidRPr="00F83C16">
        <w:rPr>
          <w:sz w:val="40"/>
          <w:szCs w:val="40"/>
        </w:rPr>
        <w:t>.</w:t>
      </w:r>
    </w:p>
    <w:p w14:paraId="10216E54" w14:textId="525F9454" w:rsidR="003B0FAB" w:rsidRPr="00041564" w:rsidRDefault="003B0FAB" w:rsidP="003B0FAB">
      <w:r>
        <w:rPr>
          <w:noProof/>
        </w:rPr>
        <mc:AlternateContent>
          <mc:Choice Requires="wps">
            <w:drawing>
              <wp:anchor distT="0" distB="0" distL="114300" distR="114300" simplePos="0" relativeHeight="251688960" behindDoc="0" locked="0" layoutInCell="1" allowOverlap="1" wp14:anchorId="3EB51145" wp14:editId="43644DCC">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4974F116" w:rsidR="003B0FAB" w:rsidRDefault="003B0FAB" w:rsidP="003B0FAB">
                            <w:r>
                              <w:t xml:space="preserve">email </w:t>
                            </w:r>
                            <w:r w:rsidRPr="006C7407">
                              <w:rPr>
                                <w:color w:val="FFFFFF" w:themeColor="background1"/>
                              </w:rPr>
                              <w:t xml:space="preserve">elizabeth@cs.unm.edu </w:t>
                            </w:r>
                            <w:r>
                              <w:t xml:space="preserve">with the subject </w:t>
                            </w:r>
                            <w:r w:rsidR="00820962">
                              <w:rPr>
                                <w:color w:val="FFFFFF" w:themeColor="background1"/>
                              </w:rPr>
                              <w:t>SW5</w:t>
                            </w:r>
                            <w:r w:rsidRPr="006C7407">
                              <w:rPr>
                                <w:color w:val="FFFFFF" w:themeColor="background1"/>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51145" id="Rectangle 46" o:spid="_x0000_s1026" style="position:absolute;margin-left:-2.45pt;margin-top:236.1pt;width:7in;height:135.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" fillcolor="#33b7d3 [3204]" strokecolor="#e7635f [3205]" strokeweight="1pt">
                <v:textbo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4974F116" w:rsidR="003B0FAB" w:rsidRDefault="003B0FAB" w:rsidP="003B0FAB">
                      <w:r>
                        <w:t xml:space="preserve">email </w:t>
                      </w:r>
                      <w:r w:rsidRPr="006C7407">
                        <w:rPr>
                          <w:color w:val="FFFFFF" w:themeColor="background1"/>
                        </w:rPr>
                        <w:t xml:space="preserve">elizabeth@cs.unm.edu </w:t>
                      </w:r>
                      <w:r>
                        <w:t xml:space="preserve">with the subject </w:t>
                      </w:r>
                      <w:r w:rsidR="00820962">
                        <w:rPr>
                          <w:color w:val="FFFFFF" w:themeColor="background1"/>
                        </w:rPr>
                        <w:t>SW5</w:t>
                      </w:r>
                      <w:r w:rsidRPr="006C7407">
                        <w:rPr>
                          <w:color w:val="FFFFFF" w:themeColor="background1"/>
                        </w:rPr>
                        <w:t xml:space="preserve"> report</w:t>
                      </w:r>
                    </w:p>
                  </w:txbxContent>
                </v:textbox>
                <w10:wrap type="through"/>
              </v:rect>
            </w:pict>
          </mc:Fallback>
        </mc:AlternateContent>
      </w:r>
    </w:p>
    <w:p w14:paraId="03DF587E" w14:textId="77777777" w:rsidR="00840DAC" w:rsidRDefault="00840DAC" w:rsidP="00820962">
      <w:pPr>
        <w:pStyle w:val="Footer"/>
      </w:pPr>
    </w:p>
    <w:p w14:paraId="2A529006" w14:textId="77777777" w:rsidR="00840DAC" w:rsidRDefault="00840DAC" w:rsidP="00820962">
      <w:pPr>
        <w:pStyle w:val="Footer"/>
      </w:pPr>
    </w:p>
    <w:p w14:paraId="3C6BFD23" w14:textId="13D0D032" w:rsidR="00840DAC" w:rsidRDefault="00840DAC">
      <w:pPr>
        <w:rPr>
          <w:color w:val="96858A" w:themeColor="text2" w:themeTint="99"/>
          <w:sz w:val="44"/>
        </w:rPr>
      </w:pPr>
      <w:r>
        <w:br w:type="page"/>
      </w:r>
    </w:p>
    <w:p w14:paraId="3D7985C7" w14:textId="77777777" w:rsidR="009F6D3A" w:rsidRDefault="009F6D3A" w:rsidP="009F6D3A">
      <w:pPr>
        <w:pStyle w:val="Date"/>
      </w:pPr>
      <w:r>
        <w:lastRenderedPageBreak/>
        <w:t xml:space="preserve">final checklist </w:t>
      </w:r>
    </w:p>
    <w:p w14:paraId="25055568" w14:textId="77777777" w:rsidR="00850148" w:rsidRDefault="00850148" w:rsidP="00850148">
      <w:pPr>
        <w:pStyle w:val="ListParagraph"/>
        <w:numPr>
          <w:ilvl w:val="0"/>
          <w:numId w:val="14"/>
        </w:numPr>
        <w:rPr>
          <w:b/>
        </w:rPr>
      </w:pPr>
      <w:r>
        <w:t xml:space="preserve">You are using NetLogo 5.2. </w:t>
      </w:r>
    </w:p>
    <w:p w14:paraId="58AA2E87" w14:textId="77777777" w:rsidR="00850148" w:rsidRDefault="00850148" w:rsidP="00850148">
      <w:pPr>
        <w:pStyle w:val="ListParagraph"/>
        <w:numPr>
          <w:ilvl w:val="0"/>
          <w:numId w:val="14"/>
        </w:numPr>
      </w:pPr>
      <w:r>
        <w:t xml:space="preserve">Your file is named </w:t>
      </w:r>
      <w:r>
        <w:rPr>
          <w:i/>
        </w:rPr>
        <w:t>HighSchoolN</w:t>
      </w:r>
      <w:r w:rsidRPr="00682CD9">
        <w:rPr>
          <w:i/>
        </w:rPr>
        <w:t>ame</w:t>
      </w:r>
      <w:r w:rsidRPr="00EF58CB">
        <w:t xml:space="preserve"> </w:t>
      </w:r>
      <w:r>
        <w:t>_S</w:t>
      </w:r>
      <w:r w:rsidRPr="00EF58CB">
        <w:t>w17.nlogo</w:t>
      </w:r>
      <w:r w:rsidRPr="00682CD9">
        <w:rPr>
          <w:i/>
        </w:rPr>
        <w:t xml:space="preserve"> </w:t>
      </w:r>
      <w:r>
        <w:t>Example: DelNorte _Sw17.nlogo</w:t>
      </w:r>
    </w:p>
    <w:p w14:paraId="13C7D048" w14:textId="77777777" w:rsidR="00850148" w:rsidRDefault="00850148" w:rsidP="00850148">
      <w:pPr>
        <w:pStyle w:val="ListParagraph"/>
        <w:numPr>
          <w:ilvl w:val="0"/>
          <w:numId w:val="14"/>
        </w:numPr>
      </w:pPr>
      <w:r>
        <w:t>Your file includes your name(s), the name of your high school, the name of your team mentor in comments at the top.</w:t>
      </w:r>
    </w:p>
    <w:p w14:paraId="738E0876" w14:textId="77777777" w:rsidR="00850148" w:rsidRDefault="00850148" w:rsidP="00850148">
      <w:pPr>
        <w:pStyle w:val="ListParagraph"/>
        <w:numPr>
          <w:ilvl w:val="0"/>
          <w:numId w:val="14"/>
        </w:numPr>
      </w:pPr>
      <w:r>
        <w:t>Your code must include your own comments that explain what your code is doing. Submissions without comments or with comments copied directly from the Swarmathon modules will not be accepted.</w:t>
      </w:r>
    </w:p>
    <w:p w14:paraId="5DBC3AAB" w14:textId="77777777" w:rsidR="00850148" w:rsidRPr="00850148" w:rsidRDefault="00850148" w:rsidP="00850148">
      <w:pPr>
        <w:pStyle w:val="ListParagraph"/>
        <w:numPr>
          <w:ilvl w:val="0"/>
          <w:numId w:val="14"/>
        </w:numPr>
      </w:pPr>
      <w:r>
        <w:t xml:space="preserve">Your code includes the base code it came with, </w:t>
      </w:r>
      <w:r>
        <w:rPr>
          <w:b/>
        </w:rPr>
        <w:t>unmodified.</w:t>
      </w:r>
    </w:p>
    <w:p w14:paraId="0FB9D3A5" w14:textId="19239674" w:rsidR="00850148" w:rsidRDefault="00850148" w:rsidP="00850148">
      <w:pPr>
        <w:pStyle w:val="ListParagraph"/>
        <w:numPr>
          <w:ilvl w:val="0"/>
          <w:numId w:val="14"/>
        </w:numPr>
      </w:pPr>
      <w:r>
        <w:t>Your submission may not be a direct copy-paste from any of the Swarmathon modules. Using code snippets from the modules is acceptable, but you are strongly advised to type it yourself or you will run into problems with illegal characters, etc.</w:t>
      </w:r>
    </w:p>
    <w:p w14:paraId="0D5150B1" w14:textId="102AA8E5" w:rsidR="00850148" w:rsidRDefault="00850148" w:rsidP="00850148">
      <w:pPr>
        <w:pStyle w:val="ListParagraph"/>
        <w:numPr>
          <w:ilvl w:val="0"/>
          <w:numId w:val="14"/>
        </w:numPr>
      </w:pPr>
      <w:r>
        <w:t xml:space="preserve">Your code includes at least one robot behavior that was not introduced in the Swarmathon modules. </w:t>
      </w:r>
    </w:p>
    <w:p w14:paraId="6E3300BF" w14:textId="77777777" w:rsidR="00850148" w:rsidRDefault="00850148" w:rsidP="00850148">
      <w:pPr>
        <w:pStyle w:val="ListParagraph"/>
        <w:numPr>
          <w:ilvl w:val="0"/>
          <w:numId w:val="14"/>
        </w:numPr>
      </w:pPr>
      <w:r>
        <w:t>The origin is located at the center.</w:t>
      </w:r>
    </w:p>
    <w:p w14:paraId="35B0A43C" w14:textId="77777777" w:rsidR="00850148" w:rsidRDefault="00850148" w:rsidP="00850148">
      <w:pPr>
        <w:pStyle w:val="ListParagraph"/>
        <w:numPr>
          <w:ilvl w:val="0"/>
          <w:numId w:val="14"/>
        </w:numPr>
      </w:pPr>
      <w:r>
        <w:t>min-pxcor and min-pycor are set to 50.</w:t>
      </w:r>
    </w:p>
    <w:p w14:paraId="54996D95" w14:textId="77777777" w:rsidR="00850148" w:rsidRDefault="00850148" w:rsidP="00850148">
      <w:pPr>
        <w:pStyle w:val="ListParagraph"/>
        <w:numPr>
          <w:ilvl w:val="0"/>
          <w:numId w:val="14"/>
        </w:numPr>
      </w:pPr>
      <w:r>
        <w:t>max-pxcor and min-pxcor are set to 50.</w:t>
      </w:r>
    </w:p>
    <w:p w14:paraId="1D0DDA87" w14:textId="77777777" w:rsidR="00850148" w:rsidRDefault="00850148" w:rsidP="00850148">
      <w:pPr>
        <w:pStyle w:val="ListParagraph"/>
        <w:numPr>
          <w:ilvl w:val="0"/>
          <w:numId w:val="14"/>
        </w:numPr>
      </w:pPr>
      <w:r>
        <w:t>Both horizontal and vertical world wrapping are unchecked.</w:t>
      </w:r>
    </w:p>
    <w:p w14:paraId="37852803" w14:textId="77777777" w:rsidR="00850148" w:rsidRDefault="00850148" w:rsidP="00850148">
      <w:pPr>
        <w:pStyle w:val="ListParagraph"/>
        <w:numPr>
          <w:ilvl w:val="0"/>
          <w:numId w:val="14"/>
        </w:numPr>
      </w:pPr>
      <w:r>
        <w:t>Patch size is 5.</w:t>
      </w:r>
    </w:p>
    <w:p w14:paraId="0A5CD30F" w14:textId="77777777" w:rsidR="00850148" w:rsidRDefault="00850148" w:rsidP="00850148">
      <w:pPr>
        <w:pStyle w:val="ListParagraph"/>
        <w:numPr>
          <w:ilvl w:val="0"/>
          <w:numId w:val="14"/>
        </w:numPr>
      </w:pPr>
      <w:r>
        <w:t>The tick counter is on (box is checked).</w:t>
      </w:r>
    </w:p>
    <w:p w14:paraId="2619A35E" w14:textId="77777777" w:rsidR="00850148" w:rsidRDefault="00850148" w:rsidP="00850148">
      <w:pPr>
        <w:pStyle w:val="ListParagraph"/>
        <w:numPr>
          <w:ilvl w:val="0"/>
          <w:numId w:val="14"/>
        </w:numPr>
      </w:pPr>
      <w:r>
        <w:t>The tick counter label is “ticks”.</w:t>
      </w:r>
    </w:p>
    <w:p w14:paraId="6F86F5F9" w14:textId="77777777" w:rsidR="00BC7914" w:rsidRPr="003C618C" w:rsidRDefault="00BC7914" w:rsidP="00BC7914">
      <w:pPr>
        <w:pStyle w:val="ListParagraph"/>
        <w:numPr>
          <w:ilvl w:val="0"/>
          <w:numId w:val="14"/>
        </w:numPr>
      </w:pPr>
      <w:r>
        <w:t>The file must be turned in with any sliders, choosers, etc. that you create set to the desired settings. It will be competed with the settings it is turned in with.</w:t>
      </w:r>
    </w:p>
    <w:p w14:paraId="05C8695E" w14:textId="77777777" w:rsidR="00BC7914" w:rsidRDefault="00BC7914" w:rsidP="00BC7914">
      <w:pPr>
        <w:pStyle w:val="ListParagraph"/>
        <w:numPr>
          <w:ilvl w:val="0"/>
          <w:numId w:val="14"/>
        </w:numPr>
      </w:pPr>
      <w:r>
        <w:t xml:space="preserve">Global variables may not provide robots with information that they would not have access to locally. </w:t>
      </w:r>
    </w:p>
    <w:p w14:paraId="747EE328" w14:textId="77777777" w:rsidR="00BC7914" w:rsidRDefault="00BC7914" w:rsidP="00BC7914">
      <w:pPr>
        <w:pStyle w:val="ListParagraph"/>
        <w:numPr>
          <w:ilvl w:val="0"/>
          <w:numId w:val="14"/>
        </w:numPr>
      </w:pPr>
      <w:r>
        <w:lastRenderedPageBreak/>
        <w:t>The base code file includes the bitmap extension. No other extensions are allowed.</w:t>
      </w:r>
    </w:p>
    <w:p w14:paraId="42DD7595" w14:textId="77777777" w:rsidR="00BC7914" w:rsidRPr="00F21F63" w:rsidRDefault="00BC7914" w:rsidP="00BC7914">
      <w:pPr>
        <w:pStyle w:val="ListParagraph"/>
        <w:numPr>
          <w:ilvl w:val="0"/>
          <w:numId w:val="14"/>
        </w:numPr>
      </w:pPr>
      <w:r>
        <w:t>You may use different breeds of robots. The number of robots in each breed must be fixed, not random, and total to 6.</w:t>
      </w:r>
    </w:p>
    <w:p w14:paraId="29E0A1A2" w14:textId="77777777" w:rsidR="00BC7914" w:rsidRDefault="00BC7914" w:rsidP="00BC7914">
      <w:pPr>
        <w:pStyle w:val="ListParagraph"/>
        <w:numPr>
          <w:ilvl w:val="0"/>
          <w:numId w:val="14"/>
        </w:numPr>
      </w:pPr>
      <w:r>
        <w:t xml:space="preserve">You must create and setup </w:t>
      </w:r>
      <w:r w:rsidRPr="00AB124F">
        <w:rPr>
          <w:b/>
        </w:rPr>
        <w:t>exactly six robots</w:t>
      </w:r>
      <w:r>
        <w:t>. All robots must spawn at the origin/base (this is the default setting).</w:t>
      </w:r>
    </w:p>
    <w:p w14:paraId="29A5924E" w14:textId="77777777" w:rsidR="00BC7914" w:rsidRDefault="00BC7914" w:rsidP="00BC7914">
      <w:pPr>
        <w:pStyle w:val="ListParagraph"/>
        <w:numPr>
          <w:ilvl w:val="0"/>
          <w:numId w:val="14"/>
        </w:numPr>
      </w:pPr>
      <w:r>
        <w:t xml:space="preserve">These same six robots must be in play throughout the competition. (You may not use the commands </w:t>
      </w:r>
      <w:r>
        <w:rPr>
          <w:b/>
        </w:rPr>
        <w:t>hatch</w:t>
      </w:r>
      <w:r w:rsidRPr="00AB124F">
        <w:t>,</w:t>
      </w:r>
      <w:r>
        <w:rPr>
          <w:b/>
        </w:rPr>
        <w:t xml:space="preserve"> die</w:t>
      </w:r>
      <w:r w:rsidRPr="00AB124F">
        <w:t>,</w:t>
      </w:r>
      <w:r>
        <w:rPr>
          <w:b/>
        </w:rPr>
        <w:t xml:space="preserve"> </w:t>
      </w:r>
      <w:r w:rsidRPr="00AB124F">
        <w:t>or</w:t>
      </w:r>
      <w:r>
        <w:rPr>
          <w:b/>
        </w:rPr>
        <w:t xml:space="preserve"> sprout</w:t>
      </w:r>
      <w:r w:rsidRPr="00AB124F">
        <w:t>,</w:t>
      </w:r>
      <w:r>
        <w:rPr>
          <w:b/>
        </w:rPr>
        <w:t xml:space="preserve"> </w:t>
      </w:r>
      <w:r>
        <w:t>or any other commands that create or destroy robots after the initial setup.)</w:t>
      </w:r>
    </w:p>
    <w:p w14:paraId="4FEA74A1" w14:textId="77777777" w:rsidR="00BC7914" w:rsidRDefault="00BC7914" w:rsidP="00BC7914">
      <w:pPr>
        <w:pStyle w:val="ListParagraph"/>
        <w:numPr>
          <w:ilvl w:val="0"/>
          <w:numId w:val="14"/>
        </w:numPr>
      </w:pPr>
      <w:r>
        <w:t xml:space="preserve">Robots can move a maximum of 1 step on each tick. Be careful that you are not calling multiple procedures in one tick that include move commands! Robots may also remain stationary. </w:t>
      </w:r>
    </w:p>
    <w:p w14:paraId="70892A77" w14:textId="1EEA8125" w:rsidR="00BC7914" w:rsidRDefault="00BC7914" w:rsidP="00BC7914">
      <w:pPr>
        <w:pStyle w:val="ListParagraph"/>
        <w:numPr>
          <w:ilvl w:val="0"/>
          <w:numId w:val="14"/>
        </w:numPr>
      </w:pPr>
      <w:r>
        <w:t xml:space="preserve">Turning is not considered a move command. </w:t>
      </w:r>
    </w:p>
    <w:p w14:paraId="31C22734" w14:textId="77777777" w:rsidR="00BC7914" w:rsidRDefault="00BC7914" w:rsidP="00BC7914">
      <w:pPr>
        <w:pStyle w:val="ListParagraph"/>
        <w:numPr>
          <w:ilvl w:val="0"/>
          <w:numId w:val="14"/>
        </w:numPr>
      </w:pPr>
      <w:r>
        <w:t xml:space="preserve">Robots cannot teleport. Example: You may not use </w:t>
      </w:r>
      <w:r>
        <w:rPr>
          <w:b/>
        </w:rPr>
        <w:t xml:space="preserve">setxy </w:t>
      </w:r>
      <w:r>
        <w:t xml:space="preserve">or </w:t>
      </w:r>
      <w:r>
        <w:rPr>
          <w:b/>
        </w:rPr>
        <w:t>move-to</w:t>
      </w:r>
      <w:r>
        <w:t xml:space="preserve"> to change a robot’s coordinates.</w:t>
      </w:r>
    </w:p>
    <w:p w14:paraId="3F8EEE72" w14:textId="77777777" w:rsidR="00BC7914" w:rsidRDefault="00BC7914" w:rsidP="00BC7914">
      <w:pPr>
        <w:pStyle w:val="ListParagraph"/>
        <w:numPr>
          <w:ilvl w:val="0"/>
          <w:numId w:val="14"/>
        </w:numPr>
      </w:pPr>
      <w:r>
        <w:t>The robot must have the shape “robot” when not carrying a resource and the shape “robot with rock” when carrying a resource.</w:t>
      </w:r>
    </w:p>
    <w:p w14:paraId="695E53D4" w14:textId="77777777" w:rsidR="00BC7914" w:rsidRDefault="00BC7914" w:rsidP="00BC7914">
      <w:pPr>
        <w:pStyle w:val="ListParagraph"/>
        <w:numPr>
          <w:ilvl w:val="0"/>
          <w:numId w:val="14"/>
        </w:numPr>
      </w:pPr>
      <w:r>
        <w:t>Robots may have any labels you wish, or none.</w:t>
      </w:r>
    </w:p>
    <w:p w14:paraId="62C2EE64" w14:textId="77777777" w:rsidR="00BC7914" w:rsidRDefault="00BC7914" w:rsidP="00BC7914">
      <w:pPr>
        <w:pStyle w:val="ListParagraph"/>
        <w:numPr>
          <w:ilvl w:val="0"/>
          <w:numId w:val="14"/>
        </w:numPr>
      </w:pPr>
      <w:r>
        <w:t xml:space="preserve">Robots do not have an unlimited vision distance—they can see a maximum of 2 patches around them. Examples: The commands </w:t>
      </w:r>
      <w:r>
        <w:rPr>
          <w:b/>
        </w:rPr>
        <w:t>in-radius 1</w:t>
      </w:r>
      <w:r>
        <w:t xml:space="preserve"> and </w:t>
      </w:r>
      <w:r>
        <w:rPr>
          <w:b/>
        </w:rPr>
        <w:t>in-radius 2</w:t>
      </w:r>
      <w:r>
        <w:t xml:space="preserve"> are allowed; </w:t>
      </w:r>
      <w:r>
        <w:rPr>
          <w:b/>
        </w:rPr>
        <w:t>in-radius 3</w:t>
      </w:r>
      <w:r>
        <w:t xml:space="preserve">, </w:t>
      </w:r>
      <w:r w:rsidRPr="00AE132E">
        <w:rPr>
          <w:b/>
        </w:rPr>
        <w:t>in-radius 4</w:t>
      </w:r>
      <w:r>
        <w:t xml:space="preserve">, … etc. are not. The commands </w:t>
      </w:r>
      <w:r>
        <w:rPr>
          <w:b/>
        </w:rPr>
        <w:t xml:space="preserve">patch-ahead 1 </w:t>
      </w:r>
      <w:r>
        <w:t xml:space="preserve">and </w:t>
      </w:r>
      <w:r>
        <w:rPr>
          <w:b/>
        </w:rPr>
        <w:t xml:space="preserve">patch-ahead 2 </w:t>
      </w:r>
      <w:r>
        <w:t xml:space="preserve">are allowed; </w:t>
      </w:r>
      <w:r>
        <w:rPr>
          <w:b/>
        </w:rPr>
        <w:t>patch-ahead 3</w:t>
      </w:r>
      <w:r>
        <w:t xml:space="preserve">, </w:t>
      </w:r>
      <w:r>
        <w:rPr>
          <w:b/>
        </w:rPr>
        <w:t>patch-ahead 4</w:t>
      </w:r>
      <w:r>
        <w:t xml:space="preserve">, …etc. are not. </w:t>
      </w:r>
      <w:r>
        <w:rPr>
          <w:b/>
        </w:rPr>
        <w:t>Neighbors</w:t>
      </w:r>
      <w:r>
        <w:t xml:space="preserve"> and </w:t>
      </w:r>
      <w:r>
        <w:rPr>
          <w:b/>
        </w:rPr>
        <w:t>neighbors 4</w:t>
      </w:r>
      <w:r>
        <w:t xml:space="preserve"> are allowed. </w:t>
      </w:r>
    </w:p>
    <w:p w14:paraId="6B404E43" w14:textId="77777777" w:rsidR="00BC7914" w:rsidRDefault="00BC7914" w:rsidP="00BC7914">
      <w:pPr>
        <w:pStyle w:val="ListParagraph"/>
        <w:numPr>
          <w:ilvl w:val="0"/>
          <w:numId w:val="14"/>
        </w:numPr>
      </w:pPr>
      <w:r>
        <w:t xml:space="preserve">Robots do not have </w:t>
      </w:r>
      <w:r w:rsidRPr="00CA2885">
        <w:rPr>
          <w:b/>
        </w:rPr>
        <w:t>global</w:t>
      </w:r>
      <w:r>
        <w:t xml:space="preserve"> knowledge of the state of the arena. Example: They can’t create a list of all resources at the beginning of the simulation and then pick them up. </w:t>
      </w:r>
    </w:p>
    <w:p w14:paraId="1D075BAD" w14:textId="77777777" w:rsidR="00BC7914" w:rsidRDefault="00BC7914" w:rsidP="00BC7914">
      <w:pPr>
        <w:pStyle w:val="ListParagraph"/>
        <w:numPr>
          <w:ilvl w:val="0"/>
          <w:numId w:val="14"/>
        </w:numPr>
      </w:pPr>
      <w:r>
        <w:lastRenderedPageBreak/>
        <w:t xml:space="preserve">Robots have </w:t>
      </w:r>
      <w:r w:rsidRPr="00CA2885">
        <w:rPr>
          <w:b/>
        </w:rPr>
        <w:t xml:space="preserve">local </w:t>
      </w:r>
      <w:r>
        <w:t xml:space="preserve">knowledge based on what is in-radius 2 around them. As was introduced in Swarmathon 3, a robot can store a list of resources it has encountered </w:t>
      </w:r>
      <w:r w:rsidRPr="00CA2885">
        <w:rPr>
          <w:b/>
        </w:rPr>
        <w:t>locally</w:t>
      </w:r>
      <w:r>
        <w:t>.</w:t>
      </w:r>
    </w:p>
    <w:p w14:paraId="3E54AEB9" w14:textId="77777777" w:rsidR="00BC7914" w:rsidRPr="009C0ADD" w:rsidRDefault="00BC7914" w:rsidP="00BC7914">
      <w:pPr>
        <w:pStyle w:val="ListParagraph"/>
        <w:numPr>
          <w:ilvl w:val="0"/>
          <w:numId w:val="14"/>
        </w:numPr>
      </w:pPr>
      <w:r>
        <w:t xml:space="preserve">A robot can communicate </w:t>
      </w:r>
      <w:r>
        <w:rPr>
          <w:b/>
        </w:rPr>
        <w:t xml:space="preserve">locally </w:t>
      </w:r>
      <w:r>
        <w:t xml:space="preserve">with another robot in-radius 2 or less of itself. </w:t>
      </w:r>
    </w:p>
    <w:p w14:paraId="78046E54" w14:textId="77777777" w:rsidR="006941F4" w:rsidRDefault="006941F4" w:rsidP="006941F4">
      <w:pPr>
        <w:pStyle w:val="ListParagraph"/>
        <w:numPr>
          <w:ilvl w:val="0"/>
          <w:numId w:val="14"/>
        </w:numPr>
      </w:pPr>
      <w:r>
        <w:t>Patches may change color or properties, as was introduced in Swarmathon 2, but those changes must occur as a result of contact with a robot and must respect the presence of resources.</w:t>
      </w:r>
    </w:p>
    <w:p w14:paraId="5D098F90" w14:textId="77777777" w:rsidR="006941F4" w:rsidRDefault="006941F4" w:rsidP="006941F4">
      <w:pPr>
        <w:pStyle w:val="ListParagraph"/>
        <w:numPr>
          <w:ilvl w:val="0"/>
          <w:numId w:val="14"/>
        </w:numPr>
      </w:pPr>
      <w:r>
        <w:t xml:space="preserve">Patches must remove the resource (change color from yellow back to baseColor) when the robot has picked it up, or the score will not be counted for that resource. </w:t>
      </w:r>
    </w:p>
    <w:p w14:paraId="52D57BAD" w14:textId="77777777" w:rsidR="006941F4" w:rsidRDefault="006941F4" w:rsidP="006941F4">
      <w:pPr>
        <w:pStyle w:val="ListParagraph"/>
        <w:numPr>
          <w:ilvl w:val="0"/>
          <w:numId w:val="14"/>
        </w:numPr>
      </w:pPr>
      <w:r>
        <w:t xml:space="preserve">Patches may </w:t>
      </w:r>
      <w:r w:rsidRPr="006837F7">
        <w:rPr>
          <w:b/>
        </w:rPr>
        <w:t>only</w:t>
      </w:r>
      <w:r>
        <w:t xml:space="preserve"> remove a resource (change color back to the baseColor) when a robot has contacted that patch and picked up a resource. </w:t>
      </w:r>
    </w:p>
    <w:p w14:paraId="248F0CCB" w14:textId="77777777" w:rsidR="006941F4" w:rsidRPr="00663A05" w:rsidRDefault="006941F4" w:rsidP="006941F4">
      <w:pPr>
        <w:pStyle w:val="ListParagraph"/>
        <w:numPr>
          <w:ilvl w:val="0"/>
          <w:numId w:val="14"/>
        </w:numPr>
      </w:pPr>
      <w:r>
        <w:t xml:space="preserve">Patches may not </w:t>
      </w:r>
      <w:r w:rsidRPr="00EC286F">
        <w:rPr>
          <w:b/>
        </w:rPr>
        <w:t>hatch</w:t>
      </w:r>
      <w:r>
        <w:t xml:space="preserve"> or </w:t>
      </w:r>
      <w:r w:rsidRPr="00EC286F">
        <w:rPr>
          <w:b/>
        </w:rPr>
        <w:t>sprout</w:t>
      </w:r>
      <w:r>
        <w:t xml:space="preserve"> any agent or anything else.</w:t>
      </w:r>
    </w:p>
    <w:p w14:paraId="403A8A62" w14:textId="77777777" w:rsidR="006941F4" w:rsidRDefault="006941F4" w:rsidP="006941F4">
      <w:pPr>
        <w:pStyle w:val="ListParagraph"/>
        <w:numPr>
          <w:ilvl w:val="0"/>
          <w:numId w:val="14"/>
        </w:numPr>
        <w:spacing w:after="0" w:line="276" w:lineRule="auto"/>
        <w:rPr>
          <w:rFonts w:eastAsia="Times New Roman" w:cstheme="minorHAnsi"/>
          <w:color w:val="auto"/>
        </w:rPr>
      </w:pPr>
      <w:r w:rsidRPr="00BA43DE">
        <w:rPr>
          <w:rFonts w:eastAsia="Times New Roman" w:cstheme="minorHAnsi"/>
          <w:color w:val="auto"/>
        </w:rPr>
        <w:t xml:space="preserve">You may not use recursive algorithms. </w:t>
      </w:r>
    </w:p>
    <w:p w14:paraId="20DBAD04" w14:textId="77777777" w:rsidR="006941F4" w:rsidRDefault="006941F4" w:rsidP="006941F4">
      <w:pPr>
        <w:pStyle w:val="ListParagraph"/>
        <w:numPr>
          <w:ilvl w:val="0"/>
          <w:numId w:val="14"/>
        </w:numPr>
        <w:spacing w:after="0" w:line="276" w:lineRule="auto"/>
        <w:rPr>
          <w:rFonts w:eastAsia="Times New Roman" w:cstheme="minorHAnsi"/>
          <w:color w:val="auto"/>
        </w:rPr>
      </w:pPr>
      <w:r w:rsidRPr="00BA43DE">
        <w:rPr>
          <w:rFonts w:eastAsia="Times New Roman" w:cstheme="minorHAnsi"/>
          <w:color w:val="auto"/>
        </w:rPr>
        <w:t xml:space="preserve">You may not add additional calls to tick in procedures called </w:t>
      </w:r>
      <w:r>
        <w:rPr>
          <w:rFonts w:eastAsia="Times New Roman" w:cstheme="minorHAnsi"/>
          <w:color w:val="auto"/>
        </w:rPr>
        <w:t>by robot-control.</w:t>
      </w:r>
    </w:p>
    <w:p w14:paraId="26893D02" w14:textId="77777777" w:rsidR="006941F4" w:rsidRDefault="006941F4" w:rsidP="006941F4">
      <w:pPr>
        <w:pStyle w:val="ListParagraph"/>
        <w:numPr>
          <w:ilvl w:val="0"/>
          <w:numId w:val="14"/>
        </w:numPr>
        <w:spacing w:after="0" w:line="276" w:lineRule="auto"/>
        <w:rPr>
          <w:rFonts w:eastAsia="Times New Roman" w:cstheme="minorHAnsi"/>
          <w:color w:val="auto"/>
        </w:rPr>
      </w:pPr>
      <w:r w:rsidRPr="00BA43DE">
        <w:rPr>
          <w:rFonts w:eastAsia="Times New Roman" w:cstheme="minorHAnsi"/>
          <w:color w:val="auto"/>
        </w:rPr>
        <w:t xml:space="preserve"> </w:t>
      </w:r>
      <w:r>
        <w:rPr>
          <w:rFonts w:eastAsia="Times New Roman" w:cstheme="minorHAnsi"/>
          <w:color w:val="auto"/>
        </w:rPr>
        <w:t xml:space="preserve">All additional procedures you create must be called by either setup or robot-control. </w:t>
      </w:r>
    </w:p>
    <w:p w14:paraId="4F9E23E5" w14:textId="43ADEFD1" w:rsidR="00850148" w:rsidRPr="006941F4" w:rsidRDefault="006941F4" w:rsidP="00850148">
      <w:pPr>
        <w:pStyle w:val="ListParagraph"/>
        <w:numPr>
          <w:ilvl w:val="0"/>
          <w:numId w:val="14"/>
        </w:numPr>
        <w:spacing w:after="0" w:line="276" w:lineRule="auto"/>
        <w:rPr>
          <w:rFonts w:eastAsia="Times New Roman" w:cstheme="minorHAnsi"/>
          <w:color w:val="auto"/>
        </w:rPr>
      </w:pPr>
      <w:r w:rsidRPr="00BA43DE">
        <w:rPr>
          <w:rFonts w:eastAsia="Times New Roman" w:cstheme="minorHAnsi"/>
          <w:color w:val="auto"/>
        </w:rPr>
        <w:t xml:space="preserve">You may experiment with any NetLogo commands not explicitly outlawed here: if in doubt, ask! Be creative. </w:t>
      </w:r>
      <w:bookmarkStart w:id="0" w:name="_GoBack"/>
      <w:bookmarkEnd w:id="0"/>
    </w:p>
    <w:p w14:paraId="4CCFDA84" w14:textId="77777777" w:rsidR="00840DAC" w:rsidRPr="007A7D69" w:rsidRDefault="00840DAC" w:rsidP="00820962">
      <w:pPr>
        <w:pStyle w:val="Footer"/>
      </w:pPr>
    </w:p>
    <w:sectPr w:rsidR="00840DAC" w:rsidRPr="007A7D69">
      <w:footerReference w:type="even" r:id="rId13"/>
      <w:footerReference w:type="default" r:id="rId14"/>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BF6258" w14:textId="77777777" w:rsidR="000D7C81" w:rsidRDefault="000D7C81">
      <w:pPr>
        <w:spacing w:line="240" w:lineRule="auto"/>
      </w:pPr>
      <w:r>
        <w:separator/>
      </w:r>
    </w:p>
    <w:p w14:paraId="1B2CD3C4" w14:textId="77777777" w:rsidR="000D7C81" w:rsidRDefault="000D7C81"/>
  </w:endnote>
  <w:endnote w:type="continuationSeparator" w:id="0">
    <w:p w14:paraId="134D974D" w14:textId="77777777" w:rsidR="000D7C81" w:rsidRDefault="000D7C81">
      <w:pPr>
        <w:spacing w:line="240" w:lineRule="auto"/>
      </w:pPr>
      <w:r>
        <w:continuationSeparator/>
      </w:r>
    </w:p>
    <w:p w14:paraId="22B2124E" w14:textId="77777777" w:rsidR="000D7C81" w:rsidRDefault="000D7C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E59C6" w14:textId="77777777" w:rsidR="006C7ED1" w:rsidRDefault="006C7ED1" w:rsidP="00D31AB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C7C1A0" w14:textId="77777777" w:rsidR="006C7ED1" w:rsidRDefault="006C7ED1" w:rsidP="006C7ED1">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4403D9" w14:textId="77777777" w:rsidR="006C7ED1" w:rsidRDefault="006C7ED1" w:rsidP="00D31AB7">
    <w:pPr>
      <w:pStyle w:val="Footer"/>
      <w:framePr w:wrap="none" w:vAnchor="text" w:hAnchor="page" w:x="5302" w:y="523"/>
      <w:rPr>
        <w:rStyle w:val="PageNumber"/>
      </w:rPr>
    </w:pPr>
    <w:r>
      <w:rPr>
        <w:rStyle w:val="PageNumber"/>
      </w:rPr>
      <w:fldChar w:fldCharType="begin"/>
    </w:r>
    <w:r>
      <w:rPr>
        <w:rStyle w:val="PageNumber"/>
      </w:rPr>
      <w:instrText xml:space="preserve">PAGE  </w:instrText>
    </w:r>
    <w:r>
      <w:rPr>
        <w:rStyle w:val="PageNumber"/>
      </w:rPr>
      <w:fldChar w:fldCharType="separate"/>
    </w:r>
    <w:r w:rsidR="006941F4">
      <w:rPr>
        <w:rStyle w:val="PageNumber"/>
        <w:noProof/>
      </w:rPr>
      <w:t>12</w:t>
    </w:r>
    <w:r>
      <w:rPr>
        <w:rStyle w:val="PageNumber"/>
      </w:rPr>
      <w:fldChar w:fldCharType="end"/>
    </w:r>
  </w:p>
  <w:p w14:paraId="332DE07A" w14:textId="742B1643" w:rsidR="004B5E5C" w:rsidRDefault="00D31AB7" w:rsidP="00D31AB7">
    <w:pPr>
      <w:pStyle w:val="Footer"/>
      <w:tabs>
        <w:tab w:val="right" w:pos="7041"/>
      </w:tabs>
      <w:ind w:firstLine="360"/>
    </w:pPr>
    <w:r>
      <w:rPr>
        <w:noProof/>
      </w:rPr>
      <mc:AlternateContent>
        <mc:Choice Requires="wpg">
          <w:drawing>
            <wp:anchor distT="0" distB="0" distL="114300" distR="114300" simplePos="0" relativeHeight="251659264" behindDoc="0" locked="0" layoutInCell="1" allowOverlap="1" wp14:anchorId="5C6D10A0" wp14:editId="1288392B">
              <wp:simplePos x="0" y="0"/>
              <wp:positionH relativeFrom="page">
                <wp:posOffset>-1547495</wp:posOffset>
              </wp:positionH>
              <wp:positionV relativeFrom="bottomMargin">
                <wp:posOffset>107950</wp:posOffset>
              </wp:positionV>
              <wp:extent cx="6173446" cy="80264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3446" cy="802640"/>
                        <a:chOff x="635" y="-226060"/>
                        <a:chExt cx="6172811" cy="848360"/>
                      </a:xfrm>
                    </wpg:grpSpPr>
                    <wps:wsp>
                      <wps:cNvPr id="165" name="Rectangle 165"/>
                      <wps:cNvSpPr/>
                      <wps:spPr>
                        <a:xfrm>
                          <a:off x="229846" y="34798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635" y="-226060"/>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98F2BB" w14:textId="0603B1DF" w:rsidR="006C7ED1" w:rsidRDefault="000D7C81">
                            <w:pPr>
                              <w:pStyle w:val="Footer"/>
                              <w:jc w:val="right"/>
                            </w:pPr>
                            <w:sdt>
                              <w:sdtPr>
                                <w:rPr>
                                  <w:caps/>
                                  <w:color w:val="33B7D3"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6C7ED1">
                                  <w:rPr>
                                    <w:caps/>
                                    <w:color w:val="33B7D3" w:themeColor="accent1"/>
                                    <w:sz w:val="20"/>
                                    <w:szCs w:val="20"/>
                                  </w:rPr>
                                  <w:t>swarmathon 5</w:t>
                                </w:r>
                              </w:sdtContent>
                            </w:sdt>
                            <w:r w:rsidR="006C7ED1">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6C7ED1">
                                  <w:rPr>
                                    <w:color w:val="808080" w:themeColor="background1" w:themeShade="80"/>
                                    <w:sz w:val="20"/>
                                    <w:szCs w:val="20"/>
                                  </w:rPr>
                                  <w:t>Competition</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6D10A0" id="Group 164" o:spid="_x0000_s1027" style="position:absolute;left:0;text-align:left;margin-left:-121.85pt;margin-top:8.5pt;width:486.1pt;height:63.2pt;z-index:251659264;mso-position-horizontal-relative:page;mso-position-vertical-relative:bottom-margin-area;mso-height-relative:margin" coordorigin="635,-226060" coordsize="6172811,848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">
              <v:rect id="Rectangle 165" o:spid="_x0000_s1028" style="position:absolute;left:229846;top:347980;width:5943600;height:274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XWCTxAAA&#10;ANwAAAAPAAAAZHJzL2Rvd25yZXYueG1sRE/basJAEH0X/IdlBF9ENxUNEl1FKoLSUvCGr0N2TILZ&#10;2ZhdNfXru4VC3+ZwrjNbNKYUD6pdYVnB2yACQZxaXXCm4HhY9ycgnEfWWFomBd/kYDFvt2aYaPvk&#10;HT32PhMhhF2CCnLvq0RKl+Zk0A1sRRy4i60N+gDrTOoanyHclHIYRbE0WHBoyLGi95zS6/5uFNxG&#10;E94eP4bxp7+cX6/zqXcYr76U6naa5RSEp8b/i//cGx3mx2P4fSZcIO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11gk8QAAADcAAAADwAAAAAAAAAAAAAAAACXAgAAZHJzL2Rv&#10;d25yZXYueG1sUEsFBgAAAAAEAAQA9QAAAIgDAAAAAA==&#10;" fillcolor="white [3212]" stroked="f" strokeweight="1pt">
                <v:fill opacity="0"/>
              </v:rect>
              <v:shapetype id="_x0000_t202" coordsize="21600,21600" o:spt="202" path="m0,0l0,21600,21600,21600,21600,0xe">
                <v:stroke joinstyle="miter"/>
                <v:path gradientshapeok="t" o:connecttype="rect"/>
              </v:shapetype>
              <v:shape id="Text Box 166" o:spid="_x0000_s1029" type="#_x0000_t202" style="position:absolute;left:635;top:-226060;width:5943600;height:252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FybwAAA&#10;ANwAAAAPAAAAZHJzL2Rvd25yZXYueG1sRE9Li8IwEL4L+x/CLHizqXso2jWKCD4OXnws7HFopg+2&#10;mZQkW+u/N4LgbT6+5yxWg2lFT843lhVMkxQEcWF1w5WC62U7mYHwAVlja5kU3MnDavkxWmCu7Y1P&#10;1J9DJWII+xwV1CF0uZS+qMmgT2xHHLnSOoMhQldJ7fAWw00rv9I0kwYbjg01drSpqfg7/xsFwZft&#10;dqb3+titf3Y7V/Vz+i2VGn8O628QgYbwFr/cBx3nZxk8n4kXyO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rFybwAAAANwAAAAPAAAAAAAAAAAAAAAAAJcCAABkcnMvZG93bnJl&#10;di54bWxQSwUGAAAAAAQABAD1AAAAhAMAAAAA&#10;" filled="f" stroked="f" strokeweight=".5pt">
                <v:textbox inset="0,,0">
                  <w:txbxContent>
                    <w:p w14:paraId="6098F2BB" w14:textId="0603B1DF" w:rsidR="006C7ED1" w:rsidRDefault="000D7C81">
                      <w:pPr>
                        <w:pStyle w:val="Footer"/>
                        <w:jc w:val="right"/>
                      </w:pPr>
                      <w:sdt>
                        <w:sdtPr>
                          <w:rPr>
                            <w:caps/>
                            <w:color w:val="33B7D3"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6C7ED1">
                            <w:rPr>
                              <w:caps/>
                              <w:color w:val="33B7D3" w:themeColor="accent1"/>
                              <w:sz w:val="20"/>
                              <w:szCs w:val="20"/>
                            </w:rPr>
                            <w:t>swarmathon 5</w:t>
                          </w:r>
                        </w:sdtContent>
                      </w:sdt>
                      <w:r w:rsidR="006C7ED1">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6C7ED1">
                            <w:rPr>
                              <w:color w:val="808080" w:themeColor="background1" w:themeShade="80"/>
                              <w:sz w:val="20"/>
                              <w:szCs w:val="20"/>
                            </w:rPr>
                            <w:t>Competition</w:t>
                          </w:r>
                        </w:sdtContent>
                      </w:sdt>
                    </w:p>
                  </w:txbxContent>
                </v:textbox>
              </v:shape>
              <w10:wrap anchorx="page" anchory="margin"/>
            </v:group>
          </w:pict>
        </mc:Fallback>
      </mc:AlternateContent>
    </w:r>
    <w:r>
      <w:rPr>
        <w:noProof/>
      </w:rPr>
      <w:drawing>
        <wp:anchor distT="0" distB="0" distL="114300" distR="114300" simplePos="0" relativeHeight="251663360" behindDoc="0" locked="0" layoutInCell="1" allowOverlap="1" wp14:anchorId="27777104" wp14:editId="41AF2054">
          <wp:simplePos x="0" y="0"/>
          <wp:positionH relativeFrom="column">
            <wp:posOffset>5113020</wp:posOffset>
          </wp:positionH>
          <wp:positionV relativeFrom="paragraph">
            <wp:posOffset>-234950</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CF0F868" wp14:editId="01FAB0CA">
          <wp:simplePos x="0" y="0"/>
          <wp:positionH relativeFrom="column">
            <wp:posOffset>-145415</wp:posOffset>
          </wp:positionH>
          <wp:positionV relativeFrom="paragraph">
            <wp:posOffset>-123190</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r w:rsidR="006C7ED1">
      <w:t xml:space="preserve"> </w:t>
    </w:r>
    <w:r>
      <w:tab/>
    </w: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2D9819" w14:textId="77777777" w:rsidR="000D7C81" w:rsidRDefault="000D7C81">
      <w:pPr>
        <w:spacing w:line="240" w:lineRule="auto"/>
      </w:pPr>
      <w:r>
        <w:separator/>
      </w:r>
    </w:p>
    <w:p w14:paraId="2430C66F" w14:textId="77777777" w:rsidR="000D7C81" w:rsidRDefault="000D7C81"/>
  </w:footnote>
  <w:footnote w:type="continuationSeparator" w:id="0">
    <w:p w14:paraId="77F8E97A" w14:textId="77777777" w:rsidR="000D7C81" w:rsidRDefault="000D7C81">
      <w:pPr>
        <w:spacing w:line="240" w:lineRule="auto"/>
      </w:pPr>
      <w:r>
        <w:continuationSeparator/>
      </w:r>
    </w:p>
    <w:p w14:paraId="2321D3E6" w14:textId="77777777" w:rsidR="000D7C81" w:rsidRDefault="000D7C8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180A6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93528C"/>
    <w:multiLevelType w:val="hybridMultilevel"/>
    <w:tmpl w:val="2592A734"/>
    <w:lvl w:ilvl="0" w:tplc="8850E33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5B4084"/>
    <w:multiLevelType w:val="hybridMultilevel"/>
    <w:tmpl w:val="6DCC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3B75A5"/>
    <w:multiLevelType w:val="hybridMultilevel"/>
    <w:tmpl w:val="2110A422"/>
    <w:lvl w:ilvl="0" w:tplc="8850E33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A31EA"/>
    <w:multiLevelType w:val="hybridMultilevel"/>
    <w:tmpl w:val="251E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CE06E2"/>
    <w:multiLevelType w:val="multilevel"/>
    <w:tmpl w:val="04090025"/>
    <w:lvl w:ilvl="0">
      <w:start w:val="1"/>
      <w:numFmt w:val="decimal"/>
      <w:pStyle w:val="Heading1"/>
      <w:lvlText w:val="%1"/>
      <w:lvlJc w:val="left"/>
      <w:pPr>
        <w:ind w:left="7002" w:hanging="432"/>
      </w:pPr>
    </w:lvl>
    <w:lvl w:ilvl="1">
      <w:start w:val="1"/>
      <w:numFmt w:val="decimal"/>
      <w:pStyle w:val="Heading2"/>
      <w:lvlText w:val="%1.%2"/>
      <w:lvlJc w:val="left"/>
      <w:pPr>
        <w:ind w:left="25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11C775B"/>
    <w:multiLevelType w:val="hybridMultilevel"/>
    <w:tmpl w:val="7D84C372"/>
    <w:lvl w:ilvl="0" w:tplc="8850E332">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BB5D6F"/>
    <w:multiLevelType w:val="hybridMultilevel"/>
    <w:tmpl w:val="5ABA1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7D2CBD"/>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770D3F"/>
    <w:multiLevelType w:val="hybridMultilevel"/>
    <w:tmpl w:val="AEFC9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1028D"/>
    <w:multiLevelType w:val="hybridMultilevel"/>
    <w:tmpl w:val="126C1EAC"/>
    <w:lvl w:ilvl="0" w:tplc="8850E33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6A5457"/>
    <w:multiLevelType w:val="hybridMultilevel"/>
    <w:tmpl w:val="876CC5B8"/>
    <w:lvl w:ilvl="0" w:tplc="8850E33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A0795E"/>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AB4B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8F25DB"/>
    <w:multiLevelType w:val="hybridMultilevel"/>
    <w:tmpl w:val="0D0CC364"/>
    <w:lvl w:ilvl="0" w:tplc="8850E33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457211"/>
    <w:multiLevelType w:val="hybridMultilevel"/>
    <w:tmpl w:val="8B6413B2"/>
    <w:lvl w:ilvl="0" w:tplc="8850E33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735130"/>
    <w:multiLevelType w:val="hybridMultilevel"/>
    <w:tmpl w:val="B6C07AFC"/>
    <w:lvl w:ilvl="0" w:tplc="8850E33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5954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7342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1472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2DC5E1A"/>
    <w:multiLevelType w:val="hybridMultilevel"/>
    <w:tmpl w:val="E0FE1A66"/>
    <w:lvl w:ilvl="0" w:tplc="8850E33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6E73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7296AF5"/>
    <w:multiLevelType w:val="hybridMultilevel"/>
    <w:tmpl w:val="EBB06E6E"/>
    <w:lvl w:ilvl="0" w:tplc="8850E332">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23">
    <w:nsid w:val="6BD22B77"/>
    <w:multiLevelType w:val="hybridMultilevel"/>
    <w:tmpl w:val="5DE4588C"/>
    <w:lvl w:ilvl="0" w:tplc="8850E33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73276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nsid w:val="6E921CDF"/>
    <w:multiLevelType w:val="hybridMultilevel"/>
    <w:tmpl w:val="9594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532976"/>
    <w:multiLevelType w:val="hybridMultilevel"/>
    <w:tmpl w:val="880A5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24"/>
  </w:num>
  <w:num w:numId="4">
    <w:abstractNumId w:val="18"/>
  </w:num>
  <w:num w:numId="5">
    <w:abstractNumId w:val="5"/>
  </w:num>
  <w:num w:numId="6">
    <w:abstractNumId w:val="9"/>
  </w:num>
  <w:num w:numId="7">
    <w:abstractNumId w:val="26"/>
  </w:num>
  <w:num w:numId="8">
    <w:abstractNumId w:val="25"/>
  </w:num>
  <w:num w:numId="9">
    <w:abstractNumId w:val="12"/>
  </w:num>
  <w:num w:numId="10">
    <w:abstractNumId w:val="8"/>
  </w:num>
  <w:num w:numId="11">
    <w:abstractNumId w:val="7"/>
  </w:num>
  <w:num w:numId="12">
    <w:abstractNumId w:val="0"/>
  </w:num>
  <w:num w:numId="13">
    <w:abstractNumId w:val="2"/>
  </w:num>
  <w:num w:numId="14">
    <w:abstractNumId w:val="22"/>
  </w:num>
  <w:num w:numId="15">
    <w:abstractNumId w:val="23"/>
  </w:num>
  <w:num w:numId="16">
    <w:abstractNumId w:val="16"/>
  </w:num>
  <w:num w:numId="17">
    <w:abstractNumId w:val="3"/>
  </w:num>
  <w:num w:numId="18">
    <w:abstractNumId w:val="17"/>
  </w:num>
  <w:num w:numId="19">
    <w:abstractNumId w:val="19"/>
  </w:num>
  <w:num w:numId="20">
    <w:abstractNumId w:val="13"/>
  </w:num>
  <w:num w:numId="21">
    <w:abstractNumId w:val="20"/>
  </w:num>
  <w:num w:numId="22">
    <w:abstractNumId w:val="10"/>
  </w:num>
  <w:num w:numId="23">
    <w:abstractNumId w:val="14"/>
  </w:num>
  <w:num w:numId="24">
    <w:abstractNumId w:val="6"/>
  </w:num>
  <w:num w:numId="25">
    <w:abstractNumId w:val="1"/>
  </w:num>
  <w:num w:numId="26">
    <w:abstractNumId w:val="15"/>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A72"/>
    <w:rsid w:val="000000EE"/>
    <w:rsid w:val="00006604"/>
    <w:rsid w:val="0001677E"/>
    <w:rsid w:val="00024749"/>
    <w:rsid w:val="0003016C"/>
    <w:rsid w:val="000569DD"/>
    <w:rsid w:val="00062BBF"/>
    <w:rsid w:val="00070A79"/>
    <w:rsid w:val="000856BF"/>
    <w:rsid w:val="000B3E75"/>
    <w:rsid w:val="000B40D9"/>
    <w:rsid w:val="000B56F9"/>
    <w:rsid w:val="000C3081"/>
    <w:rsid w:val="000C6FDA"/>
    <w:rsid w:val="000D34D6"/>
    <w:rsid w:val="000D524A"/>
    <w:rsid w:val="000D7C81"/>
    <w:rsid w:val="000E33C0"/>
    <w:rsid w:val="000E76F3"/>
    <w:rsid w:val="000E7EF4"/>
    <w:rsid w:val="000F7CEA"/>
    <w:rsid w:val="00126029"/>
    <w:rsid w:val="00127D5C"/>
    <w:rsid w:val="00137435"/>
    <w:rsid w:val="00141495"/>
    <w:rsid w:val="00153109"/>
    <w:rsid w:val="001537B1"/>
    <w:rsid w:val="00161A17"/>
    <w:rsid w:val="00165C20"/>
    <w:rsid w:val="001724E2"/>
    <w:rsid w:val="00176E85"/>
    <w:rsid w:val="001A6615"/>
    <w:rsid w:val="001C3B76"/>
    <w:rsid w:val="001D67EF"/>
    <w:rsid w:val="001D73E2"/>
    <w:rsid w:val="001F210C"/>
    <w:rsid w:val="00204F41"/>
    <w:rsid w:val="00205BD4"/>
    <w:rsid w:val="002138AB"/>
    <w:rsid w:val="002179E5"/>
    <w:rsid w:val="00226D26"/>
    <w:rsid w:val="00236A55"/>
    <w:rsid w:val="002416F1"/>
    <w:rsid w:val="00247A1C"/>
    <w:rsid w:val="00252E81"/>
    <w:rsid w:val="00270785"/>
    <w:rsid w:val="00271D20"/>
    <w:rsid w:val="002728F3"/>
    <w:rsid w:val="002A1D71"/>
    <w:rsid w:val="002A75E6"/>
    <w:rsid w:val="002B18D4"/>
    <w:rsid w:val="002B3478"/>
    <w:rsid w:val="002B6FD5"/>
    <w:rsid w:val="002C04E0"/>
    <w:rsid w:val="002C2166"/>
    <w:rsid w:val="002E0853"/>
    <w:rsid w:val="002F3E6B"/>
    <w:rsid w:val="002F5789"/>
    <w:rsid w:val="003040FC"/>
    <w:rsid w:val="00305E6C"/>
    <w:rsid w:val="00330EE5"/>
    <w:rsid w:val="00356004"/>
    <w:rsid w:val="00360BC1"/>
    <w:rsid w:val="00363099"/>
    <w:rsid w:val="00373DC4"/>
    <w:rsid w:val="00377F58"/>
    <w:rsid w:val="00395170"/>
    <w:rsid w:val="003A1FA7"/>
    <w:rsid w:val="003A3AA8"/>
    <w:rsid w:val="003B0FAB"/>
    <w:rsid w:val="003C618C"/>
    <w:rsid w:val="003D1539"/>
    <w:rsid w:val="003D556A"/>
    <w:rsid w:val="003E36A9"/>
    <w:rsid w:val="003F10E4"/>
    <w:rsid w:val="003F46D8"/>
    <w:rsid w:val="00404AF5"/>
    <w:rsid w:val="00411BEB"/>
    <w:rsid w:val="004160C9"/>
    <w:rsid w:val="00420BB4"/>
    <w:rsid w:val="004342F7"/>
    <w:rsid w:val="00437475"/>
    <w:rsid w:val="00447C21"/>
    <w:rsid w:val="00456F91"/>
    <w:rsid w:val="00457A6D"/>
    <w:rsid w:val="00462388"/>
    <w:rsid w:val="004701A5"/>
    <w:rsid w:val="00476E5E"/>
    <w:rsid w:val="004832F7"/>
    <w:rsid w:val="004A251E"/>
    <w:rsid w:val="004A40A6"/>
    <w:rsid w:val="004B5E5C"/>
    <w:rsid w:val="004B780D"/>
    <w:rsid w:val="004C687D"/>
    <w:rsid w:val="004C6C88"/>
    <w:rsid w:val="004D48EC"/>
    <w:rsid w:val="004F523D"/>
    <w:rsid w:val="004F6E25"/>
    <w:rsid w:val="00513408"/>
    <w:rsid w:val="00513D83"/>
    <w:rsid w:val="00515067"/>
    <w:rsid w:val="0052131F"/>
    <w:rsid w:val="005365DF"/>
    <w:rsid w:val="005454A3"/>
    <w:rsid w:val="00554317"/>
    <w:rsid w:val="00557F92"/>
    <w:rsid w:val="005603B2"/>
    <w:rsid w:val="005906E4"/>
    <w:rsid w:val="005926B1"/>
    <w:rsid w:val="0059610E"/>
    <w:rsid w:val="005A0CC3"/>
    <w:rsid w:val="005D113D"/>
    <w:rsid w:val="005E724C"/>
    <w:rsid w:val="005F1291"/>
    <w:rsid w:val="00646472"/>
    <w:rsid w:val="00654D3E"/>
    <w:rsid w:val="00663A05"/>
    <w:rsid w:val="006656AC"/>
    <w:rsid w:val="00670C47"/>
    <w:rsid w:val="006741DF"/>
    <w:rsid w:val="006776EA"/>
    <w:rsid w:val="00682CD9"/>
    <w:rsid w:val="006831F8"/>
    <w:rsid w:val="006837F7"/>
    <w:rsid w:val="00692917"/>
    <w:rsid w:val="006941F4"/>
    <w:rsid w:val="006A5E8A"/>
    <w:rsid w:val="006B788D"/>
    <w:rsid w:val="006C7ED1"/>
    <w:rsid w:val="006E0A14"/>
    <w:rsid w:val="007113B8"/>
    <w:rsid w:val="00715B84"/>
    <w:rsid w:val="00722B02"/>
    <w:rsid w:val="007253BE"/>
    <w:rsid w:val="00733C44"/>
    <w:rsid w:val="00736B9F"/>
    <w:rsid w:val="007404E9"/>
    <w:rsid w:val="00742BC5"/>
    <w:rsid w:val="007445AE"/>
    <w:rsid w:val="00750E20"/>
    <w:rsid w:val="00755806"/>
    <w:rsid w:val="0075688B"/>
    <w:rsid w:val="0075706B"/>
    <w:rsid w:val="0076297B"/>
    <w:rsid w:val="007637C6"/>
    <w:rsid w:val="007638A3"/>
    <w:rsid w:val="007704F1"/>
    <w:rsid w:val="007752DD"/>
    <w:rsid w:val="0077760E"/>
    <w:rsid w:val="007A09DA"/>
    <w:rsid w:val="007A7D69"/>
    <w:rsid w:val="007B322C"/>
    <w:rsid w:val="007C06DF"/>
    <w:rsid w:val="007C0DDB"/>
    <w:rsid w:val="007D6B49"/>
    <w:rsid w:val="007F67A0"/>
    <w:rsid w:val="00807767"/>
    <w:rsid w:val="00820962"/>
    <w:rsid w:val="00831A72"/>
    <w:rsid w:val="00840DAC"/>
    <w:rsid w:val="0085001A"/>
    <w:rsid w:val="00850148"/>
    <w:rsid w:val="00860CCC"/>
    <w:rsid w:val="00890D62"/>
    <w:rsid w:val="00892647"/>
    <w:rsid w:val="00897C72"/>
    <w:rsid w:val="008A0C54"/>
    <w:rsid w:val="008B2F5E"/>
    <w:rsid w:val="008B5B67"/>
    <w:rsid w:val="008D0479"/>
    <w:rsid w:val="008F43A1"/>
    <w:rsid w:val="008F5367"/>
    <w:rsid w:val="008F7DDF"/>
    <w:rsid w:val="009025A0"/>
    <w:rsid w:val="00903B74"/>
    <w:rsid w:val="00904FCB"/>
    <w:rsid w:val="00920C47"/>
    <w:rsid w:val="00921FB2"/>
    <w:rsid w:val="0093055E"/>
    <w:rsid w:val="00930739"/>
    <w:rsid w:val="00937395"/>
    <w:rsid w:val="009460AE"/>
    <w:rsid w:val="00950F6B"/>
    <w:rsid w:val="00971D45"/>
    <w:rsid w:val="00974452"/>
    <w:rsid w:val="00975ED0"/>
    <w:rsid w:val="00987E8D"/>
    <w:rsid w:val="009904ED"/>
    <w:rsid w:val="0099692A"/>
    <w:rsid w:val="009A5A90"/>
    <w:rsid w:val="009B2B48"/>
    <w:rsid w:val="009B75F7"/>
    <w:rsid w:val="009C0ADD"/>
    <w:rsid w:val="009C5DC0"/>
    <w:rsid w:val="009E1D07"/>
    <w:rsid w:val="009E4FCF"/>
    <w:rsid w:val="009F0DE0"/>
    <w:rsid w:val="009F3B23"/>
    <w:rsid w:val="009F6D3A"/>
    <w:rsid w:val="00A00B54"/>
    <w:rsid w:val="00A04111"/>
    <w:rsid w:val="00A21E50"/>
    <w:rsid w:val="00A369C6"/>
    <w:rsid w:val="00A36A41"/>
    <w:rsid w:val="00A417F0"/>
    <w:rsid w:val="00A43DD1"/>
    <w:rsid w:val="00A50C9A"/>
    <w:rsid w:val="00A54088"/>
    <w:rsid w:val="00A57971"/>
    <w:rsid w:val="00A705D7"/>
    <w:rsid w:val="00A73EBE"/>
    <w:rsid w:val="00A76CEF"/>
    <w:rsid w:val="00A779BD"/>
    <w:rsid w:val="00A84AC4"/>
    <w:rsid w:val="00A87A1B"/>
    <w:rsid w:val="00AA232B"/>
    <w:rsid w:val="00AB124F"/>
    <w:rsid w:val="00AB3DC2"/>
    <w:rsid w:val="00AC04F2"/>
    <w:rsid w:val="00AC0BB5"/>
    <w:rsid w:val="00AE132E"/>
    <w:rsid w:val="00B00164"/>
    <w:rsid w:val="00B10BFC"/>
    <w:rsid w:val="00B1399E"/>
    <w:rsid w:val="00B1657E"/>
    <w:rsid w:val="00B17081"/>
    <w:rsid w:val="00B346A4"/>
    <w:rsid w:val="00B54960"/>
    <w:rsid w:val="00B61BCF"/>
    <w:rsid w:val="00B63793"/>
    <w:rsid w:val="00B70EFD"/>
    <w:rsid w:val="00B72B25"/>
    <w:rsid w:val="00B74C49"/>
    <w:rsid w:val="00B95129"/>
    <w:rsid w:val="00BA43DE"/>
    <w:rsid w:val="00BB187F"/>
    <w:rsid w:val="00BB284F"/>
    <w:rsid w:val="00BB7342"/>
    <w:rsid w:val="00BC0521"/>
    <w:rsid w:val="00BC7914"/>
    <w:rsid w:val="00BD1695"/>
    <w:rsid w:val="00BD7C6D"/>
    <w:rsid w:val="00BE074A"/>
    <w:rsid w:val="00BE2F29"/>
    <w:rsid w:val="00BE5366"/>
    <w:rsid w:val="00BF1EAA"/>
    <w:rsid w:val="00C16C33"/>
    <w:rsid w:val="00C3673E"/>
    <w:rsid w:val="00C40207"/>
    <w:rsid w:val="00C41849"/>
    <w:rsid w:val="00C51AD8"/>
    <w:rsid w:val="00C554E0"/>
    <w:rsid w:val="00C6192D"/>
    <w:rsid w:val="00C63538"/>
    <w:rsid w:val="00C73932"/>
    <w:rsid w:val="00C741EE"/>
    <w:rsid w:val="00C77179"/>
    <w:rsid w:val="00C866C9"/>
    <w:rsid w:val="00C92438"/>
    <w:rsid w:val="00C9690A"/>
    <w:rsid w:val="00CA2885"/>
    <w:rsid w:val="00CA4D70"/>
    <w:rsid w:val="00CA57BE"/>
    <w:rsid w:val="00CC17BE"/>
    <w:rsid w:val="00CC567E"/>
    <w:rsid w:val="00CC584C"/>
    <w:rsid w:val="00CC6546"/>
    <w:rsid w:val="00CD54C4"/>
    <w:rsid w:val="00CE324F"/>
    <w:rsid w:val="00CE7CF4"/>
    <w:rsid w:val="00CF7000"/>
    <w:rsid w:val="00D00D2E"/>
    <w:rsid w:val="00D048FA"/>
    <w:rsid w:val="00D26042"/>
    <w:rsid w:val="00D31AB7"/>
    <w:rsid w:val="00D36B9E"/>
    <w:rsid w:val="00D377D8"/>
    <w:rsid w:val="00D37E82"/>
    <w:rsid w:val="00D45801"/>
    <w:rsid w:val="00D5107A"/>
    <w:rsid w:val="00D540FA"/>
    <w:rsid w:val="00D60F22"/>
    <w:rsid w:val="00D64916"/>
    <w:rsid w:val="00D76590"/>
    <w:rsid w:val="00D918F9"/>
    <w:rsid w:val="00D96D50"/>
    <w:rsid w:val="00DB0BCB"/>
    <w:rsid w:val="00DB7A28"/>
    <w:rsid w:val="00DC2E7E"/>
    <w:rsid w:val="00DD04EF"/>
    <w:rsid w:val="00DF0426"/>
    <w:rsid w:val="00DF7752"/>
    <w:rsid w:val="00E0512A"/>
    <w:rsid w:val="00E1033E"/>
    <w:rsid w:val="00E120E2"/>
    <w:rsid w:val="00E26346"/>
    <w:rsid w:val="00E54356"/>
    <w:rsid w:val="00E55676"/>
    <w:rsid w:val="00E5599E"/>
    <w:rsid w:val="00E62C32"/>
    <w:rsid w:val="00E67A00"/>
    <w:rsid w:val="00E7446A"/>
    <w:rsid w:val="00E85EDC"/>
    <w:rsid w:val="00EA01CF"/>
    <w:rsid w:val="00EA5DDE"/>
    <w:rsid w:val="00EA6CC4"/>
    <w:rsid w:val="00EC2631"/>
    <w:rsid w:val="00EC286F"/>
    <w:rsid w:val="00ED152E"/>
    <w:rsid w:val="00ED6411"/>
    <w:rsid w:val="00ED795F"/>
    <w:rsid w:val="00EE6CCA"/>
    <w:rsid w:val="00EF4FB9"/>
    <w:rsid w:val="00EF58CB"/>
    <w:rsid w:val="00EF5E1E"/>
    <w:rsid w:val="00F011B0"/>
    <w:rsid w:val="00F21F63"/>
    <w:rsid w:val="00F23847"/>
    <w:rsid w:val="00F25AC7"/>
    <w:rsid w:val="00F262F5"/>
    <w:rsid w:val="00F33CB8"/>
    <w:rsid w:val="00F45E78"/>
    <w:rsid w:val="00F63F62"/>
    <w:rsid w:val="00F64432"/>
    <w:rsid w:val="00F66E35"/>
    <w:rsid w:val="00F72A1A"/>
    <w:rsid w:val="00F7498F"/>
    <w:rsid w:val="00F7728B"/>
    <w:rsid w:val="00F87743"/>
    <w:rsid w:val="00F90369"/>
    <w:rsid w:val="00F90C15"/>
    <w:rsid w:val="00F93272"/>
    <w:rsid w:val="00FA0471"/>
    <w:rsid w:val="00FA4B23"/>
    <w:rsid w:val="00FA5022"/>
    <w:rsid w:val="00FB331D"/>
    <w:rsid w:val="00FB5E0D"/>
    <w:rsid w:val="00FD1E01"/>
    <w:rsid w:val="00FD35C2"/>
    <w:rsid w:val="00FD5F29"/>
    <w:rsid w:val="00FD6910"/>
    <w:rsid w:val="00FD769C"/>
    <w:rsid w:val="00FE0D55"/>
    <w:rsid w:val="00FE1521"/>
    <w:rsid w:val="00FE28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89D5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5"/>
      </w:numPr>
      <w:spacing w:after="280" w:line="264" w:lineRule="auto"/>
      <w:ind w:left="432"/>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FD35C2"/>
    <w:pPr>
      <w:keepNext/>
      <w:keepLines/>
      <w:numPr>
        <w:ilvl w:val="1"/>
        <w:numId w:val="5"/>
      </w:numPr>
      <w:spacing w:before="140" w:after="120" w:line="240" w:lineRule="auto"/>
      <w:ind w:left="576"/>
      <w:outlineLvl w:val="1"/>
    </w:pPr>
    <w:rPr>
      <w:rFonts w:eastAsiaTheme="majorEastAsia" w:cstheme="majorBidi"/>
      <w:b/>
      <w:caps/>
      <w:color w:val="33B7D3" w:themeColor="accent1"/>
      <w:sz w:val="24"/>
      <w:szCs w:val="26"/>
    </w:rPr>
  </w:style>
  <w:style w:type="paragraph" w:styleId="Heading3">
    <w:name w:val="heading 3"/>
    <w:basedOn w:val="Normal"/>
    <w:next w:val="Normal"/>
    <w:link w:val="Heading3Char"/>
    <w:uiPriority w:val="7"/>
    <w:unhideWhenUsed/>
    <w:qFormat/>
    <w:rsid w:val="00FD35C2"/>
    <w:pPr>
      <w:keepNext/>
      <w:keepLines/>
      <w:numPr>
        <w:ilvl w:val="2"/>
        <w:numId w:val="5"/>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unhideWhenUsed/>
    <w:qFormat/>
    <w:pPr>
      <w:keepNext/>
      <w:keepLines/>
      <w:numPr>
        <w:ilvl w:val="3"/>
        <w:numId w:val="5"/>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5"/>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5"/>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5"/>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5"/>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5"/>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FD35C2"/>
    <w:rPr>
      <w:rFonts w:eastAsiaTheme="majorEastAsia" w:cstheme="majorBidi"/>
      <w:b/>
      <w:caps/>
      <w:color w:val="33B7D3" w:themeColor="accent1"/>
      <w:sz w:val="24"/>
      <w:szCs w:val="26"/>
    </w:rPr>
  </w:style>
  <w:style w:type="character" w:customStyle="1" w:styleId="Heading3Char">
    <w:name w:val="Heading 3 Char"/>
    <w:basedOn w:val="DefaultParagraphFont"/>
    <w:link w:val="Heading3"/>
    <w:uiPriority w:val="7"/>
    <w:rsid w:val="00FD35C2"/>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numPr>
        <w:numId w:val="0"/>
      </w:num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PageNumber">
    <w:name w:val="page number"/>
    <w:basedOn w:val="DefaultParagraphFont"/>
    <w:uiPriority w:val="99"/>
    <w:semiHidden/>
    <w:unhideWhenUsed/>
    <w:rsid w:val="006C7E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475979">
      <w:bodyDiv w:val="1"/>
      <w:marLeft w:val="0"/>
      <w:marRight w:val="0"/>
      <w:marTop w:val="0"/>
      <w:marBottom w:val="0"/>
      <w:divBdr>
        <w:top w:val="none" w:sz="0" w:space="0" w:color="auto"/>
        <w:left w:val="none" w:sz="0" w:space="0" w:color="auto"/>
        <w:bottom w:val="none" w:sz="0" w:space="0" w:color="auto"/>
        <w:right w:val="none" w:sz="0" w:space="0" w:color="auto"/>
      </w:divBdr>
    </w:div>
    <w:div w:id="496503805">
      <w:bodyDiv w:val="1"/>
      <w:marLeft w:val="0"/>
      <w:marRight w:val="0"/>
      <w:marTop w:val="0"/>
      <w:marBottom w:val="0"/>
      <w:divBdr>
        <w:top w:val="none" w:sz="0" w:space="0" w:color="auto"/>
        <w:left w:val="none" w:sz="0" w:space="0" w:color="auto"/>
        <w:bottom w:val="none" w:sz="0" w:space="0" w:color="auto"/>
        <w:right w:val="none" w:sz="0" w:space="0" w:color="auto"/>
      </w:divBdr>
    </w:div>
    <w:div w:id="600793916">
      <w:bodyDiv w:val="1"/>
      <w:marLeft w:val="0"/>
      <w:marRight w:val="0"/>
      <w:marTop w:val="0"/>
      <w:marBottom w:val="0"/>
      <w:divBdr>
        <w:top w:val="none" w:sz="0" w:space="0" w:color="auto"/>
        <w:left w:val="none" w:sz="0" w:space="0" w:color="auto"/>
        <w:bottom w:val="none" w:sz="0" w:space="0" w:color="auto"/>
        <w:right w:val="none" w:sz="0" w:space="0" w:color="auto"/>
      </w:divBdr>
    </w:div>
    <w:div w:id="997541444">
      <w:bodyDiv w:val="1"/>
      <w:marLeft w:val="0"/>
      <w:marRight w:val="0"/>
      <w:marTop w:val="0"/>
      <w:marBottom w:val="0"/>
      <w:divBdr>
        <w:top w:val="none" w:sz="0" w:space="0" w:color="auto"/>
        <w:left w:val="none" w:sz="0" w:space="0" w:color="auto"/>
        <w:bottom w:val="none" w:sz="0" w:space="0" w:color="auto"/>
        <w:right w:val="none" w:sz="0" w:space="0" w:color="auto"/>
      </w:divBdr>
    </w:div>
    <w:div w:id="1282885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2" Type="http://schemas.openxmlformats.org/officeDocument/2006/relationships/image" Target="file://localhost/Users/Muninn/Desktop/%5BSw1%5D%20walkthroughImages/SwarmathonLogo.jpg" TargetMode="Externa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235</TotalTime>
  <Pages>12</Pages>
  <Words>1739</Words>
  <Characters>9917</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swarmathon 5</vt:lpstr>
    </vt:vector>
  </TitlesOfParts>
  <Company/>
  <LinksUpToDate>false</LinksUpToDate>
  <CharactersWithSpaces>11633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5</dc:title>
  <dc:subject>Competition</dc:subject>
  <dc:creator>Elizabeth E. Esterly</dc:creator>
  <cp:keywords/>
  <dc:description/>
  <cp:lastModifiedBy>Elizabeth E. Esterly</cp:lastModifiedBy>
  <cp:revision>116</cp:revision>
  <dcterms:created xsi:type="dcterms:W3CDTF">2017-01-11T17:06:00Z</dcterms:created>
  <dcterms:modified xsi:type="dcterms:W3CDTF">2017-01-13T00:20:00Z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